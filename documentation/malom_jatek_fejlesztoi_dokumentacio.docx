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151B0" w14:textId="7B212C57" w:rsidR="00BC1D68" w:rsidRPr="00060AB5" w:rsidRDefault="00BC1D68">
      <w:r w:rsidRPr="00060AB5">
        <w:rPr>
          <w:rFonts w:ascii="Arial" w:hAnsi="Arial" w:cs="Arial"/>
          <w:noProof/>
          <w:color w:val="000000" w:themeColor="text1"/>
          <w:sz w:val="32"/>
        </w:rPr>
        <w:drawing>
          <wp:inline distT="0" distB="0" distL="0" distR="0" wp14:anchorId="42AEF446" wp14:editId="4CDE0635">
            <wp:extent cx="5558118" cy="1447800"/>
            <wp:effectExtent l="0" t="0" r="0" b="0"/>
            <wp:docPr id="10" name="Kép 8" descr="A képen szöveg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9331959A-F1EB-BC93-3835-A4E4276260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8" descr="A képen szöveg látható&#10;&#10;Automatikusan generált leírás">
                      <a:extLst>
                        <a:ext uri="{FF2B5EF4-FFF2-40B4-BE49-F238E27FC236}">
                          <a16:creationId xmlns:a16="http://schemas.microsoft.com/office/drawing/2014/main" id="{9331959A-F1EB-BC93-3835-A4E4276260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34316" r="14946" b="34440"/>
                    <a:stretch/>
                  </pic:blipFill>
                  <pic:spPr>
                    <a:xfrm>
                      <a:off x="0" y="0"/>
                      <a:ext cx="5569971" cy="14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CB86" w14:textId="77777777" w:rsidR="00BC1D68" w:rsidRPr="00060AB5" w:rsidRDefault="00BC1D68"/>
    <w:p w14:paraId="4938E186" w14:textId="77777777" w:rsidR="00BC1D68" w:rsidRPr="00060AB5" w:rsidRDefault="00BC1D68"/>
    <w:p w14:paraId="34A3D9D1" w14:textId="77777777" w:rsidR="00BC1D68" w:rsidRPr="00060AB5" w:rsidRDefault="00BC1D68"/>
    <w:p w14:paraId="39AC054F" w14:textId="77777777" w:rsidR="00BC1D68" w:rsidRPr="00060AB5" w:rsidRDefault="00BC1D68"/>
    <w:p w14:paraId="10C2DB3F" w14:textId="5FCCBA02" w:rsidR="00026C01" w:rsidRPr="00060AB5" w:rsidRDefault="00552449" w:rsidP="00396DFE">
      <w:pPr>
        <w:jc w:val="center"/>
        <w:rPr>
          <w:sz w:val="72"/>
          <w:szCs w:val="72"/>
        </w:rPr>
      </w:pPr>
      <w:r w:rsidRPr="00060AB5">
        <w:rPr>
          <w:sz w:val="72"/>
          <w:szCs w:val="72"/>
        </w:rPr>
        <w:t xml:space="preserve">Malom Játék </w:t>
      </w:r>
    </w:p>
    <w:p w14:paraId="06835A01" w14:textId="73B35F1C" w:rsidR="00552449" w:rsidRPr="00060AB5" w:rsidRDefault="00D7417E" w:rsidP="00396DFE">
      <w:pPr>
        <w:jc w:val="center"/>
        <w:rPr>
          <w:sz w:val="72"/>
          <w:szCs w:val="72"/>
        </w:rPr>
      </w:pPr>
      <w:r w:rsidRPr="00060AB5">
        <w:rPr>
          <w:sz w:val="72"/>
          <w:szCs w:val="72"/>
        </w:rPr>
        <w:t>Fejlesztői</w:t>
      </w:r>
      <w:r w:rsidR="00552449" w:rsidRPr="00060AB5">
        <w:rPr>
          <w:sz w:val="72"/>
          <w:szCs w:val="72"/>
        </w:rPr>
        <w:t xml:space="preserve"> </w:t>
      </w:r>
      <w:r w:rsidR="00394139" w:rsidRPr="00060AB5">
        <w:rPr>
          <w:sz w:val="72"/>
          <w:szCs w:val="72"/>
        </w:rPr>
        <w:t>D</w:t>
      </w:r>
      <w:r w:rsidR="00552449" w:rsidRPr="00060AB5">
        <w:rPr>
          <w:sz w:val="72"/>
          <w:szCs w:val="72"/>
        </w:rPr>
        <w:t>okumentáció</w:t>
      </w:r>
    </w:p>
    <w:p w14:paraId="284A7580" w14:textId="77777777" w:rsidR="00BC1D68" w:rsidRPr="00060AB5" w:rsidRDefault="00BC1D68">
      <w:pPr>
        <w:rPr>
          <w:sz w:val="40"/>
          <w:szCs w:val="40"/>
        </w:rPr>
      </w:pPr>
    </w:p>
    <w:p w14:paraId="713017CF" w14:textId="77777777" w:rsidR="00052D99" w:rsidRPr="00060AB5" w:rsidRDefault="00052D99">
      <w:pPr>
        <w:rPr>
          <w:sz w:val="40"/>
          <w:szCs w:val="40"/>
        </w:rPr>
      </w:pPr>
    </w:p>
    <w:p w14:paraId="64433A74" w14:textId="77777777" w:rsidR="00FE1B31" w:rsidRPr="00060AB5" w:rsidRDefault="00FE1B31">
      <w:pPr>
        <w:rPr>
          <w:sz w:val="40"/>
          <w:szCs w:val="40"/>
        </w:rPr>
      </w:pPr>
    </w:p>
    <w:p w14:paraId="457A45B0" w14:textId="77777777" w:rsidR="00FE1B31" w:rsidRPr="00060AB5" w:rsidRDefault="00FE1B31">
      <w:pPr>
        <w:rPr>
          <w:sz w:val="40"/>
          <w:szCs w:val="40"/>
        </w:rPr>
      </w:pPr>
    </w:p>
    <w:p w14:paraId="597CF5FA" w14:textId="6EEA2C9A" w:rsidR="00BC1D68" w:rsidRPr="00060AB5" w:rsidRDefault="00BB7261" w:rsidP="00BB7261">
      <w:pPr>
        <w:jc w:val="center"/>
        <w:rPr>
          <w:sz w:val="32"/>
          <w:szCs w:val="32"/>
        </w:rPr>
      </w:pPr>
      <w:r w:rsidRPr="00060AB5">
        <w:rPr>
          <w:sz w:val="40"/>
          <w:szCs w:val="40"/>
        </w:rPr>
        <w:t xml:space="preserve">Hoki Attila, </w:t>
      </w:r>
      <w:r w:rsidR="00825E79" w:rsidRPr="00060AB5">
        <w:rPr>
          <w:sz w:val="32"/>
          <w:szCs w:val="32"/>
        </w:rPr>
        <w:t>F2XVKV</w:t>
      </w:r>
    </w:p>
    <w:p w14:paraId="2FC005EA" w14:textId="1FF11D1B" w:rsidR="00BB7261" w:rsidRPr="00060AB5" w:rsidRDefault="00BB7261" w:rsidP="00BB7261">
      <w:pPr>
        <w:jc w:val="center"/>
        <w:rPr>
          <w:sz w:val="40"/>
          <w:szCs w:val="40"/>
        </w:rPr>
      </w:pPr>
      <w:r w:rsidRPr="00060AB5">
        <w:rPr>
          <w:sz w:val="40"/>
          <w:szCs w:val="40"/>
        </w:rPr>
        <w:t xml:space="preserve">Koltai Armand, </w:t>
      </w:r>
      <w:r w:rsidR="00502FA9" w:rsidRPr="00060AB5">
        <w:rPr>
          <w:sz w:val="32"/>
          <w:szCs w:val="32"/>
        </w:rPr>
        <w:t>GYBASN</w:t>
      </w:r>
    </w:p>
    <w:p w14:paraId="06D4E0C8" w14:textId="5F914B07" w:rsidR="00BB7261" w:rsidRPr="00060AB5" w:rsidRDefault="00BB7261" w:rsidP="00BB7261">
      <w:pPr>
        <w:jc w:val="center"/>
        <w:rPr>
          <w:sz w:val="40"/>
          <w:szCs w:val="40"/>
        </w:rPr>
      </w:pPr>
      <w:r w:rsidRPr="00060AB5">
        <w:rPr>
          <w:sz w:val="40"/>
          <w:szCs w:val="40"/>
        </w:rPr>
        <w:t xml:space="preserve">Kovács Márk, </w:t>
      </w:r>
      <w:r w:rsidRPr="00060AB5">
        <w:rPr>
          <w:sz w:val="32"/>
          <w:szCs w:val="32"/>
        </w:rPr>
        <w:t>B2TN3S</w:t>
      </w:r>
    </w:p>
    <w:p w14:paraId="68F2B569" w14:textId="5A62E1A1" w:rsidR="00052D99" w:rsidRPr="00060AB5" w:rsidRDefault="00BB7261" w:rsidP="00C7439F">
      <w:pPr>
        <w:jc w:val="center"/>
        <w:rPr>
          <w:sz w:val="40"/>
          <w:szCs w:val="40"/>
        </w:rPr>
      </w:pPr>
      <w:r w:rsidRPr="00060AB5">
        <w:rPr>
          <w:sz w:val="40"/>
          <w:szCs w:val="40"/>
        </w:rPr>
        <w:t xml:space="preserve">Orsós János, </w:t>
      </w:r>
      <w:r w:rsidRPr="00060AB5">
        <w:rPr>
          <w:sz w:val="32"/>
          <w:szCs w:val="32"/>
        </w:rPr>
        <w:t>CEKWOT</w:t>
      </w:r>
    </w:p>
    <w:p w14:paraId="34E4D841" w14:textId="77777777" w:rsidR="00052D99" w:rsidRPr="00060AB5" w:rsidRDefault="00052D99" w:rsidP="00BC1D68">
      <w:pPr>
        <w:jc w:val="center"/>
        <w:rPr>
          <w:sz w:val="32"/>
          <w:szCs w:val="32"/>
        </w:rPr>
      </w:pPr>
    </w:p>
    <w:p w14:paraId="4CB4340E" w14:textId="77777777" w:rsidR="00C7439F" w:rsidRPr="00060AB5" w:rsidRDefault="00C7439F" w:rsidP="00BC1D68">
      <w:pPr>
        <w:jc w:val="center"/>
        <w:rPr>
          <w:sz w:val="32"/>
          <w:szCs w:val="32"/>
        </w:rPr>
      </w:pPr>
    </w:p>
    <w:p w14:paraId="39D517F7" w14:textId="77777777" w:rsidR="00C7439F" w:rsidRPr="00060AB5" w:rsidRDefault="00C7439F" w:rsidP="00BC1D68">
      <w:pPr>
        <w:jc w:val="center"/>
        <w:rPr>
          <w:sz w:val="32"/>
          <w:szCs w:val="32"/>
        </w:rPr>
      </w:pPr>
    </w:p>
    <w:p w14:paraId="366FD998" w14:textId="6AF46E5D" w:rsidR="00B94BD0" w:rsidRPr="00060AB5" w:rsidRDefault="00B94BD0" w:rsidP="00BC1D68">
      <w:pPr>
        <w:jc w:val="center"/>
        <w:rPr>
          <w:sz w:val="32"/>
          <w:szCs w:val="32"/>
        </w:rPr>
      </w:pPr>
      <w:r w:rsidRPr="00060AB5">
        <w:rPr>
          <w:sz w:val="32"/>
          <w:szCs w:val="32"/>
        </w:rPr>
        <w:t>Mérnökinformatikus BSc.</w:t>
      </w:r>
    </w:p>
    <w:p w14:paraId="750BC747" w14:textId="6304C86F" w:rsidR="00B94BD0" w:rsidRPr="00060AB5" w:rsidRDefault="00B94BD0" w:rsidP="00BC1D68">
      <w:pPr>
        <w:jc w:val="center"/>
        <w:rPr>
          <w:sz w:val="32"/>
          <w:szCs w:val="32"/>
        </w:rPr>
      </w:pPr>
      <w:r w:rsidRPr="00060AB5">
        <w:rPr>
          <w:sz w:val="32"/>
          <w:szCs w:val="32"/>
        </w:rPr>
        <w:t>Ötödik félév</w:t>
      </w:r>
    </w:p>
    <w:p w14:paraId="45B9F1D3" w14:textId="77777777" w:rsidR="00C7439F" w:rsidRPr="00060AB5" w:rsidRDefault="00C7439F" w:rsidP="00BC1D68">
      <w:pPr>
        <w:jc w:val="center"/>
        <w:rPr>
          <w:sz w:val="32"/>
          <w:szCs w:val="32"/>
        </w:rPr>
      </w:pPr>
    </w:p>
    <w:p w14:paraId="55AFDF02" w14:textId="77777777" w:rsidR="00FE1B31" w:rsidRPr="00060AB5" w:rsidRDefault="00FE1B31" w:rsidP="00BC1D68">
      <w:pPr>
        <w:jc w:val="center"/>
        <w:rPr>
          <w:sz w:val="32"/>
          <w:szCs w:val="32"/>
        </w:rPr>
      </w:pPr>
    </w:p>
    <w:p w14:paraId="7546BF2A" w14:textId="0EDBFC7C" w:rsidR="00A37CA0" w:rsidRPr="00060AB5" w:rsidRDefault="00A37CA0" w:rsidP="00BC1D68">
      <w:pPr>
        <w:jc w:val="center"/>
        <w:rPr>
          <w:sz w:val="32"/>
          <w:szCs w:val="32"/>
        </w:rPr>
      </w:pPr>
      <w:r w:rsidRPr="00060AB5">
        <w:rPr>
          <w:sz w:val="32"/>
          <w:szCs w:val="32"/>
        </w:rPr>
        <w:t>Mesterséges Intelligencia Alapjai, N-LA0</w:t>
      </w:r>
      <w:r w:rsidR="001D01DE" w:rsidRPr="00060AB5">
        <w:rPr>
          <w:sz w:val="32"/>
          <w:szCs w:val="32"/>
        </w:rPr>
        <w:t>3</w:t>
      </w:r>
    </w:p>
    <w:p w14:paraId="3385D43F" w14:textId="1E17879E" w:rsidR="002C627B" w:rsidRPr="00060AB5" w:rsidRDefault="002C627B" w:rsidP="00BC1D68">
      <w:pPr>
        <w:jc w:val="center"/>
        <w:rPr>
          <w:sz w:val="32"/>
          <w:szCs w:val="32"/>
        </w:rPr>
      </w:pPr>
      <w:r w:rsidRPr="00060AB5">
        <w:rPr>
          <w:sz w:val="32"/>
          <w:szCs w:val="32"/>
        </w:rPr>
        <w:t>Haladó Programozás, N-LA05</w:t>
      </w:r>
    </w:p>
    <w:p w14:paraId="1CD3F687" w14:textId="5452EFB2" w:rsidR="00FE1B31" w:rsidRPr="00060AB5" w:rsidRDefault="00660AD9" w:rsidP="00C935A1">
      <w:pPr>
        <w:jc w:val="center"/>
        <w:rPr>
          <w:sz w:val="32"/>
          <w:szCs w:val="28"/>
        </w:rPr>
      </w:pPr>
      <w:r w:rsidRPr="00060AB5">
        <w:rPr>
          <w:sz w:val="32"/>
          <w:szCs w:val="28"/>
        </w:rPr>
        <w:t>Szoftvertechnológia</w:t>
      </w:r>
      <w:r w:rsidR="00D9562C" w:rsidRPr="00060AB5">
        <w:rPr>
          <w:sz w:val="32"/>
          <w:szCs w:val="28"/>
        </w:rPr>
        <w:t>, N-LA02</w:t>
      </w:r>
    </w:p>
    <w:p w14:paraId="158EEB72" w14:textId="77777777" w:rsidR="00C935A1" w:rsidRPr="00060AB5" w:rsidRDefault="00C935A1" w:rsidP="00C935A1">
      <w:pPr>
        <w:jc w:val="center"/>
        <w:rPr>
          <w:sz w:val="32"/>
          <w:szCs w:val="28"/>
        </w:rPr>
      </w:pPr>
    </w:p>
    <w:p w14:paraId="278E3A2E" w14:textId="77777777" w:rsidR="00C935A1" w:rsidRPr="00060AB5" w:rsidRDefault="00C935A1" w:rsidP="00C935A1">
      <w:pPr>
        <w:jc w:val="center"/>
        <w:rPr>
          <w:sz w:val="32"/>
          <w:szCs w:val="28"/>
        </w:rPr>
      </w:pPr>
    </w:p>
    <w:p w14:paraId="38783E72" w14:textId="77777777" w:rsidR="00C935A1" w:rsidRPr="00060AB5" w:rsidRDefault="00C935A1" w:rsidP="00C935A1">
      <w:pPr>
        <w:jc w:val="center"/>
        <w:rPr>
          <w:sz w:val="32"/>
          <w:szCs w:val="28"/>
        </w:rPr>
      </w:pPr>
    </w:p>
    <w:p w14:paraId="484BD79C" w14:textId="7D9BBC7A" w:rsidR="00BC1D68" w:rsidRPr="00060AB5" w:rsidRDefault="00BC1D68" w:rsidP="00F744D4">
      <w:pPr>
        <w:jc w:val="center"/>
        <w:rPr>
          <w:sz w:val="32"/>
          <w:szCs w:val="32"/>
        </w:rPr>
      </w:pPr>
      <w:r w:rsidRPr="00060AB5">
        <w:rPr>
          <w:sz w:val="32"/>
          <w:szCs w:val="32"/>
        </w:rPr>
        <w:t>202</w:t>
      </w:r>
      <w:r w:rsidR="00202C6E" w:rsidRPr="00060AB5">
        <w:rPr>
          <w:sz w:val="32"/>
          <w:szCs w:val="32"/>
        </w:rPr>
        <w:t>4</w:t>
      </w:r>
    </w:p>
    <w:bookmarkStart w:id="0" w:name="_Toc179648162" w:displacedByCustomXml="next"/>
    <w:sdt>
      <w:sdtPr>
        <w:rPr>
          <w:b w:val="0"/>
          <w:sz w:val="24"/>
        </w:rPr>
        <w:id w:val="-184038582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5A0362D" w14:textId="15425165" w:rsidR="00844C21" w:rsidRPr="00060AB5" w:rsidRDefault="00844C21" w:rsidP="001768EC">
          <w:pPr>
            <w:pStyle w:val="szdcmsortartalomjegyzk"/>
            <w:tabs>
              <w:tab w:val="center" w:pos="4393"/>
            </w:tabs>
          </w:pPr>
          <w:r w:rsidRPr="00060AB5">
            <w:t>Tartalomjegyzék</w:t>
          </w:r>
          <w:bookmarkEnd w:id="0"/>
          <w:r w:rsidR="001768EC" w:rsidRPr="00060AB5">
            <w:tab/>
          </w:r>
        </w:p>
        <w:p w14:paraId="489BEFFD" w14:textId="00745EBA" w:rsidR="00FB0DF5" w:rsidRDefault="00844C21">
          <w:pPr>
            <w:pStyle w:val="TOC1"/>
            <w:tabs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060AB5">
            <w:fldChar w:fldCharType="begin"/>
          </w:r>
          <w:r w:rsidRPr="00060AB5">
            <w:instrText xml:space="preserve"> TOC \o "1-3" \h \z \u </w:instrText>
          </w:r>
          <w:r w:rsidRPr="00060AB5">
            <w:fldChar w:fldCharType="separate"/>
          </w:r>
          <w:hyperlink w:anchor="_Toc179648162" w:history="1">
            <w:r w:rsidR="00FB0DF5" w:rsidRPr="00F93424">
              <w:rPr>
                <w:rStyle w:val="Hyperlink"/>
                <w:noProof/>
              </w:rPr>
              <w:t>Tartalomjegyzék</w:t>
            </w:r>
            <w:r w:rsidR="00FB0DF5">
              <w:rPr>
                <w:noProof/>
                <w:webHidden/>
              </w:rPr>
              <w:tab/>
            </w:r>
            <w:r w:rsidR="00FB0DF5">
              <w:rPr>
                <w:noProof/>
                <w:webHidden/>
              </w:rPr>
              <w:fldChar w:fldCharType="begin"/>
            </w:r>
            <w:r w:rsidR="00FB0DF5">
              <w:rPr>
                <w:noProof/>
                <w:webHidden/>
              </w:rPr>
              <w:instrText xml:space="preserve"> PAGEREF _Toc179648162 \h </w:instrText>
            </w:r>
            <w:r w:rsidR="00FB0DF5">
              <w:rPr>
                <w:noProof/>
                <w:webHidden/>
              </w:rPr>
            </w:r>
            <w:r w:rsidR="00FB0DF5">
              <w:rPr>
                <w:noProof/>
                <w:webHidden/>
              </w:rPr>
              <w:fldChar w:fldCharType="separate"/>
            </w:r>
            <w:r w:rsidR="00FB0DF5">
              <w:rPr>
                <w:noProof/>
                <w:webHidden/>
              </w:rPr>
              <w:t>1</w:t>
            </w:r>
            <w:r w:rsidR="00FB0DF5">
              <w:rPr>
                <w:noProof/>
                <w:webHidden/>
              </w:rPr>
              <w:fldChar w:fldCharType="end"/>
            </w:r>
          </w:hyperlink>
        </w:p>
        <w:p w14:paraId="2152A1D7" w14:textId="4F51744D" w:rsidR="00FB0DF5" w:rsidRDefault="00FB0DF5">
          <w:pPr>
            <w:pStyle w:val="TOC1"/>
            <w:tabs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63" w:history="1">
            <w:r w:rsidRPr="00F93424">
              <w:rPr>
                <w:rStyle w:val="Hyperlink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78247" w14:textId="518C7834" w:rsidR="00FB0DF5" w:rsidRDefault="00FB0DF5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64" w:history="1">
            <w:r w:rsidRPr="00F9342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DE170" w14:textId="7110E5F8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65" w:history="1">
            <w:r w:rsidRPr="00F93424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Szoftvertechnológia tárgy követelményei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E8B70" w14:textId="65EEC570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66" w:history="1">
            <w:r w:rsidRPr="00F93424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Mesterséges intelligencia tárgy követelményei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80402" w14:textId="62C9EE00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67" w:history="1">
            <w:r w:rsidRPr="00F93424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Haladó programozás tárgy követelményei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E7CAB" w14:textId="3D9D5856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68" w:history="1">
            <w:r w:rsidRPr="00F93424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Követelményanalízis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191F2" w14:textId="0CF3790A" w:rsidR="00FB0DF5" w:rsidRDefault="00FB0DF5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69" w:history="1">
            <w:r w:rsidRPr="00F9342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Koncepcióterv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8EB59" w14:textId="2161CE51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70" w:history="1">
            <w:r w:rsidRPr="00F93424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Program képességei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987AE" w14:textId="11D4B06F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71" w:history="1">
            <w:r w:rsidRPr="00F93424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Játékmotor szükségessége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6E997" w14:textId="0EEA72A6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72" w:history="1">
            <w:r w:rsidRPr="00F93424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Grafikus felhasználói felület koncepció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155A" w14:textId="1F3013EF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73" w:history="1">
            <w:r w:rsidRPr="00F93424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Adattárolás és 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C132F" w14:textId="6EFD095D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74" w:history="1">
            <w:r w:rsidRPr="00F93424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Kereső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8C4B9" w14:textId="683EBF72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75" w:history="1">
            <w:r w:rsidRPr="00F93424">
              <w:rPr>
                <w:rStyle w:val="Hyperlink"/>
                <w:noProof/>
              </w:rPr>
              <w:t>2.6.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Gépi tanulás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FAE18" w14:textId="153E4547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76" w:history="1">
            <w:r w:rsidRPr="00F93424">
              <w:rPr>
                <w:rStyle w:val="Hyperlink"/>
                <w:noProof/>
              </w:rPr>
              <w:t>2.7.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6B418" w14:textId="686436CD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77" w:history="1">
            <w:r w:rsidRPr="00F93424">
              <w:rPr>
                <w:rStyle w:val="Hyperlink"/>
                <w:noProof/>
              </w:rPr>
              <w:t>2.8.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Hipotézisek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7F3B5" w14:textId="0345B466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78" w:history="1">
            <w:r w:rsidRPr="00F93424">
              <w:rPr>
                <w:rStyle w:val="Hyperlink"/>
                <w:noProof/>
              </w:rPr>
              <w:t>2.9.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Kiértékelés és eredmény 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D2B4F" w14:textId="7C22BD1D" w:rsidR="00FB0DF5" w:rsidRDefault="00FB0DF5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79" w:history="1">
            <w:r w:rsidRPr="00F9342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Rendszerterv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37D9F" w14:textId="089FD575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80" w:history="1">
            <w:r w:rsidRPr="00F93424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Használati eset-diagram (Use-case 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7036B" w14:textId="3C66CB7B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81" w:history="1">
            <w:r w:rsidRPr="00F93424">
              <w:rPr>
                <w:rStyle w:val="Hyperlink"/>
                <w:noProof/>
              </w:rPr>
              <w:t>3.1.1.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Használati esetek részletes szöveges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B04B9" w14:textId="2DA4AEB3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82" w:history="1">
            <w:r w:rsidRPr="00F93424">
              <w:rPr>
                <w:rStyle w:val="Hyperlink"/>
                <w:noProof/>
              </w:rPr>
              <w:t>3.1.2.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Aktorok részletes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119ED" w14:textId="0395282D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83" w:history="1">
            <w:r w:rsidRPr="00F93424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Tevékenység-diagram (Action 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C8871" w14:textId="5CB0D67D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84" w:history="1">
            <w:r w:rsidRPr="00F93424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Állapotgép diagramok (State Machine)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B2DBE" w14:textId="3C1468DC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85" w:history="1">
            <w:r w:rsidRPr="00F93424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Kontextus diagram (Context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6B1EE" w14:textId="5B393A98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86" w:history="1">
            <w:r w:rsidRPr="00F93424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Osztály diagram (Class 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4E47C" w14:textId="2306102E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87" w:history="1">
            <w:r w:rsidRPr="00F93424">
              <w:rPr>
                <w:rStyle w:val="Hyperlink"/>
                <w:noProof/>
              </w:rPr>
              <w:t>3.6.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Adatbázis egyedkapcsolat diagram (ER)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E278A" w14:textId="772B5D1A" w:rsidR="00FB0DF5" w:rsidRDefault="00FB0DF5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88" w:history="1">
            <w:r w:rsidRPr="00F9342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Technológia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F9F58" w14:textId="25BC628E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89" w:history="1">
            <w:r w:rsidRPr="00F93424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0C505" w14:textId="4638277C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90" w:history="1">
            <w:r w:rsidRPr="00F93424">
              <w:rPr>
                <w:rStyle w:val="Hyperlink"/>
                <w:noProof/>
              </w:rPr>
              <w:t>4.1.1.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Microsoft 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30052" w14:textId="183C7F4C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91" w:history="1">
            <w:r w:rsidRPr="00F93424">
              <w:rPr>
                <w:rStyle w:val="Hyperlink"/>
                <w:bCs/>
                <w:noProof/>
              </w:rPr>
              <w:t>4.1.2.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 xml:space="preserve">JetBrains </w:t>
            </w:r>
            <w:r w:rsidRPr="00F93424">
              <w:rPr>
                <w:rStyle w:val="Hyperlink"/>
                <w:bCs/>
                <w:noProof/>
              </w:rPr>
              <w:t>PyCharm</w:t>
            </w:r>
            <w:r w:rsidRPr="00F93424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029C6" w14:textId="3C61A17A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92" w:history="1">
            <w:r w:rsidRPr="00F93424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Paradigmák és implementációs szabványok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F5E8D" w14:textId="0794A873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93" w:history="1">
            <w:r w:rsidRPr="00F93424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Verziókövetés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B4E52" w14:textId="513323D1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94" w:history="1">
            <w:r w:rsidRPr="00F93424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Programnyelvek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86672" w14:textId="1FB1A093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95" w:history="1">
            <w:r w:rsidRPr="00F93424">
              <w:rPr>
                <w:rStyle w:val="Hyperlink"/>
                <w:noProof/>
              </w:rPr>
              <w:t>4.4.1.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F0844" w14:textId="16E69AA4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96" w:history="1">
            <w:r w:rsidRPr="00F93424">
              <w:rPr>
                <w:rStyle w:val="Hyperlink"/>
                <w:noProof/>
              </w:rPr>
              <w:t>4.5.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Függvénykönyvtárak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D0546" w14:textId="3CBF1FBA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97" w:history="1">
            <w:r w:rsidRPr="00F93424">
              <w:rPr>
                <w:rStyle w:val="Hyperlink"/>
                <w:noProof/>
              </w:rPr>
              <w:t>4.6.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Futási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02FD6" w14:textId="1EFC5792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98" w:history="1">
            <w:r w:rsidRPr="00F93424">
              <w:rPr>
                <w:rStyle w:val="Hyperlink"/>
                <w:noProof/>
              </w:rPr>
              <w:t>4.7.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Egyéb felhasznált eszközök és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03AC" w14:textId="79AC109D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199" w:history="1">
            <w:r w:rsidRPr="00F93424">
              <w:rPr>
                <w:rStyle w:val="Hyperlink"/>
                <w:noProof/>
              </w:rPr>
              <w:t>4.7.1.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GanttProject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1E302" w14:textId="29C6ECEF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00" w:history="1">
            <w:r w:rsidRPr="00F93424">
              <w:rPr>
                <w:rStyle w:val="Hyperlink"/>
                <w:noProof/>
              </w:rPr>
              <w:t>4.7.2.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Software Ideas Modeler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E9194" w14:textId="32628772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01" w:history="1">
            <w:r w:rsidRPr="00F93424">
              <w:rPr>
                <w:rStyle w:val="Hyperlink"/>
                <w:noProof/>
              </w:rPr>
              <w:t>4.7.3.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3AA09" w14:textId="5ABFA536" w:rsidR="00FB0DF5" w:rsidRDefault="00FB0DF5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02" w:history="1">
            <w:r w:rsidRPr="00F9342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Mérföldkövek és 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F2237" w14:textId="7DC60E43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03" w:history="1">
            <w:r w:rsidRPr="00F93424">
              <w:rPr>
                <w:rStyle w:val="Hyperlink"/>
                <w:noProof/>
              </w:rPr>
              <w:t>5.1.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Játék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07710" w14:textId="0795C06C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04" w:history="1">
            <w:r w:rsidRPr="00F93424">
              <w:rPr>
                <w:rStyle w:val="Hyperlink"/>
                <w:noProof/>
              </w:rPr>
              <w:t>5.1.1.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Logika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48DE8" w14:textId="10CACC65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05" w:history="1">
            <w:r w:rsidRPr="00F93424">
              <w:rPr>
                <w:rStyle w:val="Hyperlink"/>
                <w:noProof/>
              </w:rPr>
              <w:t>5.1.2.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Felhasználói interakció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4E91A" w14:textId="1679EF9D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06" w:history="1">
            <w:r w:rsidRPr="00F93424">
              <w:rPr>
                <w:rStyle w:val="Hyperlink"/>
                <w:noProof/>
              </w:rPr>
              <w:t>5.1.3.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Párhuzamos mellékfeladatok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F72F8" w14:textId="65217A85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07" w:history="1">
            <w:r w:rsidRPr="00F93424">
              <w:rPr>
                <w:rStyle w:val="Hyperlink"/>
                <w:noProof/>
              </w:rPr>
              <w:t>5.2.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Prototípus 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A7CD7" w14:textId="7944173A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08" w:history="1">
            <w:r w:rsidRPr="00F93424">
              <w:rPr>
                <w:rStyle w:val="Hyperlink"/>
                <w:noProof/>
              </w:rPr>
              <w:t>5.2.1.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Hegymászó 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441EA" w14:textId="76030F39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09" w:history="1">
            <w:r w:rsidRPr="00F93424">
              <w:rPr>
                <w:rStyle w:val="Hyperlink"/>
                <w:noProof/>
              </w:rPr>
              <w:t>5.2.2.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Grafikus felhasználói felület v.0.1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16095" w14:textId="6A53E062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10" w:history="1">
            <w:r w:rsidRPr="00F93424">
              <w:rPr>
                <w:rStyle w:val="Hyperlink"/>
                <w:noProof/>
              </w:rPr>
              <w:t>5.2.3.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Testing 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32546" w14:textId="63820387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11" w:history="1">
            <w:r w:rsidRPr="00F93424">
              <w:rPr>
                <w:rStyle w:val="Hyperlink"/>
                <w:noProof/>
              </w:rPr>
              <w:t>5.3.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Prototípus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9ACB3" w14:textId="78A1EDE3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12" w:history="1">
            <w:r w:rsidRPr="00F93424">
              <w:rPr>
                <w:rStyle w:val="Hyperlink"/>
                <w:noProof/>
              </w:rPr>
              <w:t>5.3.1.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Gépi tanulás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30055" w14:textId="315BC6F8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13" w:history="1">
            <w:r w:rsidRPr="00F93424">
              <w:rPr>
                <w:rStyle w:val="Hyperlink"/>
                <w:noProof/>
              </w:rPr>
              <w:t>5.3.2.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Grafikus felhasználói felület v.1.0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0844A" w14:textId="5BB94E22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14" w:history="1">
            <w:r w:rsidRPr="00F93424">
              <w:rPr>
                <w:rStyle w:val="Hyperlink"/>
                <w:noProof/>
              </w:rPr>
              <w:t>5.3.3.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Egyéb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FC254" w14:textId="0CA6D382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15" w:history="1">
            <w:r w:rsidRPr="00F93424">
              <w:rPr>
                <w:rStyle w:val="Hyperlink"/>
                <w:noProof/>
              </w:rPr>
              <w:t>5.3.4.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testing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EFA3D" w14:textId="06E694E4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16" w:history="1">
            <w:r w:rsidRPr="00F93424">
              <w:rPr>
                <w:rStyle w:val="Hyperlink"/>
                <w:noProof/>
              </w:rPr>
              <w:t>5.4.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Publikálás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2DB50" w14:textId="23A3ACF0" w:rsidR="00FB0DF5" w:rsidRDefault="00FB0DF5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17" w:history="1">
            <w:r w:rsidRPr="00F9342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Projekttervezés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46E26" w14:textId="6CA8FF3C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18" w:history="1">
            <w:r w:rsidRPr="00F93424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Kockázatterv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2525E" w14:textId="6617692F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19" w:history="1">
            <w:r w:rsidRPr="00F93424">
              <w:rPr>
                <w:rStyle w:val="Hyperlink"/>
                <w:noProof/>
              </w:rPr>
              <w:t>6.1.1.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Kockázatelemzési 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E9A37" w14:textId="15C92334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20" w:history="1">
            <w:r w:rsidRPr="00F93424">
              <w:rPr>
                <w:rStyle w:val="Hyperlink"/>
                <w:noProof/>
              </w:rPr>
              <w:t>6.1.2.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Halszálka-diagram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F276B" w14:textId="02732E9C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21" w:history="1">
            <w:r w:rsidRPr="00F93424">
              <w:rPr>
                <w:rStyle w:val="Hyperlink"/>
                <w:noProof/>
              </w:rPr>
              <w:t>6.1.3.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Pareto-diagram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7FBE1" w14:textId="73422D43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22" w:history="1">
            <w:r w:rsidRPr="00F93424">
              <w:rPr>
                <w:rStyle w:val="Hyperlink"/>
                <w:noProof/>
              </w:rPr>
              <w:t>6.1.4.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SWOT analízis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6AF91" w14:textId="3CDF33E2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23" w:history="1">
            <w:r w:rsidRPr="00F93424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Csapattagok leterheltsége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A3CCC" w14:textId="4090080F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24" w:history="1">
            <w:r w:rsidRPr="00F93424">
              <w:rPr>
                <w:rStyle w:val="Hyperlink"/>
                <w:noProof/>
              </w:rPr>
              <w:t>6.3.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Ütemterv (Gantt-diagram)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B1FF9" w14:textId="73D853D6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25" w:history="1">
            <w:r w:rsidRPr="00F93424">
              <w:rPr>
                <w:rStyle w:val="Hyperlink"/>
                <w:noProof/>
              </w:rPr>
              <w:t>6.4.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Projektszervezési modell kiválasztása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66056" w14:textId="4AC480A6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26" w:history="1">
            <w:r w:rsidRPr="00F93424">
              <w:rPr>
                <w:rStyle w:val="Hyperlink"/>
                <w:noProof/>
              </w:rPr>
              <w:t>6.5.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Tesztelési terv (Unittest)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A84A7" w14:textId="15144AB7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27" w:history="1">
            <w:r w:rsidRPr="00F93424">
              <w:rPr>
                <w:rStyle w:val="Hyperlink"/>
                <w:noProof/>
              </w:rPr>
              <w:t>6.5.1.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Megközelítés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FEA75" w14:textId="5740EF18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28" w:history="1">
            <w:r w:rsidRPr="00F93424">
              <w:rPr>
                <w:rStyle w:val="Hyperlink"/>
                <w:noProof/>
              </w:rPr>
              <w:t>6.5.2.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Hipotézisek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28B01" w14:textId="14D03F90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29" w:history="1">
            <w:r w:rsidRPr="00F93424">
              <w:rPr>
                <w:rStyle w:val="Hyperlink"/>
                <w:noProof/>
              </w:rPr>
              <w:t>6.5.3.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Teszt 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B92FB" w14:textId="11B0155A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30" w:history="1">
            <w:r w:rsidRPr="00F93424">
              <w:rPr>
                <w:rStyle w:val="Hyperlink"/>
                <w:noProof/>
              </w:rPr>
              <w:t>6.5.4.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Teszt elemzés 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29D6C" w14:textId="7F3CD4AC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31" w:history="1">
            <w:r w:rsidRPr="00F93424">
              <w:rPr>
                <w:rStyle w:val="Hyperlink"/>
                <w:noProof/>
              </w:rPr>
              <w:t>6.5.5.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Teszt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E03FC" w14:textId="07AA8D45" w:rsidR="00FB0DF5" w:rsidRDefault="00FB0DF5">
          <w:pPr>
            <w:pStyle w:val="TOC3"/>
            <w:tabs>
              <w:tab w:val="left" w:pos="1440"/>
              <w:tab w:val="right" w:leader="dot" w:pos="8776"/>
            </w:tabs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32" w:history="1">
            <w:r w:rsidRPr="00F93424">
              <w:rPr>
                <w:rStyle w:val="Hyperlink"/>
                <w:noProof/>
              </w:rPr>
              <w:t>6.5.6.</w:t>
            </w:r>
            <w:r>
              <w:rPr>
                <w:rFonts w:eastAsiaTheme="minorEastAsia"/>
                <w:i w:val="0"/>
                <w:iC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Teszt elemzés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BCCE4" w14:textId="3027B3FC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33" w:history="1">
            <w:r w:rsidRPr="00F93424">
              <w:rPr>
                <w:rStyle w:val="Hyperlink"/>
                <w:noProof/>
              </w:rPr>
              <w:t>6.6.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Projekt lezárása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0015A" w14:textId="03CA8CA9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34" w:history="1">
            <w:r w:rsidRPr="00F93424">
              <w:rPr>
                <w:rStyle w:val="Hyperlink"/>
                <w:noProof/>
              </w:rPr>
              <w:t>6.7.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Projekt utóélete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087DA" w14:textId="6F0DE00C" w:rsidR="00FB0DF5" w:rsidRDefault="00FB0DF5">
          <w:pPr>
            <w:pStyle w:val="TOC1"/>
            <w:tabs>
              <w:tab w:val="left" w:pos="480"/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35" w:history="1">
            <w:r w:rsidRPr="00F93424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b w:val="0"/>
                <w:bCs w:val="0"/>
                <w: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88BD6" w14:textId="50D3D824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36" w:history="1">
            <w:r w:rsidRPr="00F93424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Telepítési útmutató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9822E" w14:textId="5827B97F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37" w:history="1">
            <w:r w:rsidRPr="00F93424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Belépés: Felhasználó létrehozása vagy kiválasztása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41F10" w14:textId="4F8957AB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38" w:history="1">
            <w:r w:rsidRPr="00F93424">
              <w:rPr>
                <w:rStyle w:val="Hyperlink"/>
                <w:noProof/>
              </w:rPr>
              <w:t>7.3.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Főablak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8887E" w14:textId="34DAA37B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39" w:history="1">
            <w:r w:rsidRPr="00F93424">
              <w:rPr>
                <w:rStyle w:val="Hyperlink"/>
                <w:noProof/>
              </w:rPr>
              <w:t>7.4.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Navigációspanel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94841" w14:textId="24869B16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40" w:history="1">
            <w:r w:rsidRPr="00F93424">
              <w:rPr>
                <w:rStyle w:val="Hyperlink"/>
                <w:noProof/>
              </w:rPr>
              <w:t>7.5.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Ellenfél kiválasztása és nehézség beállítása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5B078" w14:textId="40726C0F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41" w:history="1">
            <w:r w:rsidRPr="00F93424">
              <w:rPr>
                <w:rStyle w:val="Hyperlink"/>
                <w:noProof/>
              </w:rPr>
              <w:t>7.6.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Hogyan játsz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FB0AD" w14:textId="330807B3" w:rsidR="00FB0DF5" w:rsidRDefault="00FB0DF5">
          <w:pPr>
            <w:pStyle w:val="TOC2"/>
            <w:tabs>
              <w:tab w:val="left" w:pos="960"/>
              <w:tab w:val="right" w:leader="dot" w:pos="8776"/>
            </w:tabs>
            <w:rPr>
              <w:rFonts w:eastAsiaTheme="minorEastAsia"/>
              <w:small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42" w:history="1">
            <w:r w:rsidRPr="00F93424">
              <w:rPr>
                <w:rStyle w:val="Hyperlink"/>
                <w:noProof/>
              </w:rPr>
              <w:t>7.7.</w:t>
            </w:r>
            <w:r>
              <w:rPr>
                <w:rFonts w:eastAsiaTheme="minorEastAsia"/>
                <w:smallCaps w:val="0"/>
                <w:noProof/>
                <w:kern w:val="2"/>
                <w:sz w:val="24"/>
                <w:szCs w:val="24"/>
                <w:lang w:val="en-GB" w:eastAsia="en-GB"/>
                <w14:ligatures w14:val="standardContextual"/>
              </w:rPr>
              <w:tab/>
            </w:r>
            <w:r w:rsidRPr="00F93424">
              <w:rPr>
                <w:rStyle w:val="Hyperlink"/>
                <w:noProof/>
              </w:rPr>
              <w:t>Tippek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9C8D3" w14:textId="57C31CFD" w:rsidR="00FB0DF5" w:rsidRDefault="00FB0DF5">
          <w:pPr>
            <w:pStyle w:val="TOC1"/>
            <w:tabs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43" w:history="1">
            <w:r w:rsidRPr="00F93424">
              <w:rPr>
                <w:rStyle w:val="Hyperlink"/>
                <w:noProof/>
              </w:rPr>
              <w:t>Összefoglalás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9F050" w14:textId="33D335B8" w:rsidR="00FB0DF5" w:rsidRDefault="00FB0DF5">
          <w:pPr>
            <w:pStyle w:val="TOC1"/>
            <w:tabs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44" w:history="1">
            <w:r w:rsidRPr="00F93424">
              <w:rPr>
                <w:rStyle w:val="Hyperlink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5069B" w14:textId="06700825" w:rsidR="00FB0DF5" w:rsidRDefault="00FB0DF5">
          <w:pPr>
            <w:pStyle w:val="TOC1"/>
            <w:tabs>
              <w:tab w:val="right" w:leader="dot" w:pos="8776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79648245" w:history="1">
            <w:r w:rsidRPr="00F93424">
              <w:rPr>
                <w:rStyle w:val="Hyperlink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B18F8" w14:textId="3DEB1E1C" w:rsidR="00844C21" w:rsidRPr="00060AB5" w:rsidRDefault="00844C21">
          <w:r w:rsidRPr="00060AB5">
            <w:rPr>
              <w:b/>
              <w:bCs/>
              <w:noProof/>
            </w:rPr>
            <w:fldChar w:fldCharType="end"/>
          </w:r>
        </w:p>
      </w:sdtContent>
    </w:sdt>
    <w:p w14:paraId="729F2DD1" w14:textId="01B9B20B" w:rsidR="002D35FE" w:rsidRPr="00060AB5" w:rsidRDefault="002D35FE">
      <w:r w:rsidRPr="00060AB5">
        <w:br w:type="page"/>
      </w:r>
    </w:p>
    <w:p w14:paraId="503FC9D5" w14:textId="1DF25C90" w:rsidR="00F71E1A" w:rsidRPr="00060AB5" w:rsidRDefault="006F0C3B" w:rsidP="006F0C3B">
      <w:pPr>
        <w:pStyle w:val="szdcmsorszmozatlan"/>
      </w:pPr>
      <w:bookmarkStart w:id="1" w:name="_Toc179648163"/>
      <w:r w:rsidRPr="00060AB5">
        <w:lastRenderedPageBreak/>
        <w:t>Bevezetés</w:t>
      </w:r>
      <w:bookmarkEnd w:id="1"/>
    </w:p>
    <w:p w14:paraId="114E4EBC" w14:textId="0EF7E4E7" w:rsidR="00E429F8" w:rsidRPr="00E429F8" w:rsidRDefault="00E429F8" w:rsidP="00E429F8">
      <w:pPr>
        <w:pStyle w:val="szdszveg"/>
      </w:pPr>
      <w:r w:rsidRPr="00E429F8">
        <w:t>A Malom Játék projekt célja, hogy egy grafikus felülettel rendelkező, mesterséges intelligenciát alkalmazó játékot hozzunk létre, amely a hagyományos malomjáték digitális változatát valósítja meg. A csapatunk négy tagból áll: Hoki Attila</w:t>
      </w:r>
      <w:r w:rsidR="00792623">
        <w:t xml:space="preserve">, </w:t>
      </w:r>
      <w:r w:rsidRPr="00E429F8">
        <w:t>Koltai Armand</w:t>
      </w:r>
      <w:r w:rsidR="00792623">
        <w:t xml:space="preserve">, </w:t>
      </w:r>
      <w:r w:rsidR="00C423E6" w:rsidRPr="00E429F8">
        <w:t>Kovács Márk</w:t>
      </w:r>
      <w:r w:rsidRPr="00E429F8">
        <w:t xml:space="preserve"> és Orsós János. Mérnökinformatikus BSc. tanulmányaink ötödik félévében, a Mesterséges Intelligencia Alapjai, Haladó Programozás és Szoftvertechnológia tantárgyak keretében dolgozunk a projekten. Célunk egy olyan alkalmazás kifejlesztése,</w:t>
      </w:r>
      <w:r w:rsidR="003B5B60">
        <w:t xml:space="preserve"> amely lehetőséget biztosít számunkra programozói készségeink fejlesztésére, mindamellett, </w:t>
      </w:r>
      <w:r w:rsidR="00DF6EB3">
        <w:t xml:space="preserve">hogy komplex projektekkel járó menedzsmenti-, és integrációs-, implementációs problémákat is megtanuljunk kezelni és elhárítani, </w:t>
      </w:r>
      <w:r w:rsidR="004D665E">
        <w:t>de legfőképp</w:t>
      </w:r>
      <w:r w:rsidR="00DF6EB3">
        <w:t xml:space="preserve"> </w:t>
      </w:r>
      <w:r w:rsidR="00C47E75">
        <w:t>mindenekelőtt</w:t>
      </w:r>
      <w:r w:rsidR="00DF6EB3">
        <w:t xml:space="preserve"> megelőzni.</w:t>
      </w:r>
    </w:p>
    <w:p w14:paraId="042F4FDA" w14:textId="0AC49738" w:rsidR="00E429F8" w:rsidRPr="00E429F8" w:rsidRDefault="00E429F8" w:rsidP="00E429F8">
      <w:pPr>
        <w:pStyle w:val="szdszveg"/>
      </w:pPr>
      <w:r w:rsidRPr="00E429F8">
        <w:t xml:space="preserve">A projekt során több kihívással is </w:t>
      </w:r>
      <w:r w:rsidR="00C47E75">
        <w:t xml:space="preserve">várhatóan </w:t>
      </w:r>
      <w:r w:rsidRPr="00E429F8">
        <w:t>szembe</w:t>
      </w:r>
      <w:r w:rsidR="00E113C8">
        <w:t xml:space="preserve"> kell majd </w:t>
      </w:r>
      <w:r w:rsidRPr="00E429F8">
        <w:t>néz</w:t>
      </w:r>
      <w:r w:rsidR="00E113C8">
        <w:t>z</w:t>
      </w:r>
      <w:r w:rsidRPr="00E429F8">
        <w:t xml:space="preserve">ünk. Elsőként fontos, hogy a grafikus felhasználói felület tervezése és implementálása során a felhasználók számára intuitív és élvezetes játékkörnyezetet biztosítsunk. Emellett a mesterséges intelligencia integrálása is kulcsfontosságú, hiszen az </w:t>
      </w:r>
      <w:r w:rsidR="004E57AC">
        <w:t>M</w:t>
      </w:r>
      <w:r w:rsidR="008C40EE">
        <w:t>.</w:t>
      </w:r>
      <w:r w:rsidR="004E57AC">
        <w:t>I</w:t>
      </w:r>
      <w:r w:rsidR="008C40EE">
        <w:t>.</w:t>
      </w:r>
      <w:r w:rsidRPr="00E429F8">
        <w:t>-n</w:t>
      </w:r>
      <w:r w:rsidR="004E57AC">
        <w:t>e</w:t>
      </w:r>
      <w:r w:rsidRPr="00E429F8">
        <w:t>k képesnek kell lennie arra, hogy hatékonyan versenyezzen a játékosok ellen és folyamatosan alkalmazkodjon a játék dinamikájához. A projekt során kiemelt figyelmet fordítunk a kódminőségre és a programozási elvek betartására, hogy a rendszer később is könnyen karbantartható és bővíthető legyen.</w:t>
      </w:r>
    </w:p>
    <w:p w14:paraId="26171199" w14:textId="1C9BCDFC" w:rsidR="00E429F8" w:rsidRPr="00E429F8" w:rsidRDefault="00E429F8" w:rsidP="00E429F8">
      <w:pPr>
        <w:pStyle w:val="szdszveg"/>
      </w:pPr>
      <w:r w:rsidRPr="00E429F8">
        <w:t>A bevezetőben említett megközelítésünk célja nemcsak a játék megalkotása, hanem a három tantárgy követelményeinek teljesítése is. Ennek érdekében a következő lépéseket tervezzük</w:t>
      </w:r>
      <w:r w:rsidR="005F480C">
        <w:t xml:space="preserve"> a fejlesztés mellett elvégezni</w:t>
      </w:r>
      <w:r w:rsidRPr="00E429F8">
        <w:t>: részletes követelményanalízis, a projekt koncepciójának kidolgozása, a fejlesztési folyamat dokumentálása, és végül a játék bemutatása a 2024/2025-1 tanév szorgalmi időszakának 12. hetében.</w:t>
      </w:r>
    </w:p>
    <w:p w14:paraId="5E0AE549" w14:textId="77777777" w:rsidR="00E429F8" w:rsidRPr="00E429F8" w:rsidRDefault="00E429F8" w:rsidP="00E429F8">
      <w:pPr>
        <w:pStyle w:val="szdszveg"/>
      </w:pPr>
      <w:r w:rsidRPr="00E429F8">
        <w:t>A Malom Játék projekt tehát számunkra egy átfogó lehetőséget kínál, hogy a különböző tantárgyi elvárásoknak megfelelve egy innovatív, kihívásokkal teli és tanulságos fejlesztési folyamatot valósítsunk meg. E projekt keretében nemcsak a játékkal kapcsolatos tudásunkat és készségeinket bővíthetjük, hanem a csapatmunka és a problémamegoldás terén is fejlődhetünk.</w:t>
      </w:r>
    </w:p>
    <w:p w14:paraId="5FE851C2" w14:textId="77777777" w:rsidR="00E429F8" w:rsidRPr="00060AB5" w:rsidRDefault="00E429F8" w:rsidP="00E429F8">
      <w:pPr>
        <w:pStyle w:val="szdszveg"/>
      </w:pPr>
    </w:p>
    <w:p w14:paraId="1FB8AE63" w14:textId="40FDF277" w:rsidR="00946BE9" w:rsidRPr="00060AB5" w:rsidRDefault="00946BE9" w:rsidP="00946BE9">
      <w:pPr>
        <w:pStyle w:val="szdcmsor1"/>
      </w:pPr>
      <w:bookmarkStart w:id="2" w:name="_Toc179648164"/>
      <w:r w:rsidRPr="00060AB5">
        <w:lastRenderedPageBreak/>
        <w:t>Követelmények</w:t>
      </w:r>
      <w:bookmarkEnd w:id="2"/>
    </w:p>
    <w:p w14:paraId="320A71FA" w14:textId="3AE6684A" w:rsidR="00B50D35" w:rsidRPr="00060AB5" w:rsidRDefault="00B50D35" w:rsidP="00B50D35">
      <w:pPr>
        <w:pStyle w:val="szdszveg"/>
      </w:pPr>
      <w:r w:rsidRPr="00060AB5">
        <w:t>Grafikus felülettel rendelkező, gépi tanulást alkalmazó rendszer fejlesztése</w:t>
      </w:r>
      <w:r w:rsidR="005960BE" w:rsidRPr="00060AB5">
        <w:t xml:space="preserve">, </w:t>
      </w:r>
      <w:r w:rsidRPr="00060AB5">
        <w:t>dokumentálása</w:t>
      </w:r>
      <w:r w:rsidR="005960BE" w:rsidRPr="00060AB5">
        <w:t xml:space="preserve"> és a szoftver </w:t>
      </w:r>
      <w:r w:rsidRPr="00060AB5">
        <w:t>bemutatása a 12.hé</w:t>
      </w:r>
      <w:r w:rsidR="00333609" w:rsidRPr="00060AB5">
        <w:t>ten</w:t>
      </w:r>
      <w:r w:rsidRPr="00060AB5">
        <w:t xml:space="preserve"> a 2024/2025-1 tanév</w:t>
      </w:r>
      <w:r w:rsidR="008D490E" w:rsidRPr="00060AB5">
        <w:t xml:space="preserve"> szorgalmi időszakában</w:t>
      </w:r>
      <w:r w:rsidR="00952563" w:rsidRPr="00060AB5">
        <w:t xml:space="preserve"> az alábbi tantárgyak követelményeit szem előtt tartva.</w:t>
      </w:r>
    </w:p>
    <w:p w14:paraId="1D00DAB1" w14:textId="77777777" w:rsidR="00663567" w:rsidRPr="00060AB5" w:rsidRDefault="00051FFB" w:rsidP="00663567">
      <w:pPr>
        <w:pStyle w:val="szdcmsor2"/>
      </w:pPr>
      <w:bookmarkStart w:id="3" w:name="_Toc179648165"/>
      <w:r w:rsidRPr="00060AB5">
        <w:t xml:space="preserve">Szoftvertechnológia </w:t>
      </w:r>
      <w:r w:rsidR="00441403" w:rsidRPr="00060AB5">
        <w:t xml:space="preserve">tárgy </w:t>
      </w:r>
      <w:r w:rsidRPr="00060AB5">
        <w:t>követelményei</w:t>
      </w:r>
      <w:bookmarkEnd w:id="3"/>
    </w:p>
    <w:p w14:paraId="7296056F" w14:textId="224714D6" w:rsidR="003E4D8D" w:rsidRPr="00060AB5" w:rsidRDefault="006F49A7" w:rsidP="00663567">
      <w:pPr>
        <w:pStyle w:val="szdszveg"/>
      </w:pPr>
      <w:r w:rsidRPr="00060AB5">
        <w:t xml:space="preserve">Az </w:t>
      </w:r>
      <w:r w:rsidR="00663567" w:rsidRPr="00060AB5">
        <w:t>1.</w:t>
      </w:r>
      <w:r w:rsidRPr="00060AB5">
        <w:t xml:space="preserve"> </w:t>
      </w:r>
      <w:r w:rsidR="002D6F6F" w:rsidRPr="00060AB5">
        <w:t>számú melléklet tartalmazza a követelménylista eredeti példányát.</w:t>
      </w:r>
    </w:p>
    <w:p w14:paraId="2177F889" w14:textId="77777777" w:rsidR="00F5028D" w:rsidRPr="00060AB5" w:rsidRDefault="00F5028D" w:rsidP="00F5028D">
      <w:pPr>
        <w:pStyle w:val="szdfelsorols"/>
      </w:pPr>
      <w:r w:rsidRPr="00060AB5">
        <w:t>Projektterv MS Projektben.</w:t>
      </w:r>
    </w:p>
    <w:p w14:paraId="128658CB" w14:textId="77777777" w:rsidR="00F5028D" w:rsidRPr="00060AB5" w:rsidRDefault="00F5028D" w:rsidP="00F5028D">
      <w:pPr>
        <w:pStyle w:val="szdfelsorols"/>
      </w:pPr>
      <w:r w:rsidRPr="00060AB5">
        <w:t>Projekt kockázatok elemzése (halszálka, kockázat értékelés + Pareto, kockázat tervezés (stratégia), SWOT).</w:t>
      </w:r>
    </w:p>
    <w:p w14:paraId="47091FFD" w14:textId="77777777" w:rsidR="00F5028D" w:rsidRPr="00060AB5" w:rsidRDefault="00F5028D" w:rsidP="00F5028D">
      <w:pPr>
        <w:pStyle w:val="szdfelsorols"/>
      </w:pPr>
      <w:r w:rsidRPr="00060AB5">
        <w:t>A szoftver által támogatandó tevékenység/funkcionalitás szabad szöveges leírása.</w:t>
      </w:r>
    </w:p>
    <w:p w14:paraId="441D083F" w14:textId="77777777" w:rsidR="00F5028D" w:rsidRPr="00060AB5" w:rsidRDefault="00F5028D" w:rsidP="00F5028D">
      <w:pPr>
        <w:pStyle w:val="szdfelsorols"/>
      </w:pPr>
      <w:r w:rsidRPr="00060AB5">
        <w:t>Táblázatos rendszerezés (strukturált szöveg).</w:t>
      </w:r>
    </w:p>
    <w:p w14:paraId="28D242D6" w14:textId="77777777" w:rsidR="00F5028D" w:rsidRPr="00060AB5" w:rsidRDefault="00F5028D" w:rsidP="00F5028D">
      <w:pPr>
        <w:pStyle w:val="szdfelsorols"/>
      </w:pPr>
      <w:r w:rsidRPr="00060AB5">
        <w:t>Használati eset diagram.</w:t>
      </w:r>
    </w:p>
    <w:p w14:paraId="255ADF70" w14:textId="77777777" w:rsidR="00F5028D" w:rsidRPr="00060AB5" w:rsidRDefault="00F5028D" w:rsidP="00F5028D">
      <w:pPr>
        <w:pStyle w:val="szdfelsorols"/>
      </w:pPr>
      <w:r w:rsidRPr="00060AB5">
        <w:t>Használati esetek részletes szöveges ismertetése.</w:t>
      </w:r>
    </w:p>
    <w:p w14:paraId="2A3AA168" w14:textId="77777777" w:rsidR="00F5028D" w:rsidRPr="00060AB5" w:rsidRDefault="00F5028D" w:rsidP="00F5028D">
      <w:pPr>
        <w:pStyle w:val="szdfelsorols"/>
      </w:pPr>
      <w:r w:rsidRPr="00060AB5">
        <w:t>Aktorok részletes leírása (ld. gyakorlat táblázatai).</w:t>
      </w:r>
    </w:p>
    <w:p w14:paraId="264EE4D4" w14:textId="77777777" w:rsidR="00F5028D" w:rsidRPr="00060AB5" w:rsidRDefault="00F5028D" w:rsidP="00F5028D">
      <w:pPr>
        <w:pStyle w:val="szdfelsorols"/>
      </w:pPr>
      <w:r w:rsidRPr="00060AB5">
        <w:t>Tevékenység diagramok az egyes használati esetekhez.</w:t>
      </w:r>
    </w:p>
    <w:p w14:paraId="3BAD6EE2" w14:textId="77777777" w:rsidR="00F5028D" w:rsidRPr="00060AB5" w:rsidRDefault="00F5028D" w:rsidP="00F5028D">
      <w:pPr>
        <w:pStyle w:val="szdfelsorols"/>
      </w:pPr>
      <w:r w:rsidRPr="00060AB5">
        <w:t>Állapot gép diagramok.</w:t>
      </w:r>
    </w:p>
    <w:p w14:paraId="0783B417" w14:textId="77777777" w:rsidR="00F5028D" w:rsidRPr="00060AB5" w:rsidRDefault="00F5028D" w:rsidP="00F5028D">
      <w:pPr>
        <w:pStyle w:val="szdfelsorols"/>
      </w:pPr>
      <w:r w:rsidRPr="00060AB5">
        <w:t>Kontextus diagram.</w:t>
      </w:r>
    </w:p>
    <w:p w14:paraId="52396B02" w14:textId="571A1673" w:rsidR="00663567" w:rsidRPr="00060AB5" w:rsidRDefault="00F5028D" w:rsidP="00F5028D">
      <w:pPr>
        <w:pStyle w:val="szdfelsorols"/>
      </w:pPr>
      <w:r w:rsidRPr="00060AB5">
        <w:t>Szakarchitektúra diagram.</w:t>
      </w:r>
    </w:p>
    <w:p w14:paraId="0F976B7F" w14:textId="37B932F2" w:rsidR="00051FFB" w:rsidRPr="00060AB5" w:rsidRDefault="00051FFB" w:rsidP="00051FFB">
      <w:pPr>
        <w:pStyle w:val="szdcmsor2"/>
      </w:pPr>
      <w:bookmarkStart w:id="4" w:name="_Toc179648166"/>
      <w:r w:rsidRPr="00060AB5">
        <w:t xml:space="preserve">Mesterséges intelligencia </w:t>
      </w:r>
      <w:r w:rsidR="00441403" w:rsidRPr="00060AB5">
        <w:t xml:space="preserve">tárgy </w:t>
      </w:r>
      <w:r w:rsidRPr="00060AB5">
        <w:t>követelményei</w:t>
      </w:r>
      <w:bookmarkEnd w:id="4"/>
    </w:p>
    <w:p w14:paraId="646E1C87" w14:textId="031ECB23" w:rsidR="00D46EAC" w:rsidRPr="00060AB5" w:rsidRDefault="006F49A7" w:rsidP="00D46EAC">
      <w:pPr>
        <w:pStyle w:val="szdszveg"/>
      </w:pPr>
      <w:r w:rsidRPr="00060AB5">
        <w:t xml:space="preserve">A </w:t>
      </w:r>
      <w:r w:rsidR="00663567" w:rsidRPr="00060AB5">
        <w:t>2.</w:t>
      </w:r>
      <w:r w:rsidRPr="00060AB5">
        <w:t xml:space="preserve"> </w:t>
      </w:r>
      <w:r w:rsidR="00F037A0" w:rsidRPr="00060AB5">
        <w:t>számú melléklet tartalmazza</w:t>
      </w:r>
      <w:r w:rsidR="002D6F6F" w:rsidRPr="00060AB5">
        <w:t xml:space="preserve"> a követelménylista eredeti példányát.</w:t>
      </w:r>
    </w:p>
    <w:p w14:paraId="1635DF91" w14:textId="02627ECA" w:rsidR="005E5000" w:rsidRPr="00060AB5" w:rsidRDefault="00D46EAC" w:rsidP="005E5000">
      <w:pPr>
        <w:pStyle w:val="szdszveg"/>
      </w:pPr>
      <w:r w:rsidRPr="00060AB5">
        <w:t>A feladat egy mesterséges intelligencia alapú alkalmazás elkészítése egy szabadon választott</w:t>
      </w:r>
      <w:r w:rsidR="00C92F74" w:rsidRPr="00060AB5">
        <w:t xml:space="preserve"> </w:t>
      </w:r>
      <w:r w:rsidRPr="00060AB5">
        <w:t xml:space="preserve">témában, amelyet egy kiválasztott modell segítségével kell megoldani. A megoldáshoz felhasználóifelületet is létre kell hozni, ahol az alkalmazás működése bemutatható. </w:t>
      </w:r>
    </w:p>
    <w:p w14:paraId="2BCE780C" w14:textId="77777777" w:rsidR="005E5000" w:rsidRPr="00060AB5" w:rsidRDefault="005E5000" w:rsidP="005E5000">
      <w:pPr>
        <w:pStyle w:val="szdfelsorols"/>
      </w:pPr>
      <w:r w:rsidRPr="00060AB5">
        <w:t>Megfelelő téma</w:t>
      </w:r>
    </w:p>
    <w:p w14:paraId="2AE02AF2" w14:textId="77777777" w:rsidR="005E5000" w:rsidRPr="00060AB5" w:rsidRDefault="005E5000" w:rsidP="005E5000">
      <w:pPr>
        <w:pStyle w:val="szdfelsorols"/>
      </w:pPr>
      <w:r w:rsidRPr="00060AB5">
        <w:t>Gépi tanulási vagy Mély tanulási megoldás</w:t>
      </w:r>
    </w:p>
    <w:p w14:paraId="74DC3D6F" w14:textId="77777777" w:rsidR="005E5000" w:rsidRPr="00060AB5" w:rsidRDefault="005E5000" w:rsidP="005E5000">
      <w:pPr>
        <w:pStyle w:val="szdfelsorols"/>
      </w:pPr>
      <w:r w:rsidRPr="00060AB5">
        <w:t>Egyszerűbb felhasználói felület</w:t>
      </w:r>
    </w:p>
    <w:p w14:paraId="5AD56580" w14:textId="0BE2E06F" w:rsidR="005E5000" w:rsidRPr="00060AB5" w:rsidRDefault="005E5000" w:rsidP="005E5000">
      <w:pPr>
        <w:pStyle w:val="szdfelsorols"/>
      </w:pPr>
      <w:r w:rsidRPr="00060AB5">
        <w:t>GitHub Repository, ahol csapatok minden tagja commit</w:t>
      </w:r>
      <w:r w:rsidR="004854B1" w:rsidRPr="00060AB5">
        <w:t>-t</w:t>
      </w:r>
      <w:r w:rsidRPr="00060AB5">
        <w:t>elt</w:t>
      </w:r>
    </w:p>
    <w:p w14:paraId="5BC9BED3" w14:textId="77E42C57" w:rsidR="00886152" w:rsidRPr="00060AB5" w:rsidRDefault="005E5000" w:rsidP="00886152">
      <w:pPr>
        <w:pStyle w:val="szdfelsorols"/>
      </w:pPr>
      <w:r w:rsidRPr="00060AB5">
        <w:t xml:space="preserve">Körülbelül 5 oldalas beszámoló munkájukról </w:t>
      </w:r>
    </w:p>
    <w:p w14:paraId="60CE8458" w14:textId="3307D147" w:rsidR="00051FFB" w:rsidRPr="00060AB5" w:rsidRDefault="00C91450" w:rsidP="00051FFB">
      <w:pPr>
        <w:pStyle w:val="szdcmsor2"/>
      </w:pPr>
      <w:bookmarkStart w:id="5" w:name="_Toc179648167"/>
      <w:r w:rsidRPr="00060AB5">
        <w:t xml:space="preserve">Haladó programozás </w:t>
      </w:r>
      <w:r w:rsidR="00441403" w:rsidRPr="00060AB5">
        <w:t xml:space="preserve">tárgy </w:t>
      </w:r>
      <w:r w:rsidRPr="00060AB5">
        <w:t>követelményei</w:t>
      </w:r>
      <w:bookmarkEnd w:id="5"/>
    </w:p>
    <w:p w14:paraId="3C7F9D9A" w14:textId="0C74474A" w:rsidR="00441403" w:rsidRPr="00060AB5" w:rsidRDefault="00441403" w:rsidP="00E23300">
      <w:pPr>
        <w:pStyle w:val="szdszveg"/>
      </w:pPr>
      <w:r w:rsidRPr="00060AB5">
        <w:t>Mesterséges Intelligencia tárg</w:t>
      </w:r>
      <w:r w:rsidR="00F02CDC" w:rsidRPr="00060AB5">
        <w:t>y elvárásaival</w:t>
      </w:r>
      <w:r w:rsidRPr="00060AB5">
        <w:t xml:space="preserve"> megegyezik</w:t>
      </w:r>
      <w:r w:rsidR="00F02CDC" w:rsidRPr="00060AB5">
        <w:t>.</w:t>
      </w:r>
    </w:p>
    <w:p w14:paraId="2DFD74B3" w14:textId="3EB34B4B" w:rsidR="000B4496" w:rsidRPr="00060AB5" w:rsidRDefault="000B4496" w:rsidP="000B4496">
      <w:pPr>
        <w:pStyle w:val="szdcmsor2"/>
        <w:jc w:val="both"/>
      </w:pPr>
      <w:bookmarkStart w:id="6" w:name="_Toc179648168"/>
      <w:r w:rsidRPr="00060AB5">
        <w:lastRenderedPageBreak/>
        <w:t>Követelményanalízis</w:t>
      </w:r>
      <w:bookmarkEnd w:id="6"/>
    </w:p>
    <w:p w14:paraId="621E82BB" w14:textId="33C11195" w:rsidR="00DA3EA5" w:rsidRPr="00060AB5" w:rsidRDefault="00DA3EA5" w:rsidP="00DA3EA5">
      <w:pPr>
        <w:pStyle w:val="szdszveg"/>
      </w:pPr>
      <w:r w:rsidRPr="00060AB5">
        <w:t>A Szoftvertechnológia tantárgy keretein belül a projekt tervezése és megvalósítása során fontos a részletes dokumentáció és a projektmenedzsment módszerek alkalmazása. A projektterv elkészítése, amely MS Projektben valósul meg, lehetővé teszi a fejlesztési fázisok, feladatok és határidők precíz nyomon követését. A jól kidolgozott projektterv alapvetően meghatározza a fejlesztés menetét, és segít a csapat számára a célok elérésében.</w:t>
      </w:r>
    </w:p>
    <w:p w14:paraId="1CBA3CAD" w14:textId="05EB6CFE" w:rsidR="00DA3EA5" w:rsidRPr="00060AB5" w:rsidRDefault="00DA3EA5" w:rsidP="00DA3EA5">
      <w:pPr>
        <w:pStyle w:val="szdszveg"/>
      </w:pPr>
      <w:r w:rsidRPr="00060AB5">
        <w:t>A kockázatelemzés különösen fontos szakasza a projektnek. A halszálka-diagram segítségével a potenciális problémák és azok okainak azonosítása válik lehetővé. Ez a vizuális eszköz segít a csapatnak abban, hogy proaktívan felkészüljön a nehézségekre, és kidolgozza a megfelelő válaszlépéseket. A Pareto-diagram alkalmazása lehetővé teszi a kockázatok priorizálását, így a csapat a legkritikusabb problémákra tud fókuszálni, míg a SWOT-elemzés segítségével a projekt erősségeit és gyengeségeit is felmérhetjük.</w:t>
      </w:r>
    </w:p>
    <w:p w14:paraId="3A8A8C39" w14:textId="2FB673BE" w:rsidR="00DA3EA5" w:rsidRPr="00060AB5" w:rsidRDefault="00DA3EA5" w:rsidP="00DA3EA5">
      <w:pPr>
        <w:pStyle w:val="szdszveg"/>
      </w:pPr>
      <w:r w:rsidRPr="00060AB5">
        <w:t>A szoftver által támogatandó tevékenységek és funkciók szabad szöveges leírása, valamint táblázatos rendszerezése segíti a projekt áttekinthetőségét és a csapat tagjainak közötti információmegosztást. A használati eset diagramok és a hozzájuk tartozó részletes szöveges ismertetés bemutatja, hogyan interakcióba lépnek a felhasználók a rendszerrel, így megkönnyítve a tervezési fázist. Az aktorok részletes leírása és a tevékenységdiagramok az egyes funkciók működését modellezik, ezáltal biztosítva a projekt teljes körű megértését. Az állapotgép diagramok pedig a rendszer működésének dinamikáját ábrázolják, lehetővé téve a lehetséges hibák és problémák előrejelzését.</w:t>
      </w:r>
    </w:p>
    <w:p w14:paraId="57DE41B9" w14:textId="77777777" w:rsidR="00AC0F8F" w:rsidRPr="00AC0F8F" w:rsidRDefault="00AC0F8F" w:rsidP="00AC0F8F">
      <w:pPr>
        <w:pStyle w:val="szdszveg"/>
      </w:pPr>
      <w:r w:rsidRPr="00AC0F8F">
        <w:t>A Mesterséges Intelligencia tantárgy követelményei külön hangsúlyt fektetnek a gépi tanulási megoldások alkalmazására. A projekt keretében egy mesterséges intelligencia alapú alkalmazást kell készíteni, amely egy szabadon választott témát céloz meg. Ez a követelmény lehetőséget ad a csapatnak, hogy innovatív módon közelítse meg a választott problémát, valamint hogy olyan megoldást találjon, amely a gépi tanulási modellek előnyeit maximálisan kihasználja.</w:t>
      </w:r>
    </w:p>
    <w:p w14:paraId="048C2A35" w14:textId="77777777" w:rsidR="00AC0F8F" w:rsidRPr="00AC0F8F" w:rsidRDefault="00AC0F8F" w:rsidP="00AC0F8F">
      <w:pPr>
        <w:pStyle w:val="szdszveg"/>
      </w:pPr>
      <w:r w:rsidRPr="00AC0F8F">
        <w:t>A téma megfelelő kiválasztása kulcsfontosságú, mivel a projekt sikeressége szorosan összefügg azzal, hogy mennyire releváns és aktuális a megcélzott probléma. A gépi tanulási vagy mély tanulási megoldás alkalmazása elengedhetetlen, mivel ezek a technológiák a modern szoftverfejlesztés alapkövei. A felhasználói felület létrehozása szintén kiemelt jelentőségű, hiszen az alkalmazás működésének bemutatása révén a felhasználói élmény és a hatékonyság nagymértékben függ a felület minőségétől és funkcionalitásától.</w:t>
      </w:r>
    </w:p>
    <w:p w14:paraId="103BD81F" w14:textId="77777777" w:rsidR="00AC0F8F" w:rsidRPr="00AC0F8F" w:rsidRDefault="00AC0F8F" w:rsidP="00AC0F8F">
      <w:pPr>
        <w:pStyle w:val="szdszveg"/>
      </w:pPr>
      <w:r w:rsidRPr="00AC0F8F">
        <w:t xml:space="preserve">A GitHub repository használata nemcsak a csapatmunka hatékonyságát növeli, hanem segíti a projekt nyomon követését és a verziókezelést is. A rendszeres commitok révén a </w:t>
      </w:r>
      <w:r w:rsidRPr="00AC0F8F">
        <w:lastRenderedPageBreak/>
        <w:t>csapat tagjai folyamatosan frissíthetik a munkájukat, ami elősegíti a gördülékeny együttműködést. A körülbelül 5 oldalas beszámoló elkészítése pedig lehetőséget ad arra, hogy a csapat részletesen bemutassa az alkalmazás működését, a választott AI modellek eredményeit és a fejlesztési folyamat során szerzett tapasztalatokat</w:t>
      </w:r>
    </w:p>
    <w:p w14:paraId="62DB5F32" w14:textId="77777777" w:rsidR="009C6B6B" w:rsidRPr="009C6B6B" w:rsidRDefault="009C6B6B" w:rsidP="009C6B6B">
      <w:pPr>
        <w:pStyle w:val="szdszveg"/>
      </w:pPr>
      <w:r w:rsidRPr="009C6B6B">
        <w:t>A Haladó Programozás tantárgy elvárásai nagymértékben hasonlóak a Mesterséges Intelligencia tantárgyéval. Itt is elengedhetetlen a megfelelő gépi tanulási modell alkalmazása, valamint a felhasználói felület fejlesztése. A hangsúly a programozás minőségén és a technikai megoldások innovativitásán van. A csapatnak figyelmet kell fordítania a kód olvashatóságára, a hatékonyságra és a moduláris felépítésre, hogy a rendszer a későbbiekben is könnyen karbantartható legyen.</w:t>
      </w:r>
    </w:p>
    <w:p w14:paraId="14DFE379" w14:textId="77777777" w:rsidR="009C6B6B" w:rsidRPr="009C6B6B" w:rsidRDefault="009C6B6B" w:rsidP="009C6B6B">
      <w:pPr>
        <w:pStyle w:val="szdszveg"/>
      </w:pPr>
      <w:r w:rsidRPr="009C6B6B">
        <w:t>A projekt során a csapatnak szorosan együtt kell működnie, hogy minden tantárgyi követelménynek eleget tegyen. Az eltérő tantárgyak követelményei közötti összehangolás nemcsak a projekt sikeressége szempontjából kulcsfontosságú, hanem hozzájárul a csapat szakmai fejlődéséhez is. A kihívások és nehézségek kezelése során a csapat tagjai új készségeket sajátíthatnak el, amelyek a jövőbeni projektjeik során is hasznosak lesznek.</w:t>
      </w:r>
    </w:p>
    <w:p w14:paraId="156C0B1E" w14:textId="77777777" w:rsidR="00AC0F8F" w:rsidRPr="00060AB5" w:rsidRDefault="00AC0F8F" w:rsidP="00DA3EA5">
      <w:pPr>
        <w:pStyle w:val="szdszveg"/>
      </w:pPr>
    </w:p>
    <w:p w14:paraId="2BD63153" w14:textId="57271095" w:rsidR="00394139" w:rsidRDefault="001D42A5" w:rsidP="00394139">
      <w:pPr>
        <w:pStyle w:val="szdcmsor1"/>
      </w:pPr>
      <w:bookmarkStart w:id="7" w:name="_Toc179648169"/>
      <w:r w:rsidRPr="00060AB5">
        <w:lastRenderedPageBreak/>
        <w:t>Koncepcióterv</w:t>
      </w:r>
      <w:bookmarkEnd w:id="7"/>
    </w:p>
    <w:p w14:paraId="37DA7066" w14:textId="1F154B95" w:rsidR="00804E59" w:rsidRPr="00804E59" w:rsidRDefault="00804E59" w:rsidP="00804E59">
      <w:pPr>
        <w:pStyle w:val="szdszveg"/>
      </w:pPr>
      <w:r>
        <w:t>A koncepcióról részletesebben az 5. mellékletben</w:t>
      </w:r>
      <w:r w:rsidR="00EC7C6D">
        <w:t xml:space="preserve"> megadott </w:t>
      </w:r>
      <w:r w:rsidR="001D4BFC">
        <w:t>dokumentumban</w:t>
      </w:r>
      <w:r w:rsidR="00EC7C6D">
        <w:t xml:space="preserve"> olvasható</w:t>
      </w:r>
      <w:r>
        <w:t>.</w:t>
      </w:r>
    </w:p>
    <w:p w14:paraId="4A74EE30" w14:textId="46F69ADF" w:rsidR="00A545CC" w:rsidRDefault="00B7004C" w:rsidP="00A545CC">
      <w:pPr>
        <w:pStyle w:val="szdcmsor2"/>
      </w:pPr>
      <w:bookmarkStart w:id="8" w:name="_Toc179648170"/>
      <w:r w:rsidRPr="00060AB5">
        <w:t>Program képessége</w:t>
      </w:r>
      <w:r w:rsidR="00A545CC" w:rsidRPr="00060AB5">
        <w:t>i</w:t>
      </w:r>
      <w:bookmarkEnd w:id="8"/>
    </w:p>
    <w:p w14:paraId="1AF93335" w14:textId="34DF0648" w:rsidR="00804E59" w:rsidRDefault="00FD28D4" w:rsidP="00804E59">
      <w:pPr>
        <w:pStyle w:val="szdszveg"/>
      </w:pPr>
      <w:r>
        <w:t xml:space="preserve">Célunk egy olyan </w:t>
      </w:r>
      <w:r w:rsidR="00CB046D">
        <w:t>malomjáték</w:t>
      </w:r>
      <w:r>
        <w:t xml:space="preserve"> grafikus asztali alkalmazás fejlesztése, amely </w:t>
      </w:r>
      <w:r w:rsidR="00247FD7">
        <w:t xml:space="preserve">első sorban a gép tanulási készségeinket hivatott fejleszteni, azonban mint önálló játék is </w:t>
      </w:r>
      <w:r w:rsidR="00CB046D">
        <w:t>megállja a</w:t>
      </w:r>
      <w:r w:rsidR="00247FD7">
        <w:t xml:space="preserve"> helyét személyre szabhatóságának</w:t>
      </w:r>
      <w:r w:rsidR="00144183">
        <w:t xml:space="preserve"> és </w:t>
      </w:r>
      <w:r w:rsidR="004F013E">
        <w:t xml:space="preserve">széles skálájú </w:t>
      </w:r>
      <w:r w:rsidR="00144183">
        <w:t>funkcionalitásainak</w:t>
      </w:r>
      <w:r w:rsidR="00247FD7">
        <w:t xml:space="preserve"> köszönhetően.</w:t>
      </w:r>
    </w:p>
    <w:p w14:paraId="6458DC6B" w14:textId="56111A68" w:rsidR="00CB046D" w:rsidRDefault="00870DB8" w:rsidP="00804E59">
      <w:pPr>
        <w:pStyle w:val="szdszveg"/>
      </w:pPr>
      <w:r>
        <w:t xml:space="preserve">Alapvetően a tantárgyak meghatározott követelmények kielégítésén felül </w:t>
      </w:r>
      <w:r w:rsidR="00BA7B4D">
        <w:t>szeretnénk, hogy az alkalmazás minél nagyobb felhasználói élményt nyújtson, így egy in</w:t>
      </w:r>
      <w:r w:rsidR="003F420B">
        <w:t>tuitívan használható, és a játékos ügyességi szintjéhez igazítható programot szeretnénk létrehozni.</w:t>
      </w:r>
      <w:r w:rsidR="00452AB6">
        <w:t xml:space="preserve"> </w:t>
      </w:r>
      <w:r w:rsidR="002F2CCC">
        <w:t>Ezt úgy érhetjük el, hogy egy egyszerű, letisztult, minimalista és átlátható felületet biztosítunk, ahol a keresett funkciók intuitívan fellelhetőek és beállíthatóak.</w:t>
      </w:r>
    </w:p>
    <w:p w14:paraId="4C144E3D" w14:textId="16F68A42" w:rsidR="00E40DB9" w:rsidRDefault="003E71B4" w:rsidP="00804E59">
      <w:pPr>
        <w:pStyle w:val="szdszveg"/>
      </w:pPr>
      <w:r>
        <w:t xml:space="preserve">Ilyen beállítási lehetőség lenne, például a játékmód, amelyet szeretnék három koncepcióban is működőképessé tenni, mégpedig az személy-személy ellen, </w:t>
      </w:r>
      <w:r w:rsidR="00CB450E">
        <w:t xml:space="preserve">személy-gép ellen, és végül gép-gép ellen. </w:t>
      </w:r>
      <w:r w:rsidR="00316E7F">
        <w:t xml:space="preserve">Ezek hatékony bemutatására kellően rövid, ám kimerítő demóval készülünk. </w:t>
      </w:r>
    </w:p>
    <w:p w14:paraId="717FE8B8" w14:textId="670F696A" w:rsidR="00AC1A26" w:rsidRDefault="00AC1A26" w:rsidP="00804E59">
      <w:pPr>
        <w:pStyle w:val="szdszveg"/>
      </w:pPr>
      <w:r>
        <w:t xml:space="preserve">A játékmódválasztáson felül fontosnak éreztük a gépi játékosok esetében is a személyre szabhatóságot előtérbe helyezni, így az is megválasztható, hogy milyen nehézségi szinten szeretnénk játszani, amely végeredményében sokszor </w:t>
      </w:r>
      <w:r w:rsidR="008410C4">
        <w:t xml:space="preserve">például </w:t>
      </w:r>
      <w:r>
        <w:t>a mélységi korlát indirekt manipulációját fogja jelenteni a gráfbejáró algoritmusok esetében.</w:t>
      </w:r>
    </w:p>
    <w:p w14:paraId="06DABC26" w14:textId="77777777" w:rsidR="00351B80" w:rsidRDefault="009A278E" w:rsidP="00804E59">
      <w:pPr>
        <w:pStyle w:val="szdszveg"/>
      </w:pPr>
      <w:r>
        <w:t xml:space="preserve">Szeretnénk lehetővé tenné a gépi tanulási modellünk folyamatos továbbfejlesztését, amelyet úgy tehetünk lehetővé, hogy még több adatot biztosítunk a tanuláshoz. </w:t>
      </w:r>
      <w:r w:rsidR="002A72E1">
        <w:t xml:space="preserve">Minden egyes játék megfelelően archiválható és az újra-tanításhoz felhasználható. </w:t>
      </w:r>
      <w:r w:rsidR="008E090C">
        <w:t xml:space="preserve">Emellett fontosnak tartjuk a modellvalidációt </w:t>
      </w:r>
      <w:r w:rsidR="0061639D">
        <w:t>és a játékosok tudtára adni teljesítményüket, így egy statisztikai menüpontot is kívánunk megvalósítani, ahol a többi játékossal összehasonlíthatjuk mind a saját-, és a gépi modell teljesítményét is grafikus módszerekkel.</w:t>
      </w:r>
    </w:p>
    <w:p w14:paraId="259E0B5E" w14:textId="77777777" w:rsidR="004D6988" w:rsidRDefault="00A3568A" w:rsidP="00804E59">
      <w:pPr>
        <w:pStyle w:val="szdszveg"/>
      </w:pPr>
      <w:r>
        <w:t>Az alkalmazáson belüli statisztikára exportálási lehetőséget is szeretnénk biztosítani, elsősorban a dokumentáció megkönnyítéséhez</w:t>
      </w:r>
      <w:r w:rsidR="00857D98">
        <w:t>.</w:t>
      </w:r>
    </w:p>
    <w:p w14:paraId="228DBB94" w14:textId="5ABACF5D" w:rsidR="006E1D3B" w:rsidRDefault="004D6988" w:rsidP="00804E59">
      <w:pPr>
        <w:pStyle w:val="szdszveg"/>
      </w:pPr>
      <w:r>
        <w:t>Összességében egy kellően komplex, funkciókkal telített, kihívásokkal teli projektet szeretnénk megvalósítani, amit mindig büszkén fel tudunk majd mutatni</w:t>
      </w:r>
      <w:r w:rsidR="001B071A">
        <w:t xml:space="preserve"> képességeink </w:t>
      </w:r>
      <w:r w:rsidR="007841EF">
        <w:t>igazolására</w:t>
      </w:r>
      <w:r>
        <w:t xml:space="preserve">. </w:t>
      </w:r>
      <w:r w:rsidR="0061639D">
        <w:t xml:space="preserve"> </w:t>
      </w:r>
    </w:p>
    <w:p w14:paraId="5C62F0C0" w14:textId="23303F15" w:rsidR="00EA6CB3" w:rsidRPr="00804E59" w:rsidRDefault="006E1D3B" w:rsidP="006E1D3B">
      <w:r>
        <w:br w:type="page"/>
      </w:r>
    </w:p>
    <w:p w14:paraId="3D4CC7E5" w14:textId="05D11F72" w:rsidR="00B7004C" w:rsidRDefault="00B7004C" w:rsidP="00B7004C">
      <w:pPr>
        <w:pStyle w:val="szdcmsor2"/>
      </w:pPr>
      <w:bookmarkStart w:id="9" w:name="_Toc179648171"/>
      <w:r w:rsidRPr="00060AB5">
        <w:lastRenderedPageBreak/>
        <w:t>Játékmotor szükségessége</w:t>
      </w:r>
      <w:bookmarkEnd w:id="9"/>
    </w:p>
    <w:p w14:paraId="068CAE53" w14:textId="6C8B1155" w:rsidR="00F41954" w:rsidRDefault="009D29BF" w:rsidP="00F41954">
      <w:pPr>
        <w:pStyle w:val="szdszveg"/>
      </w:pPr>
      <w:r>
        <w:t xml:space="preserve">Az ötletelési fázisban, a specifikációk meghatározásakor arra a döntésre jutottunk, hogy mielőtt belevetnénk magunkat a gépi tanulás világába, célszerű lenne egy stabilan </w:t>
      </w:r>
      <w:r w:rsidR="005C74F0">
        <w:t>működő, játszható</w:t>
      </w:r>
      <w:r>
        <w:t xml:space="preserve"> játékot készíteni, hogy ezzel is a hibaforrások számát redukáljuk, és megkönnyítsük a dolgunkat a későbbiekben a fejlesztés folyamán.</w:t>
      </w:r>
    </w:p>
    <w:p w14:paraId="4E9AC39F" w14:textId="11CC08FE" w:rsidR="005C74F0" w:rsidRDefault="005C74F0" w:rsidP="00F41954">
      <w:pPr>
        <w:pStyle w:val="szdszveg"/>
      </w:pPr>
      <w:r>
        <w:t>Alapvetően az első mérföldkő célja, hogy a játékmotor funkcionálisan üzemeljen olyan szinten, hogy magabiztosan lehessen hivatkozni rá és integrálni mind a grafikus interfész, mind a gépi ellenfél fejlesztése során.</w:t>
      </w:r>
    </w:p>
    <w:p w14:paraId="1C63EB5C" w14:textId="4756607D" w:rsidR="001B297B" w:rsidRPr="00F41954" w:rsidRDefault="001B297B" w:rsidP="00F41954">
      <w:pPr>
        <w:pStyle w:val="szdszveg"/>
      </w:pPr>
      <w:r>
        <w:t xml:space="preserve">A motor önmagában is játszható konzol-interfészen keresztül, emellett „debug” módban is futtattható, hogy később a szimulációkat </w:t>
      </w:r>
      <w:r w:rsidR="00FD6C00">
        <w:t>indíthassuk</w:t>
      </w:r>
      <w:r>
        <w:t xml:space="preserve"> és statisztikát készíthessünk.</w:t>
      </w:r>
    </w:p>
    <w:p w14:paraId="15F11682" w14:textId="20FD8472" w:rsidR="00BB7428" w:rsidRDefault="000432E6" w:rsidP="00BB7428">
      <w:pPr>
        <w:pStyle w:val="szdcmsor2"/>
      </w:pPr>
      <w:bookmarkStart w:id="10" w:name="_Toc179648172"/>
      <w:r w:rsidRPr="00060AB5">
        <w:t xml:space="preserve">Grafikus </w:t>
      </w:r>
      <w:r w:rsidR="000F008D" w:rsidRPr="00060AB5">
        <w:t>felhasználói felület</w:t>
      </w:r>
      <w:r w:rsidRPr="00060AB5">
        <w:t xml:space="preserve"> koncepció</w:t>
      </w:r>
      <w:bookmarkEnd w:id="10"/>
    </w:p>
    <w:p w14:paraId="6D2931AA" w14:textId="5F9BB066" w:rsidR="007A5AFC" w:rsidRDefault="007A5AFC" w:rsidP="007A5AFC">
      <w:pPr>
        <w:pStyle w:val="szdszveg"/>
      </w:pPr>
      <w:r>
        <w:t xml:space="preserve">Az alap koncepció egy könnyen átlátható és navigálható ablak létrehozása, amely egy egyszerű menüszalaggal rendelkezik. Az ablak központjában természetesen a játéktábla </w:t>
      </w:r>
      <w:r w:rsidR="002632B5">
        <w:t>kell,</w:t>
      </w:r>
      <w:r>
        <w:t xml:space="preserve"> hogy álljon, azonban érdekesnek gondoltuk az eddigi lépések vizualizálást is egy oldalpanelen. Ez kifejezetten akkor érdekes, amikor a játékos a gép ellen játszik, és a morálra érdekesen hathat, amikor a játék felénél azon kapja magát, hogy a gép </w:t>
      </w:r>
      <w:r w:rsidR="002632B5">
        <w:t>jóslata</w:t>
      </w:r>
      <w:r>
        <w:t xml:space="preserve"> a lépéseinket illetően minden esetben talált. </w:t>
      </w:r>
    </w:p>
    <w:p w14:paraId="09A3335A" w14:textId="6CECE6F4" w:rsidR="00B83AB4" w:rsidRDefault="00B83AB4" w:rsidP="007A5AFC">
      <w:pPr>
        <w:pStyle w:val="szdszveg"/>
      </w:pPr>
      <w:r>
        <w:t xml:space="preserve">Nem maradhat el a kötelező kezdő lépési jog sorsolása sem, így a belépéskor „dobunk” is egy képzeletbeli kockával. </w:t>
      </w:r>
      <w:r w:rsidR="00825379">
        <w:t>Hogy megismételhető legyen egy-</w:t>
      </w:r>
      <w:r w:rsidR="00D52641">
        <w:t>egy játszma</w:t>
      </w:r>
      <w:r w:rsidR="00825379">
        <w:t xml:space="preserve">, így a </w:t>
      </w:r>
      <w:r w:rsidR="00F930B2">
        <w:t>„</w:t>
      </w:r>
      <w:r w:rsidR="00825379">
        <w:t>seed</w:t>
      </w:r>
      <w:r w:rsidR="00F930B2">
        <w:t>”</w:t>
      </w:r>
      <w:r w:rsidR="00825379">
        <w:t>-et a random generátorok esetében szintén mellékeljük a</w:t>
      </w:r>
      <w:r w:rsidR="00D52641">
        <w:t xml:space="preserve">z aktuális játék </w:t>
      </w:r>
      <w:r w:rsidR="00457D3B">
        <w:t>mentésében</w:t>
      </w:r>
      <w:r w:rsidR="00825379">
        <w:t>.</w:t>
      </w:r>
    </w:p>
    <w:p w14:paraId="35DE6A16" w14:textId="3CE9CA74" w:rsidR="00C23B56" w:rsidRPr="007A5AFC" w:rsidRDefault="00E72BB1" w:rsidP="00C23B56">
      <w:pPr>
        <w:pStyle w:val="szdszveg"/>
      </w:pPr>
      <w:r>
        <w:t>Az ö</w:t>
      </w:r>
      <w:r w:rsidR="00135507">
        <w:t>tle</w:t>
      </w:r>
      <w:r>
        <w:t xml:space="preserve">telés során megszületett koncepciót </w:t>
      </w:r>
      <w:r w:rsidR="00135507">
        <w:t>tovább csiszolva</w:t>
      </w:r>
      <w:r>
        <w:t xml:space="preserve"> született meg az elsőiterációs látványterv a Figma webes eszköz segítségével.</w:t>
      </w:r>
      <w:r w:rsidR="00C23B56">
        <w:t xml:space="preserve"> A </w:t>
      </w:r>
      <w:r w:rsidR="00805EA7">
        <w:t xml:space="preserve">grafikai elemek </w:t>
      </w:r>
      <w:r w:rsidR="00C23B56">
        <w:t>változtatás</w:t>
      </w:r>
      <w:r w:rsidR="00805EA7">
        <w:t>ának</w:t>
      </w:r>
      <w:r w:rsidR="00C23B56">
        <w:t xml:space="preserve"> jogát a  fejlesztés ezen fázisában fenntartjuk. </w:t>
      </w:r>
      <w:r w:rsidR="0063041D">
        <w:t>(1.ábra)</w:t>
      </w:r>
    </w:p>
    <w:p w14:paraId="7DBCB952" w14:textId="77777777" w:rsidR="00ED155A" w:rsidRPr="00060AB5" w:rsidRDefault="00402642" w:rsidP="00ED155A">
      <w:pPr>
        <w:pStyle w:val="szdbra"/>
        <w:keepNext/>
      </w:pPr>
      <w:r w:rsidRPr="00060AB5">
        <w:rPr>
          <w:noProof/>
        </w:rPr>
        <w:drawing>
          <wp:inline distT="0" distB="0" distL="0" distR="0" wp14:anchorId="1CB6A14D" wp14:editId="7B9BED05">
            <wp:extent cx="5853767" cy="1976795"/>
            <wp:effectExtent l="0" t="0" r="0" b="4445"/>
            <wp:docPr id="1810366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66780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096" cy="198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834E" w14:textId="42B516C8" w:rsidR="00BA47CC" w:rsidRPr="00060AB5" w:rsidRDefault="00ED155A" w:rsidP="00832620">
      <w:pPr>
        <w:pStyle w:val="szdbracm"/>
      </w:pPr>
      <w:r w:rsidRPr="00060AB5">
        <w:t xml:space="preserve">ábra </w:t>
      </w:r>
      <w:fldSimple w:instr=" SEQ ábra \* ARABIC ">
        <w:r w:rsidR="00CD6AA9">
          <w:rPr>
            <w:noProof/>
          </w:rPr>
          <w:t>1</w:t>
        </w:r>
      </w:fldSimple>
      <w:r w:rsidRPr="00060AB5">
        <w:t xml:space="preserve">: </w:t>
      </w:r>
      <w:r w:rsidR="006F6828" w:rsidRPr="00060AB5">
        <w:t>Megjelenítő felület</w:t>
      </w:r>
      <w:r w:rsidR="00776FB8" w:rsidRPr="00060AB5">
        <w:t xml:space="preserve"> kezdeti</w:t>
      </w:r>
      <w:r w:rsidR="006F6828" w:rsidRPr="00060AB5">
        <w:t xml:space="preserve"> és </w:t>
      </w:r>
      <w:r w:rsidR="00776FB8" w:rsidRPr="00060AB5">
        <w:t>kiforrottabb</w:t>
      </w:r>
      <w:r w:rsidR="006F6828" w:rsidRPr="00060AB5">
        <w:t xml:space="preserve"> </w:t>
      </w:r>
      <w:r w:rsidR="00776FB8" w:rsidRPr="00060AB5">
        <w:t xml:space="preserve">koncepciós </w:t>
      </w:r>
      <w:r w:rsidR="006F6828" w:rsidRPr="00060AB5">
        <w:t>vázlata</w:t>
      </w:r>
    </w:p>
    <w:p w14:paraId="78182C3D" w14:textId="4B2A9963" w:rsidR="00B7004C" w:rsidRDefault="00B7004C" w:rsidP="00B7004C">
      <w:pPr>
        <w:pStyle w:val="szdcmsor2"/>
      </w:pPr>
      <w:bookmarkStart w:id="11" w:name="_Toc179648173"/>
      <w:r w:rsidRPr="00060AB5">
        <w:lastRenderedPageBreak/>
        <w:t>Adattárolás és kezelés</w:t>
      </w:r>
      <w:bookmarkEnd w:id="11"/>
    </w:p>
    <w:p w14:paraId="1DC617F8" w14:textId="10AA301A" w:rsidR="0057570D" w:rsidRPr="0057570D" w:rsidRDefault="0057570D" w:rsidP="0057570D">
      <w:pPr>
        <w:pStyle w:val="szdszveg"/>
      </w:pPr>
      <w:r>
        <w:t>Milyen formátum(ok)ban tároljuk, miért, mire használható fel, milyen struktúra szerint stb</w:t>
      </w:r>
    </w:p>
    <w:p w14:paraId="677F43AA" w14:textId="5B3860C0" w:rsidR="00A526D1" w:rsidRDefault="00A526D1" w:rsidP="00A526D1">
      <w:pPr>
        <w:pStyle w:val="szdcmsor2"/>
      </w:pPr>
      <w:bookmarkStart w:id="12" w:name="_Toc179648174"/>
      <w:r w:rsidRPr="00060AB5">
        <w:t>Kereső algoritmusok</w:t>
      </w:r>
      <w:bookmarkEnd w:id="12"/>
    </w:p>
    <w:p w14:paraId="1A9D9B9E" w14:textId="406DCD7A" w:rsidR="00893E87" w:rsidRPr="00893E87" w:rsidRDefault="00893E87" w:rsidP="00893E87">
      <w:pPr>
        <w:pStyle w:val="szdszveg"/>
      </w:pPr>
      <w:r>
        <w:t>Hegymászó, A*, miért ezek, miért ebben a sorrendben (mert buták vagyunk</w:t>
      </w:r>
      <w:r w:rsidR="00E24E07">
        <w:t xml:space="preserve"> most még</w:t>
      </w:r>
      <w:r>
        <w:t>),</w:t>
      </w:r>
      <w:r w:rsidR="00E24E07">
        <w:t xml:space="preserve"> </w:t>
      </w:r>
      <w:r w:rsidR="00AE4EF8">
        <w:t>integrációt hogy kell elképzelni</w:t>
      </w:r>
    </w:p>
    <w:p w14:paraId="6FF1A8D7" w14:textId="711189F3" w:rsidR="007B2964" w:rsidRDefault="00A526D1" w:rsidP="007B2964">
      <w:pPr>
        <w:pStyle w:val="szdcmsor2"/>
      </w:pPr>
      <w:bookmarkStart w:id="13" w:name="_Toc179648175"/>
      <w:r w:rsidRPr="00060AB5">
        <w:t>Gépi tanulás</w:t>
      </w:r>
      <w:bookmarkEnd w:id="13"/>
    </w:p>
    <w:p w14:paraId="6FF71DE5" w14:textId="7C86FE78" w:rsidR="009779CE" w:rsidRPr="009779CE" w:rsidRDefault="009779CE" w:rsidP="009779CE">
      <w:pPr>
        <w:pStyle w:val="szdszveg"/>
      </w:pPr>
      <w:r>
        <w:t>Megközelítés, integráció, miért ez és nem deep learning, hogyan tervezzük a modellt, mi a tanítási terv</w:t>
      </w:r>
    </w:p>
    <w:p w14:paraId="3EC4555E" w14:textId="2033576B" w:rsidR="007B2964" w:rsidRDefault="00A52B18" w:rsidP="00756280">
      <w:pPr>
        <w:pStyle w:val="szdcmsor2"/>
      </w:pPr>
      <w:bookmarkStart w:id="14" w:name="_Toc179648176"/>
      <w:r w:rsidRPr="00060AB5">
        <w:t>Tesztelés</w:t>
      </w:r>
      <w:bookmarkEnd w:id="14"/>
    </w:p>
    <w:p w14:paraId="14F08392" w14:textId="5446B7D4" w:rsidR="0002559B" w:rsidRPr="0002559B" w:rsidRDefault="0002559B" w:rsidP="0002559B">
      <w:pPr>
        <w:pStyle w:val="szdszveg"/>
      </w:pPr>
      <w:r>
        <w:t>Tesztelési fázisok, szükségessége, bővebben a teszt szekcióban később</w:t>
      </w:r>
    </w:p>
    <w:p w14:paraId="42D8CD2C" w14:textId="0E198D7E" w:rsidR="00EF5398" w:rsidRDefault="00EF5398" w:rsidP="00EF5398">
      <w:pPr>
        <w:pStyle w:val="szdcmsor2"/>
      </w:pPr>
      <w:bookmarkStart w:id="15" w:name="_Toc179648177"/>
      <w:r w:rsidRPr="00060AB5">
        <w:t>Hipotézisek</w:t>
      </w:r>
      <w:bookmarkEnd w:id="15"/>
    </w:p>
    <w:p w14:paraId="0BDB6153" w14:textId="3C001A94" w:rsidR="00581F0A" w:rsidRDefault="0040003B" w:rsidP="00581F0A">
      <w:pPr>
        <w:pStyle w:val="szdcmsor3"/>
      </w:pPr>
      <w:r>
        <w:t>Példa hipotézis</w:t>
      </w:r>
      <w:r w:rsidR="00581F0A">
        <w:t xml:space="preserve">: </w:t>
      </w:r>
      <w:r w:rsidR="00A850DC">
        <w:t>A gépi tanulás</w:t>
      </w:r>
      <w:r w:rsidR="009325C0">
        <w:t>t alkalmazó gépi</w:t>
      </w:r>
      <w:r w:rsidR="00A850DC">
        <w:t xml:space="preserve"> játékos kevésbé lesz hatékony, mint amelyik az A* keresést használja</w:t>
      </w:r>
    </w:p>
    <w:p w14:paraId="0DFD6958" w14:textId="462BF983" w:rsidR="00A850DC" w:rsidRPr="00A850DC" w:rsidRDefault="00A850DC" w:rsidP="00A850DC">
      <w:pPr>
        <w:pStyle w:val="szdszveg"/>
      </w:pPr>
      <w:r>
        <w:t>Indoklás, később bizonyítás</w:t>
      </w:r>
    </w:p>
    <w:p w14:paraId="5DAC8A54" w14:textId="3B027336" w:rsidR="00B7004C" w:rsidRDefault="00ED7559" w:rsidP="00322B3E">
      <w:pPr>
        <w:pStyle w:val="szdcmsor2"/>
      </w:pPr>
      <w:bookmarkStart w:id="16" w:name="_Toc179648178"/>
      <w:r w:rsidRPr="00060AB5">
        <w:t>Kiértékelés és eredmény analízis</w:t>
      </w:r>
      <w:bookmarkEnd w:id="16"/>
    </w:p>
    <w:p w14:paraId="08B4B136" w14:textId="7F04ECE9" w:rsidR="00187A34" w:rsidRPr="00187A34" w:rsidRDefault="00187A34" w:rsidP="00187A34">
      <w:pPr>
        <w:pStyle w:val="szdszveg"/>
      </w:pPr>
      <w:r>
        <w:t xml:space="preserve">Exportok, </w:t>
      </w:r>
      <w:r w:rsidR="001021D0">
        <w:t>statisztika, könnyű újra</w:t>
      </w:r>
      <w:r w:rsidR="003E4717">
        <w:t>-</w:t>
      </w:r>
      <w:r w:rsidR="001021D0">
        <w:t>tanítás, szimulációs környezet, gyors valós adatgenerálás.</w:t>
      </w:r>
    </w:p>
    <w:p w14:paraId="63AD0A11" w14:textId="470FD773" w:rsidR="001D42A5" w:rsidRPr="00060AB5" w:rsidRDefault="001D42A5" w:rsidP="001D42A5">
      <w:pPr>
        <w:pStyle w:val="szdcmsor1"/>
      </w:pPr>
      <w:bookmarkStart w:id="17" w:name="_Toc179648179"/>
      <w:r w:rsidRPr="00060AB5">
        <w:lastRenderedPageBreak/>
        <w:t>Rendszerterv</w:t>
      </w:r>
      <w:bookmarkEnd w:id="17"/>
    </w:p>
    <w:p w14:paraId="6C6329D0" w14:textId="4366EF9E" w:rsidR="009765F9" w:rsidRPr="009765F9" w:rsidRDefault="00FC510D" w:rsidP="00CD6AA9">
      <w:pPr>
        <w:pStyle w:val="szdcmsor2"/>
      </w:pPr>
      <w:bookmarkStart w:id="18" w:name="_Toc179648180"/>
      <w:r w:rsidRPr="00060AB5">
        <w:t>Használati eset-diagram (Use-case UML)</w:t>
      </w:r>
      <w:bookmarkEnd w:id="18"/>
    </w:p>
    <w:p w14:paraId="4A073D47" w14:textId="2CC1E5EB" w:rsidR="009A3708" w:rsidRPr="00060AB5" w:rsidRDefault="009A3708" w:rsidP="009A3708">
      <w:pPr>
        <w:pStyle w:val="szdcmsor3"/>
      </w:pPr>
      <w:bookmarkStart w:id="19" w:name="_Toc179648181"/>
      <w:r w:rsidRPr="00060AB5">
        <w:t>Használati esetek részletes szöveges ismertetése</w:t>
      </w:r>
      <w:bookmarkEnd w:id="19"/>
    </w:p>
    <w:p w14:paraId="22F93FC7" w14:textId="75985A2A" w:rsidR="006313D7" w:rsidRPr="00060AB5" w:rsidRDefault="009A3708" w:rsidP="009A3708">
      <w:pPr>
        <w:pStyle w:val="szdcmsor3"/>
      </w:pPr>
      <w:bookmarkStart w:id="20" w:name="_Toc179648182"/>
      <w:r w:rsidRPr="00060AB5">
        <w:t>Aktorok részletes leírása</w:t>
      </w:r>
      <w:bookmarkEnd w:id="20"/>
    </w:p>
    <w:p w14:paraId="35AF8E63" w14:textId="097083EC" w:rsidR="001E4ED2" w:rsidRPr="00060AB5" w:rsidRDefault="009A3708" w:rsidP="001E4ED2">
      <w:pPr>
        <w:pStyle w:val="szdcmsor2"/>
      </w:pPr>
      <w:bookmarkStart w:id="21" w:name="_Toc179648183"/>
      <w:r w:rsidRPr="00060AB5">
        <w:t>Tevékenység-diagram (Action UML)</w:t>
      </w:r>
      <w:bookmarkEnd w:id="21"/>
    </w:p>
    <w:p w14:paraId="1A305A6D" w14:textId="77838C29" w:rsidR="00476425" w:rsidRDefault="00476425" w:rsidP="00476425">
      <w:pPr>
        <w:pStyle w:val="szdcmsor2"/>
      </w:pPr>
      <w:bookmarkStart w:id="22" w:name="_Toc179648184"/>
      <w:r w:rsidRPr="00060AB5">
        <w:t>Állapotgép diagramok (State Machine)</w:t>
      </w:r>
      <w:bookmarkEnd w:id="22"/>
    </w:p>
    <w:p w14:paraId="7B9FC138" w14:textId="4CD71129" w:rsidR="001812BB" w:rsidRPr="004205F5" w:rsidRDefault="004205F5" w:rsidP="004D6637">
      <w:pPr>
        <w:pStyle w:val="szdszveg"/>
      </w:pPr>
      <w:r>
        <w:t xml:space="preserve">Az alábbi ábrán a játék teljes állapotgép diagramja látható a felhasználó szempontjából, amely végig kíséri a játék letöltésétől az egyik </w:t>
      </w:r>
      <w:r w:rsidR="001812BB">
        <w:t>fél győzelmének</w:t>
      </w:r>
      <w:r>
        <w:t xml:space="preserve"> vagy döntetlen</w:t>
      </w:r>
      <w:r w:rsidR="007B4D1B">
        <w:t xml:space="preserve"> helyzet</w:t>
      </w:r>
      <w:r>
        <w:t xml:space="preserve"> kialakulásának állapotáig.</w:t>
      </w:r>
      <w:r w:rsidR="004D6637">
        <w:t xml:space="preserve"> </w:t>
      </w:r>
      <w:r w:rsidR="001812BB">
        <w:t xml:space="preserve">A kritikus szekciók a letöltés, módválasztás és a második játékbéli fázis. </w:t>
      </w:r>
    </w:p>
    <w:p w14:paraId="041AE9D7" w14:textId="77777777" w:rsidR="00CD6AA9" w:rsidRDefault="00CD6AA9" w:rsidP="00793D38">
      <w:pPr>
        <w:pStyle w:val="szdbra"/>
      </w:pPr>
      <w:r>
        <w:rPr>
          <w:noProof/>
        </w:rPr>
        <w:drawing>
          <wp:inline distT="0" distB="0" distL="0" distR="0" wp14:anchorId="6ADE4C19" wp14:editId="49F8023C">
            <wp:extent cx="5579110" cy="2896870"/>
            <wp:effectExtent l="0" t="0" r="2540" b="0"/>
            <wp:docPr id="1103584523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84523" name="Picture 1" descr="A diagram of a company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900A" w14:textId="6340758C" w:rsidR="00CD6AA9" w:rsidRPr="00CD6AA9" w:rsidRDefault="00CD6AA9" w:rsidP="00CD6AA9">
      <w:pPr>
        <w:pStyle w:val="szdbracm"/>
      </w:pPr>
      <w:r>
        <w:t xml:space="preserve">ábra </w:t>
      </w:r>
      <w:fldSimple w:instr=" SEQ ábra \* ARABIC ">
        <w:r>
          <w:rPr>
            <w:noProof/>
          </w:rPr>
          <w:t>2</w:t>
        </w:r>
      </w:fldSimple>
      <w:r>
        <w:t xml:space="preserve">: A játék teljes felhasználói állapotgép diagramja </w:t>
      </w:r>
    </w:p>
    <w:p w14:paraId="2D763874" w14:textId="5A5A2F84" w:rsidR="00476425" w:rsidRPr="00060AB5" w:rsidRDefault="000D7555" w:rsidP="000D7555">
      <w:pPr>
        <w:pStyle w:val="szdcmsor2"/>
      </w:pPr>
      <w:bookmarkStart w:id="23" w:name="_Toc179648185"/>
      <w:r w:rsidRPr="00060AB5">
        <w:t>Kontextus diagram (Context diagram)</w:t>
      </w:r>
      <w:bookmarkEnd w:id="23"/>
    </w:p>
    <w:p w14:paraId="436FA0B4" w14:textId="56920CCF" w:rsidR="00E879D3" w:rsidRPr="00060AB5" w:rsidRDefault="00E879D3" w:rsidP="00E879D3">
      <w:pPr>
        <w:pStyle w:val="szdcmsor2"/>
      </w:pPr>
      <w:bookmarkStart w:id="24" w:name="_Toc179648186"/>
      <w:r w:rsidRPr="00060AB5">
        <w:t>Osztály diagram (Class UML)</w:t>
      </w:r>
      <w:bookmarkEnd w:id="24"/>
    </w:p>
    <w:p w14:paraId="37023D31" w14:textId="2D7F5D6E" w:rsidR="00E879D3" w:rsidRPr="00060AB5" w:rsidRDefault="00E879D3" w:rsidP="00E879D3">
      <w:pPr>
        <w:pStyle w:val="szdcmsor2"/>
      </w:pPr>
      <w:bookmarkStart w:id="25" w:name="_Toc179648187"/>
      <w:r w:rsidRPr="00060AB5">
        <w:t>Adatbázis egyedkapcsolat diagram (ER)</w:t>
      </w:r>
      <w:bookmarkEnd w:id="25"/>
    </w:p>
    <w:p w14:paraId="6F51BBBA" w14:textId="77777777" w:rsidR="00E879D3" w:rsidRPr="00060AB5" w:rsidRDefault="00E879D3" w:rsidP="00E879D3">
      <w:pPr>
        <w:pStyle w:val="szdszveg"/>
      </w:pPr>
    </w:p>
    <w:p w14:paraId="6CD4C7D5" w14:textId="77777777" w:rsidR="00F84155" w:rsidRPr="00060AB5" w:rsidRDefault="00F84155" w:rsidP="00F84155">
      <w:pPr>
        <w:pStyle w:val="szdszveg"/>
      </w:pPr>
    </w:p>
    <w:p w14:paraId="5C0F2161" w14:textId="77777777" w:rsidR="009A3708" w:rsidRPr="00060AB5" w:rsidRDefault="009A3708" w:rsidP="009A3708">
      <w:pPr>
        <w:pStyle w:val="szdszveg"/>
      </w:pPr>
    </w:p>
    <w:p w14:paraId="1DAAD9E3" w14:textId="5972B0DC" w:rsidR="000E3CC1" w:rsidRPr="00060AB5" w:rsidRDefault="00845811" w:rsidP="00EE3346">
      <w:pPr>
        <w:pStyle w:val="szdcmsor1"/>
      </w:pPr>
      <w:bookmarkStart w:id="26" w:name="_Toc179648188"/>
      <w:r w:rsidRPr="00060AB5">
        <w:lastRenderedPageBreak/>
        <w:t>Technológia</w:t>
      </w:r>
      <w:bookmarkEnd w:id="26"/>
    </w:p>
    <w:p w14:paraId="10409027" w14:textId="5A8F5A0B" w:rsidR="000E3CC1" w:rsidRPr="00060AB5" w:rsidRDefault="00845811" w:rsidP="00845811">
      <w:pPr>
        <w:pStyle w:val="szdcmsor2"/>
      </w:pPr>
      <w:bookmarkStart w:id="27" w:name="_Toc179648189"/>
      <w:r w:rsidRPr="00060AB5">
        <w:t>Fejlesztői környezet</w:t>
      </w:r>
      <w:bookmarkEnd w:id="27"/>
    </w:p>
    <w:p w14:paraId="4EB74D1A" w14:textId="6C1391C7" w:rsidR="00001953" w:rsidRPr="00060AB5" w:rsidRDefault="006F1495" w:rsidP="006F1495">
      <w:pPr>
        <w:pStyle w:val="szdcmsor3"/>
      </w:pPr>
      <w:bookmarkStart w:id="28" w:name="_Toc179648190"/>
      <w:r w:rsidRPr="00060AB5">
        <w:t>Microsoft Visual Studio Code</w:t>
      </w:r>
      <w:bookmarkEnd w:id="28"/>
    </w:p>
    <w:p w14:paraId="4999F71B" w14:textId="48BEEEB4" w:rsidR="006F1495" w:rsidRPr="00060AB5" w:rsidRDefault="00D34ABC" w:rsidP="006F1495">
      <w:pPr>
        <w:pStyle w:val="szdfelsorols"/>
      </w:pPr>
      <w:r w:rsidRPr="00060AB5">
        <w:t>Verzió</w:t>
      </w:r>
      <w:r w:rsidR="006F1495" w:rsidRPr="00060AB5">
        <w:t>: 1.94.2</w:t>
      </w:r>
    </w:p>
    <w:p w14:paraId="42C4B591" w14:textId="77777777" w:rsidR="009C2985" w:rsidRPr="00060AB5" w:rsidRDefault="006F1495" w:rsidP="009C2985">
      <w:pPr>
        <w:pStyle w:val="szdfelsorols"/>
      </w:pPr>
      <w:r w:rsidRPr="00060AB5">
        <w:t>Build:</w:t>
      </w:r>
      <w:r w:rsidR="00A14550" w:rsidRPr="00060AB5">
        <w:t xml:space="preserve"> 10262041</w:t>
      </w:r>
    </w:p>
    <w:p w14:paraId="4E727D45" w14:textId="2E167908" w:rsidR="006F1495" w:rsidRPr="00060AB5" w:rsidRDefault="006F1495" w:rsidP="009C2985">
      <w:pPr>
        <w:pStyle w:val="szdfelsorols"/>
      </w:pPr>
      <w:r w:rsidRPr="00060AB5">
        <w:t>2024</w:t>
      </w:r>
      <w:r w:rsidR="009C2985" w:rsidRPr="00060AB5">
        <w:t>.09</w:t>
      </w:r>
      <w:r w:rsidRPr="00060AB5">
        <w:t xml:space="preserve"> </w:t>
      </w:r>
    </w:p>
    <w:p w14:paraId="76DBD887" w14:textId="5E05B750" w:rsidR="00AA0FFA" w:rsidRPr="00060AB5" w:rsidRDefault="00A82FF5" w:rsidP="00A82FF5">
      <w:pPr>
        <w:pStyle w:val="szdcmsor3"/>
        <w:rPr>
          <w:bCs/>
        </w:rPr>
      </w:pPr>
      <w:bookmarkStart w:id="29" w:name="_Toc179648191"/>
      <w:r w:rsidRPr="00060AB5">
        <w:t xml:space="preserve">JetBrains </w:t>
      </w:r>
      <w:r w:rsidRPr="00060AB5">
        <w:rPr>
          <w:bCs/>
        </w:rPr>
        <w:t>PyCharm</w:t>
      </w:r>
      <w:r w:rsidR="00001953" w:rsidRPr="00060AB5">
        <w:t>:</w:t>
      </w:r>
      <w:bookmarkEnd w:id="29"/>
    </w:p>
    <w:p w14:paraId="098DBF00" w14:textId="7CA2E434" w:rsidR="00001953" w:rsidRPr="00060AB5" w:rsidRDefault="00D34ABC" w:rsidP="00001953">
      <w:pPr>
        <w:pStyle w:val="szdfelsorols"/>
      </w:pPr>
      <w:r w:rsidRPr="00060AB5">
        <w:t>Verzió</w:t>
      </w:r>
      <w:r w:rsidR="00001953" w:rsidRPr="00060AB5">
        <w:t>: 2024.2.3</w:t>
      </w:r>
    </w:p>
    <w:p w14:paraId="1DE512CF" w14:textId="77777777" w:rsidR="00001953" w:rsidRPr="00060AB5" w:rsidRDefault="00001953" w:rsidP="00001953">
      <w:pPr>
        <w:pStyle w:val="szdfelsorols"/>
      </w:pPr>
      <w:r w:rsidRPr="00060AB5">
        <w:t>Build: 242.23339.19</w:t>
      </w:r>
    </w:p>
    <w:p w14:paraId="11FAED50" w14:textId="5B43AB78" w:rsidR="000C5F6C" w:rsidRPr="00060AB5" w:rsidRDefault="000C5F6C" w:rsidP="000C5F6C">
      <w:pPr>
        <w:pStyle w:val="szdfelsorols"/>
      </w:pPr>
      <w:r w:rsidRPr="00060AB5">
        <w:t>2024.09.26</w:t>
      </w:r>
    </w:p>
    <w:p w14:paraId="1E405CF1" w14:textId="7DFDA8E3" w:rsidR="00D90147" w:rsidRPr="00060AB5" w:rsidRDefault="00D90147" w:rsidP="00D90147">
      <w:pPr>
        <w:pStyle w:val="szdcmsor2"/>
      </w:pPr>
      <w:bookmarkStart w:id="30" w:name="_Toc179648192"/>
      <w:r w:rsidRPr="00060AB5">
        <w:t>Paradigmák</w:t>
      </w:r>
      <w:r w:rsidR="005A3D18" w:rsidRPr="00060AB5">
        <w:t xml:space="preserve"> és implementációs szabványok</w:t>
      </w:r>
      <w:bookmarkEnd w:id="30"/>
    </w:p>
    <w:p w14:paraId="3F5E7B74" w14:textId="023F4D8E" w:rsidR="005A3D18" w:rsidRPr="00060AB5" w:rsidRDefault="005A3D18" w:rsidP="005A3D18">
      <w:pPr>
        <w:pStyle w:val="szdszveg"/>
      </w:pPr>
      <w:r w:rsidRPr="00060AB5">
        <w:t>O</w:t>
      </w:r>
      <w:r w:rsidR="00AE5187" w:rsidRPr="00060AB5">
        <w:t>op</w:t>
      </w:r>
      <w:r w:rsidRPr="00060AB5">
        <w:t xml:space="preserve">, </w:t>
      </w:r>
      <w:r w:rsidR="00400A89" w:rsidRPr="00060AB5">
        <w:t>pl camel-case, space vs tab</w:t>
      </w:r>
    </w:p>
    <w:p w14:paraId="582F594F" w14:textId="0CF75AE9" w:rsidR="003D16A5" w:rsidRPr="00060AB5" w:rsidRDefault="003D16A5" w:rsidP="003D16A5">
      <w:pPr>
        <w:pStyle w:val="szdcmsor2"/>
      </w:pPr>
      <w:bookmarkStart w:id="31" w:name="_Toc179648193"/>
      <w:r w:rsidRPr="00060AB5">
        <w:t>Verziókövetés</w:t>
      </w:r>
      <w:bookmarkEnd w:id="31"/>
    </w:p>
    <w:p w14:paraId="0EFDBDE9" w14:textId="5598AC00" w:rsidR="00D34ABC" w:rsidRPr="00060AB5" w:rsidRDefault="004B45B1" w:rsidP="00C8116F">
      <w:pPr>
        <w:pStyle w:val="szdfelsorols"/>
      </w:pPr>
      <w:r w:rsidRPr="00060AB5">
        <w:t xml:space="preserve">Git </w:t>
      </w:r>
      <w:r w:rsidR="003B5E4A" w:rsidRPr="00060AB5">
        <w:t>Verzió</w:t>
      </w:r>
      <w:r w:rsidR="00D34ABC" w:rsidRPr="00060AB5">
        <w:t>: 2.47.0</w:t>
      </w:r>
    </w:p>
    <w:p w14:paraId="007CBE47" w14:textId="44410B84" w:rsidR="00D40AF3" w:rsidRPr="00060AB5" w:rsidRDefault="004B45B1" w:rsidP="00C8116F">
      <w:pPr>
        <w:pStyle w:val="szdfelsorols"/>
      </w:pPr>
      <w:r w:rsidRPr="00060AB5">
        <w:t xml:space="preserve">GitHub </w:t>
      </w:r>
      <w:r w:rsidR="00D40AF3" w:rsidRPr="00060AB5">
        <w:t xml:space="preserve">Repository: </w:t>
      </w:r>
      <w:r w:rsidR="00316BCC" w:rsidRPr="00060AB5">
        <w:t>https://github.com/hokiattila/Malom_Game_NJE.git</w:t>
      </w:r>
    </w:p>
    <w:p w14:paraId="02FDFC29" w14:textId="63155D36" w:rsidR="00845811" w:rsidRPr="00060AB5" w:rsidRDefault="00BE6388" w:rsidP="00845811">
      <w:pPr>
        <w:pStyle w:val="szdcmsor2"/>
      </w:pPr>
      <w:bookmarkStart w:id="32" w:name="_Toc179648194"/>
      <w:r w:rsidRPr="00060AB5">
        <w:t>Programn</w:t>
      </w:r>
      <w:r w:rsidR="00845811" w:rsidRPr="00060AB5">
        <w:t>yelv</w:t>
      </w:r>
      <w:r w:rsidR="00002E96" w:rsidRPr="00060AB5">
        <w:t>ek</w:t>
      </w:r>
      <w:bookmarkEnd w:id="32"/>
    </w:p>
    <w:p w14:paraId="0E451D54" w14:textId="77777777" w:rsidR="00AE3D5C" w:rsidRPr="00060AB5" w:rsidRDefault="00AE5187" w:rsidP="00AE3D5C">
      <w:pPr>
        <w:pStyle w:val="szdcmsor3"/>
      </w:pPr>
      <w:bookmarkStart w:id="33" w:name="_Toc179648195"/>
      <w:r w:rsidRPr="00060AB5">
        <w:t>Python</w:t>
      </w:r>
      <w:bookmarkEnd w:id="33"/>
      <w:r w:rsidR="00597A72" w:rsidRPr="00060AB5">
        <w:t xml:space="preserve"> </w:t>
      </w:r>
    </w:p>
    <w:p w14:paraId="0EF0C894" w14:textId="43EF5223" w:rsidR="00AE5187" w:rsidRPr="00060AB5" w:rsidRDefault="00AE3D5C" w:rsidP="00AE3D5C">
      <w:pPr>
        <w:pStyle w:val="szdfelsorols"/>
      </w:pPr>
      <w:r w:rsidRPr="00060AB5">
        <w:t xml:space="preserve">Verzió: </w:t>
      </w:r>
      <w:r w:rsidR="00597A72" w:rsidRPr="00060AB5">
        <w:t>3.1</w:t>
      </w:r>
      <w:r w:rsidR="00D117FF" w:rsidRPr="00060AB5">
        <w:t>3</w:t>
      </w:r>
      <w:r w:rsidRPr="00060AB5">
        <w:t>.0</w:t>
      </w:r>
    </w:p>
    <w:p w14:paraId="5E58184F" w14:textId="4B96C5CC" w:rsidR="000C5F6C" w:rsidRPr="00060AB5" w:rsidRDefault="000C5F6C" w:rsidP="000C5F6C">
      <w:pPr>
        <w:pStyle w:val="szdfelsorols"/>
      </w:pPr>
      <w:r w:rsidRPr="00060AB5">
        <w:t>2024.10.07</w:t>
      </w:r>
    </w:p>
    <w:p w14:paraId="4EA1B7AB" w14:textId="0428426D" w:rsidR="007A7420" w:rsidRPr="00060AB5" w:rsidRDefault="007A7420" w:rsidP="00986A75">
      <w:pPr>
        <w:pStyle w:val="szdcmsor2"/>
      </w:pPr>
      <w:bookmarkStart w:id="34" w:name="_Toc179648196"/>
      <w:r w:rsidRPr="00060AB5">
        <w:t>Függvénykönyvtárak</w:t>
      </w:r>
      <w:bookmarkEnd w:id="34"/>
    </w:p>
    <w:p w14:paraId="601F7404" w14:textId="2B967525" w:rsidR="0049354B" w:rsidRPr="00060AB5" w:rsidRDefault="0049354B" w:rsidP="0049354B">
      <w:pPr>
        <w:pStyle w:val="szdfelsorols"/>
      </w:pPr>
      <w:r w:rsidRPr="00060AB5">
        <w:t>m</w:t>
      </w:r>
      <w:r w:rsidR="00113536" w:rsidRPr="00060AB5">
        <w:t xml:space="preserve">atplotlib, </w:t>
      </w:r>
    </w:p>
    <w:p w14:paraId="7E0E3922" w14:textId="4618CA08" w:rsidR="0049354B" w:rsidRPr="00060AB5" w:rsidRDefault="00113536" w:rsidP="0049354B">
      <w:pPr>
        <w:pStyle w:val="szdfelsorols"/>
      </w:pPr>
      <w:r w:rsidRPr="00060AB5">
        <w:t>pandas,</w:t>
      </w:r>
    </w:p>
    <w:p w14:paraId="21C683DA" w14:textId="77777777" w:rsidR="0049354B" w:rsidRPr="00060AB5" w:rsidRDefault="00113536" w:rsidP="0049354B">
      <w:pPr>
        <w:pStyle w:val="szdfelsorols"/>
      </w:pPr>
      <w:r w:rsidRPr="00060AB5">
        <w:t xml:space="preserve">numpy, </w:t>
      </w:r>
    </w:p>
    <w:p w14:paraId="07F5C6FB" w14:textId="77777777" w:rsidR="0049354B" w:rsidRPr="00060AB5" w:rsidRDefault="00113536" w:rsidP="0049354B">
      <w:pPr>
        <w:pStyle w:val="szdfelsorols"/>
      </w:pPr>
      <w:r w:rsidRPr="00060AB5">
        <w:t>tkinter</w:t>
      </w:r>
      <w:r w:rsidR="00A52491" w:rsidRPr="00060AB5">
        <w:t xml:space="preserve">, </w:t>
      </w:r>
    </w:p>
    <w:p w14:paraId="622BA2CA" w14:textId="5E73B814" w:rsidR="0049354B" w:rsidRPr="00060AB5" w:rsidRDefault="00A52491" w:rsidP="0049354B">
      <w:pPr>
        <w:pStyle w:val="szdfelsorols"/>
      </w:pPr>
      <w:r w:rsidRPr="00060AB5">
        <w:t>unittest</w:t>
      </w:r>
    </w:p>
    <w:p w14:paraId="2FD3AB89" w14:textId="23B2B343" w:rsidR="0078613B" w:rsidRPr="00060AB5" w:rsidRDefault="0078613B" w:rsidP="0078613B">
      <w:pPr>
        <w:pStyle w:val="szdcmsor2"/>
      </w:pPr>
      <w:bookmarkStart w:id="35" w:name="_Toc179648197"/>
      <w:r w:rsidRPr="00060AB5">
        <w:t>Futási környezet</w:t>
      </w:r>
      <w:bookmarkEnd w:id="35"/>
    </w:p>
    <w:p w14:paraId="78D2F87D" w14:textId="77777777" w:rsidR="00365F0F" w:rsidRPr="00060AB5" w:rsidRDefault="0078613B" w:rsidP="00365F0F">
      <w:pPr>
        <w:pStyle w:val="szdfelsorols"/>
      </w:pPr>
      <w:r w:rsidRPr="00060AB5">
        <w:t>Windows 11 Pro 23H2</w:t>
      </w:r>
    </w:p>
    <w:p w14:paraId="4FE559E8" w14:textId="2CB6EE1A" w:rsidR="00365F0F" w:rsidRPr="00060AB5" w:rsidRDefault="0078613B" w:rsidP="00365F0F">
      <w:pPr>
        <w:pStyle w:val="szdfelsorols"/>
      </w:pPr>
      <w:r w:rsidRPr="00060AB5">
        <w:t xml:space="preserve">Hardverigény </w:t>
      </w:r>
    </w:p>
    <w:p w14:paraId="4B651B09" w14:textId="5093C47A" w:rsidR="005A3D18" w:rsidRPr="00060AB5" w:rsidRDefault="0078613B" w:rsidP="00365F0F">
      <w:pPr>
        <w:pStyle w:val="szdfelsorols"/>
      </w:pPr>
      <w:r w:rsidRPr="00060AB5">
        <w:lastRenderedPageBreak/>
        <w:t>Perifériaigény</w:t>
      </w:r>
    </w:p>
    <w:p w14:paraId="7C86309B" w14:textId="78EE978A" w:rsidR="00467E39" w:rsidRPr="00060AB5" w:rsidRDefault="00E33F24" w:rsidP="00467E39">
      <w:pPr>
        <w:pStyle w:val="szdcmsor2"/>
      </w:pPr>
      <w:bookmarkStart w:id="36" w:name="_Toc179648198"/>
      <w:r w:rsidRPr="00060AB5">
        <w:t>Egyéb felhasznált eszközök</w:t>
      </w:r>
      <w:r w:rsidR="00E818C0" w:rsidRPr="00060AB5">
        <w:t xml:space="preserve"> és szoftvere</w:t>
      </w:r>
      <w:r w:rsidR="00560B16" w:rsidRPr="00060AB5">
        <w:t>k</w:t>
      </w:r>
      <w:bookmarkEnd w:id="36"/>
    </w:p>
    <w:p w14:paraId="35967781" w14:textId="143538C9" w:rsidR="00467E39" w:rsidRPr="00060AB5" w:rsidRDefault="00467E39" w:rsidP="00467E39">
      <w:pPr>
        <w:pStyle w:val="szdcmsor3"/>
      </w:pPr>
      <w:bookmarkStart w:id="37" w:name="_Toc179648199"/>
      <w:r w:rsidRPr="00060AB5">
        <w:t>GanttProject</w:t>
      </w:r>
      <w:bookmarkEnd w:id="37"/>
    </w:p>
    <w:p w14:paraId="4853B545" w14:textId="3B78B520" w:rsidR="00467E39" w:rsidRPr="00060AB5" w:rsidRDefault="000F512F" w:rsidP="00467E39">
      <w:pPr>
        <w:pStyle w:val="szdfelsorols"/>
      </w:pPr>
      <w:r w:rsidRPr="00060AB5">
        <w:t>Verzió: 3.3</w:t>
      </w:r>
      <w:r w:rsidR="0027713D" w:rsidRPr="00060AB5">
        <w:t>.3312</w:t>
      </w:r>
    </w:p>
    <w:p w14:paraId="4014A808" w14:textId="4480587D" w:rsidR="0078613B" w:rsidRPr="00060AB5" w:rsidRDefault="000F512F" w:rsidP="00687083">
      <w:pPr>
        <w:pStyle w:val="szdfelsorols"/>
      </w:pPr>
      <w:r w:rsidRPr="00060AB5">
        <w:t>2024.01.15</w:t>
      </w:r>
    </w:p>
    <w:p w14:paraId="57A41F56" w14:textId="2FF466FA" w:rsidR="00A80A2B" w:rsidRPr="00060AB5" w:rsidRDefault="00A80A2B" w:rsidP="00A80A2B">
      <w:pPr>
        <w:pStyle w:val="szdcmsor3"/>
      </w:pPr>
      <w:bookmarkStart w:id="38" w:name="_Toc179648200"/>
      <w:r w:rsidRPr="00060AB5">
        <w:t>Software Ideas Modeler</w:t>
      </w:r>
      <w:bookmarkEnd w:id="38"/>
    </w:p>
    <w:p w14:paraId="2040BBF4" w14:textId="39662010" w:rsidR="00A80A2B" w:rsidRPr="00060AB5" w:rsidRDefault="006F2B25" w:rsidP="006F2B25">
      <w:pPr>
        <w:pStyle w:val="szdfelsorols"/>
      </w:pPr>
      <w:r w:rsidRPr="00060AB5">
        <w:t>Verzió: 14.70</w:t>
      </w:r>
    </w:p>
    <w:p w14:paraId="5C192182" w14:textId="216B8434" w:rsidR="00492679" w:rsidRPr="00060AB5" w:rsidRDefault="006F2B25" w:rsidP="0087364A">
      <w:pPr>
        <w:pStyle w:val="szdfelsorols"/>
      </w:pPr>
      <w:r w:rsidRPr="00060AB5">
        <w:t>2024.10.08</w:t>
      </w:r>
    </w:p>
    <w:p w14:paraId="2B47A61E" w14:textId="6D74E8E0" w:rsidR="00710B4C" w:rsidRPr="00060AB5" w:rsidRDefault="00710B4C" w:rsidP="00710B4C">
      <w:pPr>
        <w:pStyle w:val="szdcmsor3"/>
      </w:pPr>
      <w:bookmarkStart w:id="39" w:name="_Toc179648201"/>
      <w:r w:rsidRPr="00060AB5">
        <w:t>Figma</w:t>
      </w:r>
      <w:bookmarkEnd w:id="39"/>
    </w:p>
    <w:p w14:paraId="3C7216D7" w14:textId="0CB5D936" w:rsidR="00710B4C" w:rsidRPr="00060AB5" w:rsidRDefault="00710B4C" w:rsidP="00710B4C">
      <w:pPr>
        <w:pStyle w:val="szdfelsorols"/>
      </w:pPr>
      <w:r w:rsidRPr="00060AB5">
        <w:t>Vezrió: 124.4.7</w:t>
      </w:r>
    </w:p>
    <w:p w14:paraId="09D15BC1" w14:textId="5438564F" w:rsidR="00710B4C" w:rsidRPr="00060AB5" w:rsidRDefault="00710B4C" w:rsidP="00710B4C">
      <w:pPr>
        <w:pStyle w:val="szdfelsorols"/>
      </w:pPr>
      <w:r w:rsidRPr="00060AB5">
        <w:t>2024.09.18.</w:t>
      </w:r>
    </w:p>
    <w:p w14:paraId="7B909811" w14:textId="7EDABD00" w:rsidR="00EE3346" w:rsidRPr="00060AB5" w:rsidRDefault="005F7D68" w:rsidP="00EE3346">
      <w:pPr>
        <w:pStyle w:val="szdcmsor1"/>
      </w:pPr>
      <w:bookmarkStart w:id="40" w:name="_Toc179648202"/>
      <w:r w:rsidRPr="00060AB5">
        <w:lastRenderedPageBreak/>
        <w:t>Mérföldkövek</w:t>
      </w:r>
      <w:r w:rsidR="00A34FBF" w:rsidRPr="00060AB5">
        <w:t xml:space="preserve"> és feladatok</w:t>
      </w:r>
      <w:bookmarkEnd w:id="40"/>
    </w:p>
    <w:p w14:paraId="0B114603" w14:textId="27DC0118" w:rsidR="002335C3" w:rsidRPr="00060AB5" w:rsidRDefault="005F7D68" w:rsidP="002335C3">
      <w:pPr>
        <w:pStyle w:val="szdcmsor2"/>
      </w:pPr>
      <w:bookmarkStart w:id="41" w:name="_Toc179648203"/>
      <w:r w:rsidRPr="00060AB5">
        <w:t>Játék motor</w:t>
      </w:r>
      <w:bookmarkEnd w:id="41"/>
    </w:p>
    <w:p w14:paraId="52020395" w14:textId="62568C86" w:rsidR="00320CDA" w:rsidRPr="00060AB5" w:rsidRDefault="00320CDA" w:rsidP="00320CDA">
      <w:pPr>
        <w:pStyle w:val="szdcmsor3"/>
      </w:pPr>
      <w:bookmarkStart w:id="42" w:name="_Toc179648204"/>
      <w:r w:rsidRPr="00060AB5">
        <w:t>Logika</w:t>
      </w:r>
      <w:bookmarkEnd w:id="42"/>
    </w:p>
    <w:p w14:paraId="7033F2BD" w14:textId="2069F068" w:rsidR="00AA2382" w:rsidRPr="00060AB5" w:rsidRDefault="00AA2382" w:rsidP="00AA2382">
      <w:pPr>
        <w:pStyle w:val="szdszveg"/>
      </w:pPr>
      <w:r w:rsidRPr="00060AB5">
        <w:t>játéklogika,</w:t>
      </w:r>
      <w:r w:rsidR="000B436F" w:rsidRPr="00060AB5">
        <w:t xml:space="preserve"> osztályok, metódusok, CLI megjelnítés</w:t>
      </w:r>
    </w:p>
    <w:p w14:paraId="6A8E6E07" w14:textId="430D5D2A" w:rsidR="00320CDA" w:rsidRPr="00060AB5" w:rsidRDefault="00320CDA" w:rsidP="00320CDA">
      <w:pPr>
        <w:pStyle w:val="szdcmsor3"/>
      </w:pPr>
      <w:bookmarkStart w:id="43" w:name="_Toc179648205"/>
      <w:r w:rsidRPr="00060AB5">
        <w:t>Felhasználói interakció</w:t>
      </w:r>
      <w:bookmarkEnd w:id="43"/>
    </w:p>
    <w:p w14:paraId="6A03D116" w14:textId="77777777" w:rsidR="00E446AD" w:rsidRPr="00060AB5" w:rsidRDefault="00E446AD" w:rsidP="00E446AD">
      <w:pPr>
        <w:pStyle w:val="szdszveg"/>
      </w:pPr>
      <w:r w:rsidRPr="00060AB5">
        <w:t xml:space="preserve">pvp playable, </w:t>
      </w:r>
    </w:p>
    <w:p w14:paraId="15D51815" w14:textId="2F79166E" w:rsidR="00E446AD" w:rsidRPr="00060AB5" w:rsidRDefault="00E446AD" w:rsidP="00E446AD">
      <w:pPr>
        <w:pStyle w:val="szdszveg"/>
      </w:pPr>
      <w:r w:rsidRPr="00060AB5">
        <w:t>később majd debug mode,</w:t>
      </w:r>
    </w:p>
    <w:p w14:paraId="0D5BFDE3" w14:textId="7CEE4532" w:rsidR="009F6657" w:rsidRPr="00060AB5" w:rsidRDefault="009F6657" w:rsidP="009F6657">
      <w:pPr>
        <w:pStyle w:val="szdcmsor3"/>
      </w:pPr>
      <w:bookmarkStart w:id="44" w:name="_Toc179648206"/>
      <w:r w:rsidRPr="00060AB5">
        <w:t>Párhuzamos mellékfeladatok</w:t>
      </w:r>
      <w:bookmarkEnd w:id="44"/>
    </w:p>
    <w:p w14:paraId="42ED1B00" w14:textId="6FF4D511" w:rsidR="003533FC" w:rsidRPr="00060AB5" w:rsidRDefault="003533FC" w:rsidP="008670E1">
      <w:pPr>
        <w:pStyle w:val="szdszveg"/>
      </w:pPr>
      <w:r w:rsidRPr="00060AB5">
        <w:t>dokumentáció start</w:t>
      </w:r>
    </w:p>
    <w:p w14:paraId="523D8180" w14:textId="7BF0E580" w:rsidR="003533FC" w:rsidRPr="00060AB5" w:rsidRDefault="003533FC" w:rsidP="008670E1">
      <w:pPr>
        <w:pStyle w:val="szdszveg"/>
      </w:pPr>
      <w:r w:rsidRPr="00060AB5">
        <w:t xml:space="preserve">gui mockup </w:t>
      </w:r>
    </w:p>
    <w:p w14:paraId="58C30129" w14:textId="299CA402" w:rsidR="005F7D68" w:rsidRPr="00060AB5" w:rsidRDefault="005F7D68" w:rsidP="005F7D68">
      <w:pPr>
        <w:pStyle w:val="szdcmsor2"/>
      </w:pPr>
      <w:bookmarkStart w:id="45" w:name="_Toc179648207"/>
      <w:r w:rsidRPr="00060AB5">
        <w:t>Prototípus I.</w:t>
      </w:r>
      <w:bookmarkEnd w:id="45"/>
    </w:p>
    <w:p w14:paraId="5196174C" w14:textId="589219BA" w:rsidR="00E42B46" w:rsidRPr="00060AB5" w:rsidRDefault="00E42B46" w:rsidP="00E42B46">
      <w:pPr>
        <w:pStyle w:val="szdcmsor3"/>
      </w:pPr>
      <w:bookmarkStart w:id="46" w:name="_Toc179648208"/>
      <w:r w:rsidRPr="00060AB5">
        <w:t>Hegymászó algoritmus</w:t>
      </w:r>
      <w:bookmarkEnd w:id="46"/>
    </w:p>
    <w:p w14:paraId="1542FB65" w14:textId="6EB62ECA" w:rsidR="00E42B46" w:rsidRPr="00060AB5" w:rsidRDefault="00E42B46" w:rsidP="00E42B46">
      <w:pPr>
        <w:pStyle w:val="szdszveg"/>
      </w:pPr>
      <w:r w:rsidRPr="00060AB5">
        <w:t>Backtracking-el és anélkül, mélységi korlát</w:t>
      </w:r>
    </w:p>
    <w:p w14:paraId="257B36D8" w14:textId="1FDD24BD" w:rsidR="00E42B46" w:rsidRPr="00060AB5" w:rsidRDefault="00E42B46" w:rsidP="00E42B46">
      <w:pPr>
        <w:pStyle w:val="szdcmsor3"/>
      </w:pPr>
      <w:bookmarkStart w:id="47" w:name="_Toc179648209"/>
      <w:r w:rsidRPr="00060AB5">
        <w:t>Grafikus felhasználói felület v.</w:t>
      </w:r>
      <w:r w:rsidR="00525912" w:rsidRPr="00060AB5">
        <w:t>0</w:t>
      </w:r>
      <w:r w:rsidRPr="00060AB5">
        <w:t>.</w:t>
      </w:r>
      <w:r w:rsidR="00525912" w:rsidRPr="00060AB5">
        <w:t>1</w:t>
      </w:r>
      <w:bookmarkEnd w:id="47"/>
    </w:p>
    <w:p w14:paraId="532699F1" w14:textId="0BFB409B" w:rsidR="006039F0" w:rsidRPr="00060AB5" w:rsidRDefault="006039F0" w:rsidP="006039F0">
      <w:pPr>
        <w:pStyle w:val="szdszveg"/>
      </w:pPr>
      <w:r w:rsidRPr="00060AB5">
        <w:t>Mockup-hoz képesti változások, előnyei,</w:t>
      </w:r>
      <w:r w:rsidR="007E2888" w:rsidRPr="00060AB5">
        <w:t xml:space="preserve"> </w:t>
      </w:r>
    </w:p>
    <w:p w14:paraId="684040D8" w14:textId="0E2FA736" w:rsidR="008670E1" w:rsidRPr="00060AB5" w:rsidRDefault="000B659A" w:rsidP="00EA435A">
      <w:pPr>
        <w:pStyle w:val="szdcmsor3"/>
      </w:pPr>
      <w:bookmarkStart w:id="48" w:name="_Toc179648210"/>
      <w:r w:rsidRPr="00060AB5">
        <w:t>Testing I.</w:t>
      </w:r>
      <w:bookmarkEnd w:id="48"/>
    </w:p>
    <w:p w14:paraId="63EC1D3C" w14:textId="1026D0D2" w:rsidR="00D8457F" w:rsidRPr="00060AB5" w:rsidRDefault="00D8457F" w:rsidP="00D8457F">
      <w:pPr>
        <w:pStyle w:val="szdszveg"/>
      </w:pPr>
      <w:r w:rsidRPr="00060AB5">
        <w:t>Játékmotor tesztelése, bővebben kifejtve a 6.5.3. tesztelési tervben</w:t>
      </w:r>
      <w:r w:rsidR="00A8148D" w:rsidRPr="00060AB5">
        <w:t>.</w:t>
      </w:r>
    </w:p>
    <w:p w14:paraId="24456205" w14:textId="14CE22CD" w:rsidR="005F7D68" w:rsidRPr="00060AB5" w:rsidRDefault="005F7D68" w:rsidP="005F7D68">
      <w:pPr>
        <w:pStyle w:val="szdcmsor2"/>
      </w:pPr>
      <w:bookmarkStart w:id="49" w:name="_Toc179648211"/>
      <w:r w:rsidRPr="00060AB5">
        <w:t>Prototípus II.</w:t>
      </w:r>
      <w:bookmarkEnd w:id="49"/>
      <w:r w:rsidRPr="00060AB5">
        <w:t xml:space="preserve"> </w:t>
      </w:r>
    </w:p>
    <w:p w14:paraId="1D1458E5" w14:textId="2610B542" w:rsidR="008A5C7B" w:rsidRPr="00060AB5" w:rsidRDefault="008A5C7B" w:rsidP="008A5C7B">
      <w:pPr>
        <w:pStyle w:val="szdcmsor3"/>
      </w:pPr>
      <w:bookmarkStart w:id="50" w:name="_Toc179648212"/>
      <w:r w:rsidRPr="00060AB5">
        <w:t>Gépi tanulás</w:t>
      </w:r>
      <w:bookmarkEnd w:id="50"/>
    </w:p>
    <w:p w14:paraId="12453741" w14:textId="2F32778A" w:rsidR="008A5C7B" w:rsidRPr="00060AB5" w:rsidRDefault="008A5C7B" w:rsidP="008A5C7B">
      <w:pPr>
        <w:pStyle w:val="szdszveg"/>
      </w:pPr>
      <w:r w:rsidRPr="00060AB5">
        <w:t>Mélységi/szélességi/A* keresés, ML model build, mélységi korlát,</w:t>
      </w:r>
    </w:p>
    <w:p w14:paraId="0EA56944" w14:textId="0A17A21E" w:rsidR="00E8718C" w:rsidRPr="00060AB5" w:rsidRDefault="00AD24DF" w:rsidP="00E8718C">
      <w:pPr>
        <w:pStyle w:val="szdcmsor3"/>
      </w:pPr>
      <w:bookmarkStart w:id="51" w:name="_Toc179648213"/>
      <w:r w:rsidRPr="00060AB5">
        <w:t>Grafikus felhasználói felület v.</w:t>
      </w:r>
      <w:r w:rsidR="005E75E5" w:rsidRPr="00060AB5">
        <w:t>1.0</w:t>
      </w:r>
      <w:bookmarkEnd w:id="51"/>
    </w:p>
    <w:p w14:paraId="0E2436E9" w14:textId="7E20554A" w:rsidR="004E6127" w:rsidRPr="00060AB5" w:rsidRDefault="004E6127" w:rsidP="004E6127">
      <w:pPr>
        <w:pStyle w:val="szdszveg"/>
      </w:pPr>
      <w:r w:rsidRPr="00060AB5">
        <w:t xml:space="preserve">Működő, letisztult gui, adatfolyam a gui és a motor és az adatbázis között </w:t>
      </w:r>
      <w:r w:rsidR="00417FD5" w:rsidRPr="00060AB5">
        <w:t xml:space="preserve">is </w:t>
      </w:r>
      <w:r w:rsidRPr="00060AB5">
        <w:t>seamless</w:t>
      </w:r>
      <w:r w:rsidR="007E2888" w:rsidRPr="00060AB5">
        <w:t>, részletesen a felhasználói dokumentációban kifejtve</w:t>
      </w:r>
    </w:p>
    <w:p w14:paraId="3A5ED704" w14:textId="7EE649D2" w:rsidR="00E8718C" w:rsidRPr="00060AB5" w:rsidRDefault="00E8718C" w:rsidP="00E8718C">
      <w:pPr>
        <w:pStyle w:val="szdcmsor3"/>
      </w:pPr>
      <w:bookmarkStart w:id="52" w:name="_Toc179648214"/>
      <w:r w:rsidRPr="00060AB5">
        <w:t>Egyéb funkciók</w:t>
      </w:r>
      <w:bookmarkEnd w:id="52"/>
    </w:p>
    <w:p w14:paraId="5C17E20F" w14:textId="77777777" w:rsidR="00D81C78" w:rsidRPr="00060AB5" w:rsidRDefault="009B073B" w:rsidP="008670E1">
      <w:pPr>
        <w:pStyle w:val="szdszveg"/>
      </w:pPr>
      <w:r w:rsidRPr="00060AB5">
        <w:t xml:space="preserve">user handling, </w:t>
      </w:r>
    </w:p>
    <w:p w14:paraId="11AEC1C5" w14:textId="28E9A7E4" w:rsidR="00B03456" w:rsidRPr="00060AB5" w:rsidRDefault="00B03456" w:rsidP="008670E1">
      <w:pPr>
        <w:pStyle w:val="szdszveg"/>
      </w:pPr>
      <w:r w:rsidRPr="00060AB5">
        <w:t>report/export generation</w:t>
      </w:r>
    </w:p>
    <w:p w14:paraId="3BB391C1" w14:textId="0AE6B5DE" w:rsidR="00D81C78" w:rsidRPr="00060AB5" w:rsidRDefault="007D6E38" w:rsidP="00B03456">
      <w:pPr>
        <w:pStyle w:val="szdszveg"/>
      </w:pPr>
      <w:r w:rsidRPr="00060AB5">
        <w:t>statistics</w:t>
      </w:r>
      <w:r w:rsidR="009B073B" w:rsidRPr="00060AB5">
        <w:t xml:space="preserve">, </w:t>
      </w:r>
    </w:p>
    <w:p w14:paraId="1E48807D" w14:textId="77777777" w:rsidR="00C552F1" w:rsidRPr="00060AB5" w:rsidRDefault="000B659A" w:rsidP="00B74A49">
      <w:pPr>
        <w:pStyle w:val="szdcmsor3"/>
      </w:pPr>
      <w:bookmarkStart w:id="53" w:name="_Toc179648215"/>
      <w:r w:rsidRPr="00060AB5">
        <w:t>testing II.</w:t>
      </w:r>
      <w:bookmarkEnd w:id="53"/>
      <w:r w:rsidR="00632499" w:rsidRPr="00060AB5">
        <w:t xml:space="preserve"> </w:t>
      </w:r>
    </w:p>
    <w:p w14:paraId="3C1E09C3" w14:textId="55694E20" w:rsidR="00C552F1" w:rsidRPr="00060AB5" w:rsidRDefault="005E75E5" w:rsidP="00C552F1">
      <w:pPr>
        <w:pStyle w:val="szdszveg"/>
      </w:pPr>
      <w:r w:rsidRPr="00060AB5">
        <w:t>Sebesség teszt, gui v1 tesztelése, bővebben kifejtve az 5.3.3. tesztelési tervben</w:t>
      </w:r>
    </w:p>
    <w:p w14:paraId="1FA8DB3D" w14:textId="56B4F944" w:rsidR="005F7D68" w:rsidRPr="00060AB5" w:rsidRDefault="00206EDF" w:rsidP="005F7D68">
      <w:pPr>
        <w:pStyle w:val="szdcmsor2"/>
      </w:pPr>
      <w:bookmarkStart w:id="54" w:name="_Toc179648216"/>
      <w:r w:rsidRPr="00060AB5">
        <w:lastRenderedPageBreak/>
        <w:t>Publikálás</w:t>
      </w:r>
      <w:bookmarkEnd w:id="54"/>
    </w:p>
    <w:p w14:paraId="215E2732" w14:textId="09175157" w:rsidR="004B0EB0" w:rsidRPr="00060AB5" w:rsidRDefault="00916057" w:rsidP="004B0EB0">
      <w:pPr>
        <w:pStyle w:val="szdszveg"/>
      </w:pPr>
      <w:r w:rsidRPr="00060AB5">
        <w:t>Prezi</w:t>
      </w:r>
      <w:r w:rsidR="003A6302" w:rsidRPr="00060AB5">
        <w:t>hez demo</w:t>
      </w:r>
      <w:r w:rsidR="00130D5E" w:rsidRPr="00060AB5">
        <w:t xml:space="preserve">, installer, </w:t>
      </w:r>
    </w:p>
    <w:p w14:paraId="29BA07B5" w14:textId="28020164" w:rsidR="007B08AB" w:rsidRPr="00060AB5" w:rsidRDefault="00621B31" w:rsidP="007B08AB">
      <w:pPr>
        <w:pStyle w:val="szdcmsor1"/>
      </w:pPr>
      <w:bookmarkStart w:id="55" w:name="_Toc179648217"/>
      <w:r w:rsidRPr="00060AB5">
        <w:lastRenderedPageBreak/>
        <w:t>Projekttervezés</w:t>
      </w:r>
      <w:bookmarkEnd w:id="55"/>
    </w:p>
    <w:p w14:paraId="04C8BC4D" w14:textId="27630A13" w:rsidR="00ED7BBA" w:rsidRPr="00060AB5" w:rsidRDefault="00FA7252" w:rsidP="00ED7BBA">
      <w:pPr>
        <w:pStyle w:val="szdcmsor2"/>
      </w:pPr>
      <w:bookmarkStart w:id="56" w:name="_Toc179648218"/>
      <w:r w:rsidRPr="00060AB5">
        <w:t>Kockázat</w:t>
      </w:r>
      <w:r w:rsidR="00802092" w:rsidRPr="00060AB5">
        <w:t>terv</w:t>
      </w:r>
      <w:bookmarkEnd w:id="56"/>
    </w:p>
    <w:p w14:paraId="4828E6BD" w14:textId="6A487A87" w:rsidR="00F07E49" w:rsidRPr="00060AB5" w:rsidRDefault="00F07E49" w:rsidP="00F07E49">
      <w:pPr>
        <w:pStyle w:val="szdcmsor3"/>
      </w:pPr>
      <w:bookmarkStart w:id="57" w:name="_Toc179648219"/>
      <w:r w:rsidRPr="00060AB5">
        <w:t>Kockázatelemzési bevezető</w:t>
      </w:r>
      <w:bookmarkEnd w:id="57"/>
    </w:p>
    <w:p w14:paraId="58A0C4A8" w14:textId="3910BF5A" w:rsidR="009C0B31" w:rsidRPr="00060AB5" w:rsidRDefault="009C0B31" w:rsidP="009C0B31">
      <w:pPr>
        <w:pStyle w:val="szdszveg"/>
      </w:pPr>
      <w:r w:rsidRPr="00060AB5">
        <w:t>A három különböző tantárgyra készített projekt jelentős kockázatot hordoz, mivel a követelmények összehangolása, a különböző elvárások kielégítése és a megnövekedett időigény jelentős tervezési és fejlesztési többletet eredményez. A siker kulcsa a részletes előzetes tervezés, a követelmények pontos megértése és az, hogy a projekt minden szempontból megfeleljen a különböző tantárgyi elvárásoknak.</w:t>
      </w:r>
    </w:p>
    <w:p w14:paraId="6ABA999F" w14:textId="65244BB1" w:rsidR="007B3919" w:rsidRPr="00060AB5" w:rsidRDefault="007B3919" w:rsidP="009C0B31">
      <w:pPr>
        <w:pStyle w:val="szdszveg"/>
      </w:pPr>
      <w:r w:rsidRPr="00060AB5">
        <w:t>A kockázati tervezés során különféle bevált módszereket, például halszálka-diagramot, Pareto-diagramot és SWOT elemzést alkalmazunk annak érdekében, hogy feltárjuk azokat a potenciális kudarctényezőket, amelyeket az ötletelés során esetleg figyelmen kívül hagytunk. Egy alapos elemzéssel biztosíthatjuk, hogy a fejlesztés kritikus feladatai során körültekintően járjunk el, és folyamatosan figyelembe vegyük a projekt sikerét veszélyeztető lehetséges kockázatokat.</w:t>
      </w:r>
    </w:p>
    <w:p w14:paraId="0E6D3C87" w14:textId="77777777" w:rsidR="00866DF6" w:rsidRPr="00060AB5" w:rsidRDefault="006672C5" w:rsidP="00866DF6">
      <w:pPr>
        <w:pStyle w:val="szdcmsor3"/>
      </w:pPr>
      <w:bookmarkStart w:id="58" w:name="_Toc179648220"/>
      <w:r w:rsidRPr="00060AB5">
        <w:t>Halszálka-diagram</w:t>
      </w:r>
      <w:bookmarkEnd w:id="58"/>
    </w:p>
    <w:p w14:paraId="55E9C88D" w14:textId="77777777" w:rsidR="008867D5" w:rsidRPr="00060AB5" w:rsidRDefault="00A572C5" w:rsidP="00FB5625">
      <w:pPr>
        <w:pStyle w:val="szdszveg"/>
      </w:pPr>
      <w:r w:rsidRPr="00060AB5">
        <w:t xml:space="preserve">A projekttervezési hibák a rosszul meghatározott </w:t>
      </w:r>
      <w:r w:rsidR="000B5CA2" w:rsidRPr="00060AB5">
        <w:t>specifikációkból</w:t>
      </w:r>
      <w:r w:rsidRPr="00060AB5">
        <w:t>, az időzítési csúszásokból és a nem megfelelő kommunikációból erednek, amelyek gátolhatják a Malom játék fejlesztésének sikerét. A technológiai problémák, például a játékmotor</w:t>
      </w:r>
      <w:r w:rsidR="00485D0F" w:rsidRPr="00060AB5">
        <w:t xml:space="preserve"> stabilitása</w:t>
      </w:r>
      <w:r w:rsidRPr="00060AB5">
        <w:t>, a</w:t>
      </w:r>
      <w:r w:rsidR="007A50B0" w:rsidRPr="00060AB5">
        <w:t xml:space="preserve">z Interfész </w:t>
      </w:r>
      <w:r w:rsidRPr="00060AB5">
        <w:t xml:space="preserve">hibák, valamint az adatbázis kezelés kihívásai szintén nagyban akadályozhatják a projekt előrehaladását. A szervezési nehézségek, mint a csapattagok leterheltsége és a kommunikációs akadályok, további kockázatokat jelentenek. A fejlesztési eszközök hibái, például az IDE stabilitási problémák vagy a verziókövetési rendszerek </w:t>
      </w:r>
      <w:r w:rsidR="007D3267" w:rsidRPr="00060AB5">
        <w:t>megfelelőtlen használata</w:t>
      </w:r>
      <w:r w:rsidRPr="00060AB5">
        <w:t xml:space="preserve"> jelentős technikai nehézségeket okozhatnak a csapatnak. A mesterséges intelligenciával kapcsolatos kihívások, mint a nem megfelelő algoritmusok, a lassú keresési </w:t>
      </w:r>
      <w:r w:rsidR="00716C27" w:rsidRPr="00060AB5">
        <w:t>eljárások</w:t>
      </w:r>
      <w:r w:rsidRPr="00060AB5">
        <w:t xml:space="preserve"> és a modellek pontatlansága további fejlesztési akadályokat jelenthetnek. Végül, a nem megfelelő tesztelés, különösen a hiányos egység- és sebességtesztek, rejtett hibákhoz vezethetnek</w:t>
      </w:r>
      <w:r w:rsidR="002205E5" w:rsidRPr="00060AB5">
        <w:t>.</w:t>
      </w:r>
      <w:r w:rsidR="00FB5625" w:rsidRPr="00060AB5">
        <w:t xml:space="preserve"> </w:t>
      </w:r>
    </w:p>
    <w:p w14:paraId="7874C0D2" w14:textId="5ED95C6E" w:rsidR="007E3D77" w:rsidRPr="00060AB5" w:rsidRDefault="00FB5625" w:rsidP="007E3D77">
      <w:pPr>
        <w:pStyle w:val="szdszveg"/>
      </w:pPr>
      <w:r w:rsidRPr="00060AB5">
        <w:t xml:space="preserve">Az alábbi </w:t>
      </w:r>
      <w:r w:rsidR="00A572C5" w:rsidRPr="00060AB5">
        <w:t xml:space="preserve">halszálka-diagram átfogó képet ad a projekt során felmerülő kockázatokról, és segíthet a csapatnak abban, hogy hatékonyan kezelje ezeket a problémákat a </w:t>
      </w:r>
      <w:r w:rsidR="00DF1361" w:rsidRPr="00060AB5">
        <w:t xml:space="preserve">projekt </w:t>
      </w:r>
      <w:r w:rsidR="00C326A6" w:rsidRPr="00060AB5">
        <w:t>előrehaladása</w:t>
      </w:r>
      <w:r w:rsidR="00470EF8" w:rsidRPr="00060AB5">
        <w:t xml:space="preserve"> során</w:t>
      </w:r>
      <w:r w:rsidR="007E3D77" w:rsidRPr="00060AB5">
        <w:t>.</w:t>
      </w:r>
    </w:p>
    <w:p w14:paraId="6F1D001B" w14:textId="45F8D352" w:rsidR="00E8442E" w:rsidRPr="00060AB5" w:rsidRDefault="00A572C5" w:rsidP="00082E6F">
      <w:pPr>
        <w:pStyle w:val="szdszveg"/>
        <w:ind w:firstLine="0"/>
      </w:pPr>
      <w:r w:rsidRPr="00060AB5">
        <w:lastRenderedPageBreak/>
        <w:t xml:space="preserve"> </w:t>
      </w:r>
      <w:r w:rsidR="00A56DD3" w:rsidRPr="00060AB5">
        <w:rPr>
          <w:noProof/>
        </w:rPr>
        <w:drawing>
          <wp:inline distT="0" distB="0" distL="0" distR="0" wp14:anchorId="01371A3B" wp14:editId="06EB928E">
            <wp:extent cx="5463824" cy="2688590"/>
            <wp:effectExtent l="19050" t="19050" r="22860" b="16510"/>
            <wp:docPr id="20610466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46610" name="Picture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824" cy="2688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643C56" w14:textId="0A46B3FB" w:rsidR="00B4712C" w:rsidRPr="00060AB5" w:rsidRDefault="00E8442E" w:rsidP="00E8442E">
      <w:pPr>
        <w:pStyle w:val="szdbracm"/>
      </w:pPr>
      <w:bookmarkStart w:id="59" w:name="_Toc179643718"/>
      <w:r w:rsidRPr="00060AB5">
        <w:t xml:space="preserve">ábra </w:t>
      </w:r>
      <w:fldSimple w:instr=" SEQ ábra \* ARABIC ">
        <w:r w:rsidR="00CD6AA9">
          <w:rPr>
            <w:noProof/>
          </w:rPr>
          <w:t>3</w:t>
        </w:r>
      </w:fldSimple>
      <w:r w:rsidRPr="00060AB5">
        <w:t>: Malom Játék Fejlesztési</w:t>
      </w:r>
      <w:r w:rsidR="00F305A9" w:rsidRPr="00060AB5">
        <w:t xml:space="preserve"> Kockázatainak</w:t>
      </w:r>
      <w:r w:rsidRPr="00060AB5">
        <w:t xml:space="preserve"> Halszálka-diagramja</w:t>
      </w:r>
      <w:bookmarkEnd w:id="59"/>
      <w:r w:rsidRPr="00060AB5">
        <w:t xml:space="preserve"> </w:t>
      </w:r>
    </w:p>
    <w:p w14:paraId="567D29AB" w14:textId="59ABF151" w:rsidR="006672C5" w:rsidRPr="00060AB5" w:rsidRDefault="006672C5" w:rsidP="006672C5">
      <w:pPr>
        <w:pStyle w:val="szdcmsor3"/>
      </w:pPr>
      <w:bookmarkStart w:id="60" w:name="_Toc179648221"/>
      <w:r w:rsidRPr="00060AB5">
        <w:t>Pareto-diagram</w:t>
      </w:r>
      <w:bookmarkEnd w:id="60"/>
    </w:p>
    <w:p w14:paraId="40CD5B5A" w14:textId="676D8DAD" w:rsidR="00C7568D" w:rsidRPr="00060AB5" w:rsidRDefault="00D12BAB" w:rsidP="00B76939">
      <w:pPr>
        <w:pStyle w:val="szdszveg"/>
      </w:pPr>
      <w:r w:rsidRPr="00060AB5">
        <w:t xml:space="preserve">Az alábbi diagram remekül megmutatja, hogy mik azok a kockázatok, amelyekre különösen oda kell figyelnünk, különben súlyos következménnyel járhat. </w:t>
      </w:r>
      <w:r w:rsidR="00C04DC8" w:rsidRPr="00060AB5">
        <w:t xml:space="preserve">A kockázatok valószínűségét és hatását ötös értékelési skálán mérve, azok szorzataként megkapjuk az egyes veszélyek aritmetikai súlyosságát. </w:t>
      </w:r>
      <w:r w:rsidR="00B76939" w:rsidRPr="00060AB5">
        <w:t xml:space="preserve">Az így keletkezett viszonyszám segítséget ad a korábban definiált kockázatok pontosabb kategorizálásában, hogy végeredményében a lehető leghatékonyabban előzzük meg. </w:t>
      </w:r>
      <w:r w:rsidRPr="00060AB5">
        <w:t>Legjelentősebb</w:t>
      </w:r>
      <w:r w:rsidR="006C3CD4" w:rsidRPr="00060AB5">
        <w:t xml:space="preserve"> </w:t>
      </w:r>
      <w:r w:rsidR="004B30FF" w:rsidRPr="00060AB5">
        <w:t>célkitűzésünknek</w:t>
      </w:r>
      <w:r w:rsidRPr="00060AB5">
        <w:t xml:space="preserve"> </w:t>
      </w:r>
      <w:r w:rsidR="006C3CD4" w:rsidRPr="00060AB5">
        <w:t>a határidők pontos betartás</w:t>
      </w:r>
      <w:r w:rsidR="004B30FF" w:rsidRPr="00060AB5">
        <w:t xml:space="preserve">ának kell lennie, ugyanis ennek elmarasztása közel katasztrofális hatást jelentene a projekt számára. </w:t>
      </w:r>
      <w:r w:rsidR="00DC1C3B" w:rsidRPr="00060AB5">
        <w:t>Fontos megjegyezni, hogy egyben ez a legvalószínűbb és legjelentősebb, így különös figyelmet kell szentelnünk egyén szinten az időmenedzsmentre.</w:t>
      </w:r>
      <w:r w:rsidR="00680DAE" w:rsidRPr="00060AB5">
        <w:t xml:space="preserve"> Az egyes kockázatonkénti súlyozások és egyéb információk megtalálhatóak a hatodik mellékletben.</w:t>
      </w:r>
    </w:p>
    <w:p w14:paraId="3B7184B8" w14:textId="2AA61701" w:rsidR="003B2781" w:rsidRPr="00060AB5" w:rsidRDefault="008768D1" w:rsidP="003B2781">
      <w:pPr>
        <w:pStyle w:val="szdbra"/>
        <w:keepNext/>
      </w:pPr>
      <w:r w:rsidRPr="00060AB5">
        <w:rPr>
          <w:noProof/>
        </w:rPr>
        <w:lastRenderedPageBreak/>
        <w:drawing>
          <wp:inline distT="0" distB="0" distL="0" distR="0" wp14:anchorId="01945FC5" wp14:editId="125A99CB">
            <wp:extent cx="4993005" cy="2760535"/>
            <wp:effectExtent l="0" t="0" r="17145" b="1905"/>
            <wp:docPr id="80224854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EF307FE-8DA5-64B7-60A3-B362C236B7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9999A1D" w14:textId="17509E62" w:rsidR="008768D1" w:rsidRPr="00060AB5" w:rsidRDefault="003B2781" w:rsidP="007B6446">
      <w:pPr>
        <w:pStyle w:val="szdbracm"/>
      </w:pPr>
      <w:bookmarkStart w:id="61" w:name="_Toc179643719"/>
      <w:r w:rsidRPr="00060AB5">
        <w:t xml:space="preserve">ábra </w:t>
      </w:r>
      <w:fldSimple w:instr=" SEQ ábra \* ARABIC ">
        <w:r w:rsidR="00CD6AA9">
          <w:rPr>
            <w:noProof/>
          </w:rPr>
          <w:t>4</w:t>
        </w:r>
      </w:fldSimple>
      <w:r w:rsidRPr="00060AB5">
        <w:t>:</w:t>
      </w:r>
      <w:r w:rsidR="007B6446" w:rsidRPr="00060AB5">
        <w:t xml:space="preserve"> Pareto-diagram a főbb kockázatokról</w:t>
      </w:r>
      <w:bookmarkEnd w:id="61"/>
    </w:p>
    <w:p w14:paraId="54075D72" w14:textId="072A8F8B" w:rsidR="006672C5" w:rsidRPr="00060AB5" w:rsidRDefault="00F70436" w:rsidP="006672C5">
      <w:pPr>
        <w:pStyle w:val="szdcmsor3"/>
      </w:pPr>
      <w:bookmarkStart w:id="62" w:name="_Toc179648222"/>
      <w:r w:rsidRPr="00060AB5">
        <w:t>SWOT analízis</w:t>
      </w:r>
      <w:bookmarkEnd w:id="62"/>
    </w:p>
    <w:p w14:paraId="3D4FE63B" w14:textId="78865F79" w:rsidR="00C32C4E" w:rsidRPr="00060AB5" w:rsidRDefault="00E4339C" w:rsidP="00C32C4E">
      <w:pPr>
        <w:pStyle w:val="szdszveg"/>
      </w:pPr>
      <w:r w:rsidRPr="00060AB5">
        <w:t xml:space="preserve">A projekt erősségei közé tartozik a jól összeszokott csapat, az egyértelmű célok és a problémamegoldó készség, amelyeket egy ambiciózus projektötlet támogat. Ugyanakkor gyengeségként jelentkezik a tapasztalatlanság a Python nyelvvel, a gépi tanulás terén, valamint a grafikai készségek hiánya. A projekt lehetőséget ad arra, hogy három tantárgy követelményeit egy projektben </w:t>
      </w:r>
      <w:r w:rsidR="00A5254C" w:rsidRPr="00060AB5">
        <w:t>teljesítsük</w:t>
      </w:r>
      <w:r w:rsidRPr="00060AB5">
        <w:t xml:space="preserve">, egy innovatív koncepcióval, amely továbbfejlesztési potenciált is hordoz magában. A legnagyobb veszélyek a határidőcsúszások, technológiai integrációs </w:t>
      </w:r>
      <w:r w:rsidR="006B0337" w:rsidRPr="00060AB5">
        <w:t>komplikációk</w:t>
      </w:r>
      <w:r w:rsidRPr="00060AB5">
        <w:t xml:space="preserve"> és a szervezetlenség okozta problémák.</w:t>
      </w:r>
      <w:r w:rsidR="00804172" w:rsidRPr="00060AB5">
        <w:t xml:space="preserve"> A táblázat megtalálható a hetedik melléketben.</w:t>
      </w:r>
    </w:p>
    <w:p w14:paraId="03EFF85A" w14:textId="77777777" w:rsidR="004F3BE5" w:rsidRPr="00060AB5" w:rsidRDefault="00443C2C" w:rsidP="004F3BE5">
      <w:pPr>
        <w:pStyle w:val="szdbra"/>
        <w:keepNext/>
      </w:pPr>
      <w:r w:rsidRPr="00060AB5">
        <w:rPr>
          <w:noProof/>
        </w:rPr>
        <w:drawing>
          <wp:inline distT="0" distB="0" distL="0" distR="0" wp14:anchorId="41859488" wp14:editId="2C0D584B">
            <wp:extent cx="5579110" cy="2661920"/>
            <wp:effectExtent l="0" t="0" r="2540" b="5080"/>
            <wp:docPr id="2065652405" name="Picture 1" descr="A group of colorful rectangular box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52405" name="Picture 1" descr="A group of colorful rectangular boxes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65DB" w14:textId="7722BE80" w:rsidR="00443C2C" w:rsidRPr="00060AB5" w:rsidRDefault="004F3BE5" w:rsidP="004F3BE5">
      <w:pPr>
        <w:pStyle w:val="szdbracm"/>
      </w:pPr>
      <w:bookmarkStart w:id="63" w:name="_Toc179643720"/>
      <w:r w:rsidRPr="00060AB5">
        <w:t xml:space="preserve">ábra </w:t>
      </w:r>
      <w:fldSimple w:instr=" SEQ ábra \* ARABIC ">
        <w:r w:rsidR="00CD6AA9">
          <w:rPr>
            <w:noProof/>
          </w:rPr>
          <w:t>5</w:t>
        </w:r>
      </w:fldSimple>
      <w:r w:rsidRPr="00060AB5">
        <w:t>:</w:t>
      </w:r>
      <w:r w:rsidR="007876C6" w:rsidRPr="00060AB5">
        <w:t xml:space="preserve"> </w:t>
      </w:r>
      <w:r w:rsidR="00AA7020" w:rsidRPr="00060AB5">
        <w:t xml:space="preserve">A </w:t>
      </w:r>
      <w:r w:rsidR="007876C6" w:rsidRPr="00060AB5">
        <w:t>FreeKredit fejlesztőcsapat SWOT elemzése</w:t>
      </w:r>
      <w:bookmarkEnd w:id="63"/>
    </w:p>
    <w:p w14:paraId="3CB97DCF" w14:textId="23C5A516" w:rsidR="00DD255F" w:rsidRPr="00060AB5" w:rsidRDefault="00FA2F5E" w:rsidP="00DD255F">
      <w:pPr>
        <w:pStyle w:val="szdcmsor2"/>
      </w:pPr>
      <w:bookmarkStart w:id="64" w:name="_Toc179648223"/>
      <w:r w:rsidRPr="00060AB5">
        <w:lastRenderedPageBreak/>
        <w:t>Csapattagok l</w:t>
      </w:r>
      <w:r w:rsidR="00356221" w:rsidRPr="00060AB5">
        <w:t>eterheltség</w:t>
      </w:r>
      <w:r w:rsidRPr="00060AB5">
        <w:t>e</w:t>
      </w:r>
      <w:bookmarkEnd w:id="64"/>
    </w:p>
    <w:p w14:paraId="340E2465" w14:textId="4BD600AF" w:rsidR="00866DF6" w:rsidRPr="00060AB5" w:rsidRDefault="00054A69" w:rsidP="00866DF6">
      <w:pPr>
        <w:pStyle w:val="szdszveg"/>
      </w:pPr>
      <w:r w:rsidRPr="00060AB5">
        <w:t xml:space="preserve">Szerencsénkre a projekt komplexitásával arányosan sok allokálható erőforrás áll rendelkezésre, így a feladatok megosztását inkább az egyes fejlesztők készségei és kívánságaikat is szem előtt tartva osztottuk meg, ügyelve a közel egyenlő terhelésre. </w:t>
      </w:r>
      <w:r w:rsidR="005944AA" w:rsidRPr="00060AB5">
        <w:t xml:space="preserve">Az agilis szervezésnek köszönhetően mindenki akkor végzi el a feladatait, amikor időt tud rászánni. </w:t>
      </w:r>
      <w:r w:rsidR="00FA5FF3" w:rsidRPr="00060AB5">
        <w:t>Ez a nagyfokú szabadság előnyökkel, de természetesen sok hátránnyal is jár, ugyanis minden résztvevőnek fejlett időmenedzsment készségekre</w:t>
      </w:r>
      <w:r w:rsidR="0015594F" w:rsidRPr="00060AB5">
        <w:t xml:space="preserve">, de legfőképpen </w:t>
      </w:r>
      <w:r w:rsidR="00747451" w:rsidRPr="00060AB5">
        <w:t>ön</w:t>
      </w:r>
      <w:r w:rsidR="0015594F" w:rsidRPr="00060AB5">
        <w:t xml:space="preserve">fegyelemre </w:t>
      </w:r>
      <w:r w:rsidR="00FA5FF3" w:rsidRPr="00060AB5">
        <w:t>lesz szüksége</w:t>
      </w:r>
      <w:r w:rsidR="00475869" w:rsidRPr="00060AB5">
        <w:t xml:space="preserve"> az eredményes munkavégzéshez</w:t>
      </w:r>
      <w:r w:rsidR="009D6D43" w:rsidRPr="00060AB5">
        <w:t xml:space="preserve">. </w:t>
      </w:r>
      <w:r w:rsidR="00927B72" w:rsidRPr="00060AB5">
        <w:t>Az alábbi erőforrásigénybevételi ábrázolás jól mutatja, hogy a feladatmegosztás sikeres volt, és még a projektvezetőnek sem túlterheltséggel küzdenie.</w:t>
      </w:r>
      <w:r w:rsidR="009C173F" w:rsidRPr="00060AB5">
        <w:t xml:space="preserve"> (5. ábra)</w:t>
      </w:r>
    </w:p>
    <w:p w14:paraId="5CF939FD" w14:textId="77777777" w:rsidR="00417A8A" w:rsidRPr="00060AB5" w:rsidRDefault="00F06A23" w:rsidP="00417A8A">
      <w:pPr>
        <w:pStyle w:val="szdbra"/>
        <w:keepNext/>
      </w:pPr>
      <w:r w:rsidRPr="00060AB5">
        <w:rPr>
          <w:noProof/>
        </w:rPr>
        <w:drawing>
          <wp:inline distT="0" distB="0" distL="0" distR="0" wp14:anchorId="68F7F923" wp14:editId="191F95F6">
            <wp:extent cx="5579110" cy="810895"/>
            <wp:effectExtent l="0" t="0" r="2540" b="8255"/>
            <wp:docPr id="1584493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93485" name="Picture 1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C97A" w14:textId="767581FB" w:rsidR="00DD255F" w:rsidRPr="00060AB5" w:rsidRDefault="00417A8A" w:rsidP="00417A8A">
      <w:pPr>
        <w:pStyle w:val="szdbracm"/>
      </w:pPr>
      <w:bookmarkStart w:id="65" w:name="_Toc179643721"/>
      <w:r w:rsidRPr="00060AB5">
        <w:t xml:space="preserve">ábra </w:t>
      </w:r>
      <w:fldSimple w:instr=" SEQ ábra \* ARABIC ">
        <w:r w:rsidR="00CD6AA9">
          <w:rPr>
            <w:noProof/>
          </w:rPr>
          <w:t>6</w:t>
        </w:r>
      </w:fldSimple>
      <w:r w:rsidRPr="00060AB5">
        <w:t>: Fejlesztői csapat erőforrás-diagramja</w:t>
      </w:r>
      <w:bookmarkEnd w:id="65"/>
    </w:p>
    <w:p w14:paraId="00722214" w14:textId="579B4ED6" w:rsidR="003F4FEC" w:rsidRPr="00060AB5" w:rsidRDefault="00BC1A3C" w:rsidP="00F06A23">
      <w:pPr>
        <w:pStyle w:val="szdcmsor2"/>
      </w:pPr>
      <w:bookmarkStart w:id="66" w:name="_Toc179648224"/>
      <w:r w:rsidRPr="00060AB5">
        <w:t>Ütemterv (</w:t>
      </w:r>
      <w:r w:rsidR="00ED7BBA" w:rsidRPr="00060AB5">
        <w:t>Gantt-diagram</w:t>
      </w:r>
      <w:r w:rsidRPr="00060AB5">
        <w:t>)</w:t>
      </w:r>
      <w:bookmarkEnd w:id="66"/>
    </w:p>
    <w:p w14:paraId="33364200" w14:textId="24D013A8" w:rsidR="005F5CA0" w:rsidRPr="00060AB5" w:rsidRDefault="009D6CA3" w:rsidP="005F5CA0">
      <w:pPr>
        <w:pStyle w:val="szdszveg"/>
      </w:pPr>
      <w:r w:rsidRPr="00060AB5">
        <w:t>Kardinális szerepet játszik projektünk sikerességében a játék motorjának megalkotása, ugyanis az alapvető logikák, szabályrendszerek megléte nélkül nem tudunk rá hatékony gépi tanulási modellt alkotni</w:t>
      </w:r>
      <w:r w:rsidR="005F7391" w:rsidRPr="00060AB5">
        <w:t>, amely a követelmények között az egyik legfontosabb.</w:t>
      </w:r>
      <w:r w:rsidR="00A93E18" w:rsidRPr="00060AB5">
        <w:t xml:space="preserve"> A motor fejlesztésével párhuzamosan zajlik a dokumentáció</w:t>
      </w:r>
      <w:r w:rsidR="00C237EF" w:rsidRPr="00060AB5">
        <w:t>s struktúra kialakítása</w:t>
      </w:r>
      <w:r w:rsidR="00A93E18" w:rsidRPr="00060AB5">
        <w:t xml:space="preserve">, specifikáció </w:t>
      </w:r>
      <w:r w:rsidR="00BB0AF0" w:rsidRPr="00060AB5">
        <w:t>meghatározása</w:t>
      </w:r>
      <w:r w:rsidR="00A93E18" w:rsidRPr="00060AB5">
        <w:t>, követelményanalízis, és az első mérföldkőig elvégzett teendők összefoglalása.</w:t>
      </w:r>
      <w:r w:rsidR="001B228C" w:rsidRPr="00060AB5">
        <w:t xml:space="preserve"> (6. ábra)</w:t>
      </w:r>
    </w:p>
    <w:p w14:paraId="37786957" w14:textId="77777777" w:rsidR="007E0553" w:rsidRPr="00060AB5" w:rsidRDefault="003F4FEC" w:rsidP="007E0553">
      <w:pPr>
        <w:pStyle w:val="szdbra"/>
        <w:keepNext/>
      </w:pPr>
      <w:r w:rsidRPr="00060AB5">
        <w:rPr>
          <w:noProof/>
        </w:rPr>
        <w:drawing>
          <wp:inline distT="0" distB="0" distL="0" distR="0" wp14:anchorId="2B523854" wp14:editId="4C056B20">
            <wp:extent cx="5579110" cy="935355"/>
            <wp:effectExtent l="0" t="0" r="2540" b="0"/>
            <wp:docPr id="281998371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998371" name="Picture 2" descr="A screenshot of a graph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FD00" w14:textId="66398EA7" w:rsidR="00B4258C" w:rsidRPr="00060AB5" w:rsidRDefault="007E0553" w:rsidP="003477C4">
      <w:pPr>
        <w:pStyle w:val="szdbracm"/>
      </w:pPr>
      <w:bookmarkStart w:id="67" w:name="_Toc179643722"/>
      <w:r w:rsidRPr="00060AB5">
        <w:t xml:space="preserve">ábra </w:t>
      </w:r>
      <w:fldSimple w:instr=" SEQ ábra \* ARABIC ">
        <w:r w:rsidR="00CD6AA9">
          <w:rPr>
            <w:noProof/>
          </w:rPr>
          <w:t>7</w:t>
        </w:r>
      </w:fldSimple>
      <w:r w:rsidRPr="00060AB5">
        <w:t>:</w:t>
      </w:r>
      <w:r w:rsidR="003477C4" w:rsidRPr="00060AB5">
        <w:t xml:space="preserve"> Gantt-diagram az első mérföldkőig</w:t>
      </w:r>
      <w:bookmarkEnd w:id="67"/>
    </w:p>
    <w:p w14:paraId="227AE1E8" w14:textId="03ADA96E" w:rsidR="00F523A0" w:rsidRPr="00060AB5" w:rsidRDefault="002428F1" w:rsidP="00F523A0">
      <w:pPr>
        <w:pStyle w:val="szdszveg"/>
      </w:pPr>
      <w:r w:rsidRPr="00060AB5">
        <w:t>A második ütembe</w:t>
      </w:r>
      <w:r w:rsidR="001B198E" w:rsidRPr="00060AB5">
        <w:t xml:space="preserve">n még </w:t>
      </w:r>
      <w:r w:rsidR="005806CD" w:rsidRPr="00060AB5">
        <w:t xml:space="preserve">a mesterséges intelligenciához vezető kezdeti algoritmusok implementálására helyezzük a hangsúlyt, mint a „hegymászó” módszer és népszerűbb gráfbejárási eljárások. </w:t>
      </w:r>
      <w:r w:rsidR="00ED5DD8" w:rsidRPr="00060AB5">
        <w:t xml:space="preserve">Ezzel párhuzamosan a grafikus interfész fejlesztése is kezdetét veszi a koncepciós tervek alapján. </w:t>
      </w:r>
      <w:r w:rsidR="00CB3CDC" w:rsidRPr="00060AB5">
        <w:t>Kiemeleten fontos a motor megbízható működése, így arra irányulóan elengedhetetlen a</w:t>
      </w:r>
      <w:r w:rsidR="006D65DF" w:rsidRPr="00060AB5">
        <w:t>nnak</w:t>
      </w:r>
      <w:r w:rsidR="00CB3CDC" w:rsidRPr="00060AB5">
        <w:t xml:space="preserve"> kimerítő tesztelés</w:t>
      </w:r>
      <w:r w:rsidR="006D65DF" w:rsidRPr="00060AB5">
        <w:t>e</w:t>
      </w:r>
      <w:r w:rsidR="00CB3CDC" w:rsidRPr="00060AB5">
        <w:t>.</w:t>
      </w:r>
      <w:r w:rsidR="002D5998" w:rsidRPr="00060AB5">
        <w:t xml:space="preserve"> Előkészítésképpen a gépi tanuláshoz </w:t>
      </w:r>
      <w:r w:rsidR="002D5998" w:rsidRPr="00060AB5">
        <w:lastRenderedPageBreak/>
        <w:t>a korábban említett algoritmusok által szimulált játszmák adatát kell szervezett formában mentenünk.</w:t>
      </w:r>
      <w:r w:rsidR="00F33CCB" w:rsidRPr="00060AB5">
        <w:t xml:space="preserve"> (7. ábra)</w:t>
      </w:r>
    </w:p>
    <w:p w14:paraId="2196C145" w14:textId="77777777" w:rsidR="00322B0F" w:rsidRPr="00060AB5" w:rsidRDefault="00B4258C" w:rsidP="00322B0F">
      <w:pPr>
        <w:pStyle w:val="szdbra"/>
        <w:keepNext/>
      </w:pPr>
      <w:r w:rsidRPr="00060AB5">
        <w:rPr>
          <w:noProof/>
        </w:rPr>
        <w:drawing>
          <wp:inline distT="0" distB="0" distL="0" distR="0" wp14:anchorId="4C16E0BB" wp14:editId="6844592D">
            <wp:extent cx="5579110" cy="1387475"/>
            <wp:effectExtent l="0" t="0" r="2540" b="3175"/>
            <wp:docPr id="154312849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28490" name="Picture 3" descr="A screenshot of a computer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574B" w14:textId="74C9AB91" w:rsidR="00416EB4" w:rsidRPr="00060AB5" w:rsidRDefault="00322B0F" w:rsidP="00BF0C53">
      <w:pPr>
        <w:pStyle w:val="szdbracm"/>
      </w:pPr>
      <w:bookmarkStart w:id="68" w:name="_Toc179643723"/>
      <w:r w:rsidRPr="00060AB5">
        <w:t xml:space="preserve">ábra </w:t>
      </w:r>
      <w:fldSimple w:instr=" SEQ ábra \* ARABIC ">
        <w:r w:rsidR="00CD6AA9">
          <w:rPr>
            <w:noProof/>
          </w:rPr>
          <w:t>8</w:t>
        </w:r>
      </w:fldSimple>
      <w:r w:rsidRPr="00060AB5">
        <w:t>: Gantt-diagram a</w:t>
      </w:r>
      <w:r w:rsidR="00AB6817" w:rsidRPr="00060AB5">
        <w:t xml:space="preserve"> második </w:t>
      </w:r>
      <w:r w:rsidRPr="00060AB5">
        <w:t>mérföldkőig</w:t>
      </w:r>
      <w:bookmarkEnd w:id="68"/>
    </w:p>
    <w:p w14:paraId="251F6FB2" w14:textId="70670C94" w:rsidR="00F523A0" w:rsidRPr="00060AB5" w:rsidRDefault="007B7807" w:rsidP="00F523A0">
      <w:pPr>
        <w:pStyle w:val="szdszveg"/>
      </w:pPr>
      <w:r w:rsidRPr="00060AB5">
        <w:t>A harmadik fázisban a középpontban a gépi tanulás implementálása lesz a szoftverünkbe</w:t>
      </w:r>
      <w:r w:rsidR="00186009" w:rsidRPr="00060AB5">
        <w:t>, amely egyben az egyik legnagyobb kihívást is jelenti</w:t>
      </w:r>
      <w:r w:rsidRPr="00060AB5">
        <w:t>.</w:t>
      </w:r>
      <w:r w:rsidR="00186009" w:rsidRPr="00060AB5">
        <w:t xml:space="preserve"> </w:t>
      </w:r>
      <w:r w:rsidR="00090F1B" w:rsidRPr="00060AB5">
        <w:t>Természetesen ekkor nem maradhat el</w:t>
      </w:r>
      <w:r w:rsidR="00980F95" w:rsidRPr="00060AB5">
        <w:t xml:space="preserve"> a grafikus interfész tesztelése, és a</w:t>
      </w:r>
      <w:r w:rsidR="00BB5831" w:rsidRPr="00060AB5">
        <w:t xml:space="preserve">z ahhoz </w:t>
      </w:r>
      <w:r w:rsidR="00980F95" w:rsidRPr="00060AB5">
        <w:t>kapcsolódó hibák</w:t>
      </w:r>
      <w:r w:rsidR="00BB5831" w:rsidRPr="00060AB5">
        <w:t xml:space="preserve"> mielőbbi</w:t>
      </w:r>
      <w:r w:rsidR="00980F95" w:rsidRPr="00060AB5">
        <w:t xml:space="preserve"> javítása</w:t>
      </w:r>
      <w:r w:rsidR="00BB5831" w:rsidRPr="00060AB5">
        <w:t xml:space="preserve"> sem</w:t>
      </w:r>
      <w:r w:rsidR="00980F95" w:rsidRPr="00060AB5">
        <w:t>.</w:t>
      </w:r>
      <w:r w:rsidR="00C2790B" w:rsidRPr="00060AB5">
        <w:t xml:space="preserve"> </w:t>
      </w:r>
      <w:r w:rsidR="002B5A86" w:rsidRPr="00060AB5">
        <w:t>Nélkülözhetetlen információt jelent a gépi tanulási modellünk hatékonyság</w:t>
      </w:r>
      <w:r w:rsidR="00793F82" w:rsidRPr="00060AB5">
        <w:t>ának mérése, így különböző adat</w:t>
      </w:r>
      <w:r w:rsidR="0039752D" w:rsidRPr="00060AB5">
        <w:t>elemzési</w:t>
      </w:r>
      <w:r w:rsidR="00793F82" w:rsidRPr="00060AB5">
        <w:t>, statisztikai módszerekkel automatizált jelentés-generálást kell integrálnunk, hogy az egyes tanítási esetek után milyen változások tapasztalhatóak.</w:t>
      </w:r>
      <w:r w:rsidR="00D820C1" w:rsidRPr="00060AB5">
        <w:t xml:space="preserve"> A harmadik mérföldkő végére a projektünk fő célját elértük, és a továbbiakban a projekt lezárásának előkészítésére koncentráljuk figyelmünket.</w:t>
      </w:r>
      <w:r w:rsidR="00353B3A" w:rsidRPr="00060AB5">
        <w:t xml:space="preserve"> (8.ábra)</w:t>
      </w:r>
    </w:p>
    <w:p w14:paraId="4B49F2C7" w14:textId="77777777" w:rsidR="004D0FDD" w:rsidRPr="00060AB5" w:rsidRDefault="003E5A96" w:rsidP="004D0FDD">
      <w:pPr>
        <w:pStyle w:val="szdbra"/>
        <w:keepNext/>
      </w:pPr>
      <w:r w:rsidRPr="00060AB5">
        <w:rPr>
          <w:noProof/>
        </w:rPr>
        <w:drawing>
          <wp:inline distT="0" distB="0" distL="0" distR="0" wp14:anchorId="225C289C" wp14:editId="5E352D7E">
            <wp:extent cx="5579110" cy="1303020"/>
            <wp:effectExtent l="0" t="0" r="2540" b="0"/>
            <wp:docPr id="29913659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36590" name="Picture 6" descr="A screenshot of a comput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B243" w14:textId="7369511D" w:rsidR="00944A53" w:rsidRPr="00060AB5" w:rsidRDefault="004D0FDD" w:rsidP="00BF0C53">
      <w:pPr>
        <w:pStyle w:val="szdbracm"/>
      </w:pPr>
      <w:bookmarkStart w:id="69" w:name="_Toc179643724"/>
      <w:r w:rsidRPr="00060AB5">
        <w:t xml:space="preserve">ábra </w:t>
      </w:r>
      <w:fldSimple w:instr=" SEQ ábra \* ARABIC ">
        <w:r w:rsidR="00CD6AA9">
          <w:rPr>
            <w:noProof/>
          </w:rPr>
          <w:t>9</w:t>
        </w:r>
      </w:fldSimple>
      <w:r w:rsidRPr="00060AB5">
        <w:t>: Gantt-diagram a harmadik mérföldkőig</w:t>
      </w:r>
      <w:bookmarkEnd w:id="69"/>
    </w:p>
    <w:p w14:paraId="03A1724E" w14:textId="745E431C" w:rsidR="00034F22" w:rsidRPr="00060AB5" w:rsidRDefault="007C4BE0" w:rsidP="00034F22">
      <w:pPr>
        <w:pStyle w:val="szdszveg"/>
      </w:pPr>
      <w:r w:rsidRPr="00060AB5">
        <w:t xml:space="preserve">Az utolsó fázisban, a projekt lezárására törekszünk, ami magába foglalja a program kompresszióját, optimalizációját és portolhatóságát. A munkánk minél hatásosabb demonstrálása érdekében egy játék demóval készülünk, amelyet egy ízléses, </w:t>
      </w:r>
      <w:r w:rsidR="00FB32A9" w:rsidRPr="00060AB5">
        <w:t>lényegre törő</w:t>
      </w:r>
      <w:r w:rsidRPr="00060AB5">
        <w:t xml:space="preserve"> </w:t>
      </w:r>
      <w:r w:rsidR="00FB32A9" w:rsidRPr="00060AB5">
        <w:t>prezentációval támogatunk meg.</w:t>
      </w:r>
      <w:r w:rsidR="00445430" w:rsidRPr="00060AB5">
        <w:t xml:space="preserve"> Ezzel páhuzamosan a felhasználói dokumentációt is elkészítjük. </w:t>
      </w:r>
      <w:r w:rsidR="00F91589" w:rsidRPr="00060AB5">
        <w:t xml:space="preserve">A negyedik sprint végén publikáljuk a szoftver első stabil verzióját. </w:t>
      </w:r>
      <w:r w:rsidR="0089158E" w:rsidRPr="00060AB5">
        <w:t>(9.ábra)</w:t>
      </w:r>
    </w:p>
    <w:p w14:paraId="79597CEC" w14:textId="77777777" w:rsidR="00EC4554" w:rsidRPr="00060AB5" w:rsidRDefault="00944A53" w:rsidP="00EC4554">
      <w:pPr>
        <w:pStyle w:val="szdbra"/>
        <w:keepNext/>
      </w:pPr>
      <w:r w:rsidRPr="00060AB5">
        <w:rPr>
          <w:noProof/>
        </w:rPr>
        <w:drawing>
          <wp:inline distT="0" distB="0" distL="0" distR="0" wp14:anchorId="2E659CB2" wp14:editId="5341F6DB">
            <wp:extent cx="5579110" cy="876300"/>
            <wp:effectExtent l="0" t="0" r="2540" b="0"/>
            <wp:docPr id="201835170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51706" name="Picture 7" descr="A screenshot of a computer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9EE8" w14:textId="68CE3098" w:rsidR="00944A53" w:rsidRPr="00060AB5" w:rsidRDefault="00EC4554" w:rsidP="00894333">
      <w:pPr>
        <w:pStyle w:val="szdbracm"/>
      </w:pPr>
      <w:bookmarkStart w:id="70" w:name="_Toc179643725"/>
      <w:r w:rsidRPr="00060AB5">
        <w:t xml:space="preserve">ábra </w:t>
      </w:r>
      <w:fldSimple w:instr=" SEQ ábra \* ARABIC ">
        <w:r w:rsidR="00CD6AA9">
          <w:rPr>
            <w:noProof/>
          </w:rPr>
          <w:t>10</w:t>
        </w:r>
      </w:fldSimple>
      <w:r w:rsidRPr="00060AB5">
        <w:t>: Gantt-diagram a</w:t>
      </w:r>
      <w:r w:rsidR="00205598" w:rsidRPr="00060AB5">
        <w:t xml:space="preserve"> negyedik </w:t>
      </w:r>
      <w:r w:rsidRPr="00060AB5">
        <w:t>mérföldkőig</w:t>
      </w:r>
      <w:bookmarkEnd w:id="70"/>
    </w:p>
    <w:p w14:paraId="66B3D36D" w14:textId="4F9DC1E8" w:rsidR="00D303DA" w:rsidRPr="00060AB5" w:rsidRDefault="00D303DA" w:rsidP="00D303DA">
      <w:pPr>
        <w:pStyle w:val="szdcmsor2"/>
      </w:pPr>
      <w:bookmarkStart w:id="71" w:name="_Toc179648225"/>
      <w:r w:rsidRPr="00060AB5">
        <w:lastRenderedPageBreak/>
        <w:t xml:space="preserve">Projektszervezési </w:t>
      </w:r>
      <w:r w:rsidR="00C303D4" w:rsidRPr="00060AB5">
        <w:t>modell kiválasztása</w:t>
      </w:r>
      <w:bookmarkEnd w:id="71"/>
    </w:p>
    <w:p w14:paraId="4EFD0FE6" w14:textId="28297A99" w:rsidR="00140362" w:rsidRPr="00060AB5" w:rsidRDefault="00140362" w:rsidP="00140362">
      <w:pPr>
        <w:pStyle w:val="szdszveg"/>
      </w:pPr>
      <w:r w:rsidRPr="00060AB5">
        <w:t xml:space="preserve">Agilis modell, azon belül scrum. Gyakran szállítunk (kéthetente new stable build), személyes meetingek (standupok) két ehtente az egész csapatnak, alcsapatokon belül tetszés szerint, </w:t>
      </w:r>
      <w:r w:rsidR="00B90661" w:rsidRPr="00060AB5">
        <w:t>mérce a működő softver, a követelmények változhatnak, törekvés az egyszerűségre, letisztultságra, átláthatóságra, rücksprache rundék</w:t>
      </w:r>
      <w:r w:rsidR="002C6543" w:rsidRPr="00060AB5">
        <w:t xml:space="preserve"> a projektleaddel, párhuzamosított tevékenységek, inkrementális fejlesztés (engine, gui, ai, full game),</w:t>
      </w:r>
    </w:p>
    <w:p w14:paraId="41EEFDF9" w14:textId="508A31B7" w:rsidR="003B2768" w:rsidRPr="00060AB5" w:rsidRDefault="00F56ABC" w:rsidP="003B2768">
      <w:pPr>
        <w:pStyle w:val="szdcmsor2"/>
      </w:pPr>
      <w:bookmarkStart w:id="72" w:name="_Toc179648226"/>
      <w:r w:rsidRPr="00060AB5">
        <w:t>Tesztelési terv</w:t>
      </w:r>
      <w:r w:rsidR="00177667" w:rsidRPr="00060AB5">
        <w:t xml:space="preserve"> (Unittest)</w:t>
      </w:r>
      <w:bookmarkEnd w:id="72"/>
    </w:p>
    <w:p w14:paraId="6A2687F3" w14:textId="2C0A6B8A" w:rsidR="004C3893" w:rsidRPr="00060AB5" w:rsidRDefault="00194C1C" w:rsidP="004C3893">
      <w:pPr>
        <w:pStyle w:val="szdcmsor3"/>
      </w:pPr>
      <w:bookmarkStart w:id="73" w:name="_Toc179648227"/>
      <w:r w:rsidRPr="00060AB5">
        <w:t>Megközelítés</w:t>
      </w:r>
      <w:bookmarkEnd w:id="73"/>
    </w:p>
    <w:p w14:paraId="27E7D645" w14:textId="16E74730" w:rsidR="00EF5704" w:rsidRPr="00060AB5" w:rsidRDefault="00EF5704" w:rsidP="00EF5704">
      <w:pPr>
        <w:pStyle w:val="szdcmsor3"/>
      </w:pPr>
      <w:bookmarkStart w:id="74" w:name="_Toc179648228"/>
      <w:r w:rsidRPr="00060AB5">
        <w:t>Hipotézisek</w:t>
      </w:r>
      <w:bookmarkEnd w:id="74"/>
    </w:p>
    <w:p w14:paraId="0AAEDF52" w14:textId="2EB36E48" w:rsidR="00EF5704" w:rsidRPr="00060AB5" w:rsidRDefault="00EF5704" w:rsidP="00EF5704">
      <w:pPr>
        <w:pStyle w:val="szdcmsor3"/>
      </w:pPr>
      <w:bookmarkStart w:id="75" w:name="_Toc179648229"/>
      <w:r w:rsidRPr="00060AB5">
        <w:t>Teszt I.</w:t>
      </w:r>
      <w:bookmarkEnd w:id="75"/>
    </w:p>
    <w:p w14:paraId="187A3EBC" w14:textId="3237F1A3" w:rsidR="00EF5704" w:rsidRPr="00060AB5" w:rsidRDefault="00EF5704" w:rsidP="00EF5704">
      <w:pPr>
        <w:pStyle w:val="szdcmsor3"/>
      </w:pPr>
      <w:bookmarkStart w:id="76" w:name="_Toc179648230"/>
      <w:r w:rsidRPr="00060AB5">
        <w:t>Teszt elemzés I.</w:t>
      </w:r>
      <w:bookmarkEnd w:id="76"/>
    </w:p>
    <w:p w14:paraId="285F642A" w14:textId="4BC74AAC" w:rsidR="00EF5704" w:rsidRPr="00060AB5" w:rsidRDefault="00EF5704" w:rsidP="00EF5704">
      <w:pPr>
        <w:pStyle w:val="szdcmsor3"/>
      </w:pPr>
      <w:bookmarkStart w:id="77" w:name="_Toc179648231"/>
      <w:r w:rsidRPr="00060AB5">
        <w:t>Teszt II.</w:t>
      </w:r>
      <w:bookmarkEnd w:id="77"/>
    </w:p>
    <w:p w14:paraId="06AFD4C9" w14:textId="29899906" w:rsidR="00EF5704" w:rsidRPr="00060AB5" w:rsidRDefault="00EF5704" w:rsidP="00EF5704">
      <w:pPr>
        <w:pStyle w:val="szdcmsor3"/>
      </w:pPr>
      <w:bookmarkStart w:id="78" w:name="_Toc179648232"/>
      <w:r w:rsidRPr="00060AB5">
        <w:t>Teszt elemzés II.</w:t>
      </w:r>
      <w:bookmarkEnd w:id="78"/>
    </w:p>
    <w:p w14:paraId="77541355" w14:textId="21B8C2A6" w:rsidR="00BA1CA8" w:rsidRPr="00060AB5" w:rsidRDefault="00BA1CA8" w:rsidP="00BA1CA8">
      <w:pPr>
        <w:pStyle w:val="szdcmsor2"/>
      </w:pPr>
      <w:bookmarkStart w:id="79" w:name="_Toc179648233"/>
      <w:r w:rsidRPr="00060AB5">
        <w:t>Projekt lezárása</w:t>
      </w:r>
      <w:bookmarkEnd w:id="79"/>
    </w:p>
    <w:p w14:paraId="3B734AA2" w14:textId="256DBDD5" w:rsidR="00D7678C" w:rsidRPr="00060AB5" w:rsidRDefault="007B3433" w:rsidP="00D7678C">
      <w:pPr>
        <w:pStyle w:val="szdszveg"/>
      </w:pPr>
      <w:r w:rsidRPr="00060AB5">
        <w:t>Lezáró értekezlet, belsős projekt értékelés és visszacsatolás,</w:t>
      </w:r>
    </w:p>
    <w:p w14:paraId="2DFE4006" w14:textId="247CA896" w:rsidR="00BA1CA8" w:rsidRPr="00060AB5" w:rsidRDefault="00BA1CA8" w:rsidP="00BA1CA8">
      <w:pPr>
        <w:pStyle w:val="szdcmsor2"/>
      </w:pPr>
      <w:bookmarkStart w:id="80" w:name="_Toc179648234"/>
      <w:r w:rsidRPr="00060AB5">
        <w:t>Projekt utóélete</w:t>
      </w:r>
      <w:bookmarkEnd w:id="80"/>
    </w:p>
    <w:p w14:paraId="32F1B828" w14:textId="5ABDA383" w:rsidR="0021791C" w:rsidRPr="00060AB5" w:rsidRDefault="00876296" w:rsidP="0021791C">
      <w:pPr>
        <w:pStyle w:val="szdszveg"/>
      </w:pPr>
      <w:r w:rsidRPr="00060AB5">
        <w:t>open source github repo, karbantartás</w:t>
      </w:r>
      <w:r w:rsidR="003D1115" w:rsidRPr="00060AB5">
        <w:t>, Steam feltölté</w:t>
      </w:r>
      <w:r w:rsidR="001850E7" w:rsidRPr="00060AB5">
        <w:t>s</w:t>
      </w:r>
      <w:r w:rsidR="00D7678C" w:rsidRPr="00060AB5">
        <w:t xml:space="preserve"> (free to play)</w:t>
      </w:r>
    </w:p>
    <w:p w14:paraId="78BECAD2" w14:textId="77777777" w:rsidR="00D303DA" w:rsidRPr="00060AB5" w:rsidRDefault="00D303DA" w:rsidP="008D4C73">
      <w:pPr>
        <w:pStyle w:val="szdszveg"/>
      </w:pPr>
    </w:p>
    <w:p w14:paraId="59AFBA79" w14:textId="77777777" w:rsidR="00864DAA" w:rsidRPr="00060AB5" w:rsidRDefault="00864DAA" w:rsidP="00864DAA">
      <w:pPr>
        <w:pStyle w:val="szdszveg"/>
      </w:pPr>
    </w:p>
    <w:p w14:paraId="3B1DE3AC" w14:textId="63405211" w:rsidR="002528E6" w:rsidRPr="00060AB5" w:rsidRDefault="002528E6" w:rsidP="002528E6">
      <w:pPr>
        <w:pStyle w:val="szdcmsor1"/>
      </w:pPr>
      <w:bookmarkStart w:id="81" w:name="_Toc179648235"/>
      <w:r w:rsidRPr="00060AB5">
        <w:lastRenderedPageBreak/>
        <w:t>Felhasználói dokumentáció</w:t>
      </w:r>
      <w:bookmarkEnd w:id="81"/>
    </w:p>
    <w:p w14:paraId="034CB2C4" w14:textId="688E48D0" w:rsidR="003847EE" w:rsidRPr="00060AB5" w:rsidRDefault="000A4469" w:rsidP="003847EE">
      <w:pPr>
        <w:pStyle w:val="szdszveg"/>
      </w:pPr>
      <w:r w:rsidRPr="00060AB5">
        <w:t>Kell</w:t>
      </w:r>
      <w:r w:rsidR="00130D5E" w:rsidRPr="00060AB5">
        <w:t>. Méghozzá 5 oldal.</w:t>
      </w:r>
    </w:p>
    <w:p w14:paraId="741E206F" w14:textId="7DF14C2A" w:rsidR="00632499" w:rsidRPr="00060AB5" w:rsidRDefault="00632499" w:rsidP="00632499">
      <w:pPr>
        <w:pStyle w:val="szdcmsor2"/>
      </w:pPr>
      <w:bookmarkStart w:id="82" w:name="_Toc179648236"/>
      <w:r w:rsidRPr="00060AB5">
        <w:t>Telepítés</w:t>
      </w:r>
      <w:r w:rsidR="008671CC" w:rsidRPr="00060AB5">
        <w:t>i útmutató</w:t>
      </w:r>
      <w:bookmarkEnd w:id="82"/>
    </w:p>
    <w:p w14:paraId="6BDB56E4" w14:textId="59520655" w:rsidR="00766EC9" w:rsidRPr="00060AB5" w:rsidRDefault="00766EC9" w:rsidP="00766EC9">
      <w:pPr>
        <w:pStyle w:val="szdszveg"/>
      </w:pPr>
      <w:r w:rsidRPr="00060AB5">
        <w:t>(ha lesz ilyen)</w:t>
      </w:r>
    </w:p>
    <w:p w14:paraId="2E5AEC53" w14:textId="3BCC2B96" w:rsidR="00632499" w:rsidRPr="00060AB5" w:rsidRDefault="00E9518D" w:rsidP="00632499">
      <w:pPr>
        <w:pStyle w:val="szdcmsor2"/>
      </w:pPr>
      <w:bookmarkStart w:id="83" w:name="_Toc179648237"/>
      <w:r w:rsidRPr="00060AB5">
        <w:t xml:space="preserve">Belépés: </w:t>
      </w:r>
      <w:r w:rsidR="00632499" w:rsidRPr="00060AB5">
        <w:t>Felhasználó létrehozása vagy kiválasztása</w:t>
      </w:r>
      <w:bookmarkEnd w:id="83"/>
    </w:p>
    <w:p w14:paraId="20693B40" w14:textId="758D2530" w:rsidR="00D33CAF" w:rsidRPr="00060AB5" w:rsidRDefault="00D33CAF" w:rsidP="00D33CAF">
      <w:pPr>
        <w:pStyle w:val="szdszveg"/>
      </w:pPr>
      <w:r w:rsidRPr="00060AB5">
        <w:t>Login vagy create new user</w:t>
      </w:r>
    </w:p>
    <w:p w14:paraId="20CA8502" w14:textId="762B3D1D" w:rsidR="00632499" w:rsidRPr="00060AB5" w:rsidRDefault="00632499" w:rsidP="00632499">
      <w:pPr>
        <w:pStyle w:val="szdcmsor2"/>
      </w:pPr>
      <w:bookmarkStart w:id="84" w:name="_Toc179648238"/>
      <w:r w:rsidRPr="00060AB5">
        <w:t>Főablak</w:t>
      </w:r>
      <w:bookmarkEnd w:id="84"/>
    </w:p>
    <w:p w14:paraId="49424C42" w14:textId="2EE4CD2D" w:rsidR="008F06CE" w:rsidRPr="00060AB5" w:rsidRDefault="009A2CF4" w:rsidP="008F06CE">
      <w:pPr>
        <w:pStyle w:val="szdszveg"/>
      </w:pPr>
      <w:r w:rsidRPr="00060AB5">
        <w:t xml:space="preserve">Játéktér, real time játék history, aktuális játék adatok, </w:t>
      </w:r>
      <w:r w:rsidR="005E3EB9" w:rsidRPr="00060AB5">
        <w:t>„roll” hogy ki kezdjen, navigációs panel</w:t>
      </w:r>
    </w:p>
    <w:p w14:paraId="66C3909E" w14:textId="798D8FE6" w:rsidR="00632499" w:rsidRPr="00060AB5" w:rsidRDefault="00632499" w:rsidP="00632499">
      <w:pPr>
        <w:pStyle w:val="szdcmsor2"/>
      </w:pPr>
      <w:bookmarkStart w:id="85" w:name="_Toc179648239"/>
      <w:r w:rsidRPr="00060AB5">
        <w:t>Navigációspanel funkciói</w:t>
      </w:r>
      <w:bookmarkEnd w:id="85"/>
    </w:p>
    <w:p w14:paraId="23904783" w14:textId="0E2249D6" w:rsidR="00910561" w:rsidRPr="00060AB5" w:rsidRDefault="00910561" w:rsidP="00910561">
      <w:pPr>
        <w:pStyle w:val="szdszveg"/>
      </w:pPr>
      <w:r w:rsidRPr="00060AB5">
        <w:t xml:space="preserve">Ai mode (módok, nehézségek),statistics (with scoreboard), game history,logout </w:t>
      </w:r>
    </w:p>
    <w:p w14:paraId="25B83943" w14:textId="270AC97B" w:rsidR="00E9518D" w:rsidRPr="00060AB5" w:rsidRDefault="00E9518D" w:rsidP="00E9518D">
      <w:pPr>
        <w:pStyle w:val="szdcmsor2"/>
      </w:pPr>
      <w:bookmarkStart w:id="86" w:name="_Toc179648240"/>
      <w:r w:rsidRPr="00060AB5">
        <w:t>Ellenfél kiválasztása</w:t>
      </w:r>
      <w:r w:rsidR="00A675A8" w:rsidRPr="00060AB5">
        <w:t xml:space="preserve"> és nehézség beállítása</w:t>
      </w:r>
      <w:bookmarkEnd w:id="86"/>
    </w:p>
    <w:p w14:paraId="180AB2CE" w14:textId="496EEBE0" w:rsidR="009D6DE6" w:rsidRPr="00060AB5" w:rsidRDefault="009D6DE6" w:rsidP="009D6DE6">
      <w:pPr>
        <w:pStyle w:val="szdszveg"/>
      </w:pPr>
      <w:r w:rsidRPr="00060AB5">
        <w:t>Hegymászó, szélességi/mélységi/A*, ML</w:t>
      </w:r>
    </w:p>
    <w:p w14:paraId="2DDD0CEF" w14:textId="0CD4C4C7" w:rsidR="00A675A8" w:rsidRPr="00060AB5" w:rsidRDefault="00A675A8" w:rsidP="009D6DE6">
      <w:pPr>
        <w:pStyle w:val="szdszveg"/>
      </w:pPr>
      <w:r w:rsidRPr="00060AB5">
        <w:t>Mélységi korlát =&gt; nehézség</w:t>
      </w:r>
    </w:p>
    <w:p w14:paraId="2519FFEC" w14:textId="0A53484C" w:rsidR="00AE2F29" w:rsidRPr="00060AB5" w:rsidRDefault="00AE2F29" w:rsidP="00AE2F29">
      <w:pPr>
        <w:pStyle w:val="szdcmsor2"/>
      </w:pPr>
      <w:bookmarkStart w:id="87" w:name="_Toc179648241"/>
      <w:r w:rsidRPr="00060AB5">
        <w:t>Hogyan játsz</w:t>
      </w:r>
      <w:bookmarkEnd w:id="87"/>
    </w:p>
    <w:p w14:paraId="2009406E" w14:textId="59513B10" w:rsidR="00BA28E9" w:rsidRPr="00060AB5" w:rsidRDefault="00BA28E9" w:rsidP="00BA28E9">
      <w:pPr>
        <w:pStyle w:val="szdszveg"/>
      </w:pPr>
      <w:r w:rsidRPr="00060AB5">
        <w:t>New game workflow</w:t>
      </w:r>
    </w:p>
    <w:p w14:paraId="54126BBA" w14:textId="40941442" w:rsidR="00E26BB6" w:rsidRPr="00060AB5" w:rsidRDefault="00E26BB6" w:rsidP="00E26BB6">
      <w:pPr>
        <w:pStyle w:val="szdcmsor2"/>
      </w:pPr>
      <w:bookmarkStart w:id="88" w:name="_Toc179648242"/>
      <w:r w:rsidRPr="00060AB5">
        <w:t>Tippek</w:t>
      </w:r>
      <w:bookmarkEnd w:id="88"/>
    </w:p>
    <w:p w14:paraId="492809CD" w14:textId="407F01C4" w:rsidR="00632499" w:rsidRPr="00060AB5" w:rsidRDefault="004553A3" w:rsidP="00632499">
      <w:pPr>
        <w:pStyle w:val="szdszveg"/>
      </w:pPr>
      <w:r w:rsidRPr="00060AB5">
        <w:t>Minél többet játszol, annál többet fogsz veszíteni</w:t>
      </w:r>
    </w:p>
    <w:p w14:paraId="21CF6486" w14:textId="7D399BCA" w:rsidR="006F0C3B" w:rsidRPr="00060AB5" w:rsidRDefault="006F0C3B" w:rsidP="006F0C3B">
      <w:pPr>
        <w:pStyle w:val="szdcmsorszmozatlan"/>
      </w:pPr>
      <w:bookmarkStart w:id="89" w:name="_Toc179648243"/>
      <w:r w:rsidRPr="00060AB5">
        <w:lastRenderedPageBreak/>
        <w:t>Összefoglalás</w:t>
      </w:r>
      <w:bookmarkEnd w:id="89"/>
    </w:p>
    <w:p w14:paraId="5321696B" w14:textId="50EB1046" w:rsidR="00112C97" w:rsidRPr="00060AB5" w:rsidRDefault="00112C97" w:rsidP="00112C97">
      <w:pPr>
        <w:pStyle w:val="szdszveg"/>
      </w:pPr>
      <w:r w:rsidRPr="00060AB5">
        <w:t>Kihívások, eredmények, fejlesztési lehetőségek</w:t>
      </w:r>
    </w:p>
    <w:p w14:paraId="628FDA7D" w14:textId="78FB94E0" w:rsidR="00681B86" w:rsidRPr="00060AB5" w:rsidRDefault="000730E4" w:rsidP="000730E4">
      <w:pPr>
        <w:pStyle w:val="szdcmsorszmozatlan"/>
      </w:pPr>
      <w:bookmarkStart w:id="90" w:name="_Toc178174208"/>
      <w:bookmarkStart w:id="91" w:name="_Toc179648244"/>
      <w:r w:rsidRPr="00060AB5">
        <w:lastRenderedPageBreak/>
        <w:t>Ábrajegyzék</w:t>
      </w:r>
      <w:bookmarkEnd w:id="90"/>
      <w:bookmarkEnd w:id="91"/>
    </w:p>
    <w:p w14:paraId="37F2ED72" w14:textId="795F183E" w:rsidR="00E84EBF" w:rsidRPr="00060AB5" w:rsidRDefault="009E55F3">
      <w:pPr>
        <w:pStyle w:val="TableofFigur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r w:rsidRPr="00060AB5">
        <w:fldChar w:fldCharType="begin"/>
      </w:r>
      <w:r w:rsidRPr="00060AB5">
        <w:instrText xml:space="preserve"> TOC \h \z \t "szd_ábracím" \c "ábra" </w:instrText>
      </w:r>
      <w:r w:rsidRPr="00060AB5">
        <w:fldChar w:fldCharType="separate"/>
      </w:r>
      <w:hyperlink w:anchor="_Toc179643718" w:history="1">
        <w:r w:rsidR="00E84EBF" w:rsidRPr="00060AB5">
          <w:rPr>
            <w:rStyle w:val="Hyperlink"/>
            <w:noProof/>
          </w:rPr>
          <w:t>ábra 1: Malom Játék Fejlesztési Kockázatainak Halszálka-diagramja</w:t>
        </w:r>
        <w:r w:rsidR="00E84EBF" w:rsidRPr="00060AB5">
          <w:rPr>
            <w:noProof/>
            <w:webHidden/>
          </w:rPr>
          <w:tab/>
        </w:r>
        <w:r w:rsidR="00E84EBF" w:rsidRPr="00060AB5">
          <w:rPr>
            <w:noProof/>
            <w:webHidden/>
          </w:rPr>
          <w:fldChar w:fldCharType="begin"/>
        </w:r>
        <w:r w:rsidR="00E84EBF" w:rsidRPr="00060AB5">
          <w:rPr>
            <w:noProof/>
            <w:webHidden/>
          </w:rPr>
          <w:instrText xml:space="preserve"> PAGEREF _Toc179643718 \h </w:instrText>
        </w:r>
        <w:r w:rsidR="00E84EBF" w:rsidRPr="00060AB5">
          <w:rPr>
            <w:noProof/>
            <w:webHidden/>
          </w:rPr>
        </w:r>
        <w:r w:rsidR="00E84EBF" w:rsidRPr="00060AB5">
          <w:rPr>
            <w:noProof/>
            <w:webHidden/>
          </w:rPr>
          <w:fldChar w:fldCharType="separate"/>
        </w:r>
        <w:r w:rsidR="00E84EBF" w:rsidRPr="00060AB5">
          <w:rPr>
            <w:noProof/>
            <w:webHidden/>
          </w:rPr>
          <w:t>13</w:t>
        </w:r>
        <w:r w:rsidR="00E84EBF" w:rsidRPr="00060AB5">
          <w:rPr>
            <w:noProof/>
            <w:webHidden/>
          </w:rPr>
          <w:fldChar w:fldCharType="end"/>
        </w:r>
      </w:hyperlink>
    </w:p>
    <w:p w14:paraId="7D8C0E05" w14:textId="07744C3E" w:rsidR="00E84EBF" w:rsidRPr="00060AB5" w:rsidRDefault="00E84EBF">
      <w:pPr>
        <w:pStyle w:val="TableofFigur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179643719" w:history="1">
        <w:r w:rsidRPr="00060AB5">
          <w:rPr>
            <w:rStyle w:val="Hyperlink"/>
            <w:noProof/>
          </w:rPr>
          <w:t>ábra 2: Pareto-diagram a főbb kockázatokról</w:t>
        </w:r>
        <w:r w:rsidRPr="00060AB5">
          <w:rPr>
            <w:noProof/>
            <w:webHidden/>
          </w:rPr>
          <w:tab/>
        </w:r>
        <w:r w:rsidRPr="00060AB5">
          <w:rPr>
            <w:noProof/>
            <w:webHidden/>
          </w:rPr>
          <w:fldChar w:fldCharType="begin"/>
        </w:r>
        <w:r w:rsidRPr="00060AB5">
          <w:rPr>
            <w:noProof/>
            <w:webHidden/>
          </w:rPr>
          <w:instrText xml:space="preserve"> PAGEREF _Toc179643719 \h </w:instrText>
        </w:r>
        <w:r w:rsidRPr="00060AB5">
          <w:rPr>
            <w:noProof/>
            <w:webHidden/>
          </w:rPr>
        </w:r>
        <w:r w:rsidRPr="00060AB5">
          <w:rPr>
            <w:noProof/>
            <w:webHidden/>
          </w:rPr>
          <w:fldChar w:fldCharType="separate"/>
        </w:r>
        <w:r w:rsidRPr="00060AB5">
          <w:rPr>
            <w:noProof/>
            <w:webHidden/>
          </w:rPr>
          <w:t>14</w:t>
        </w:r>
        <w:r w:rsidRPr="00060AB5">
          <w:rPr>
            <w:noProof/>
            <w:webHidden/>
          </w:rPr>
          <w:fldChar w:fldCharType="end"/>
        </w:r>
      </w:hyperlink>
    </w:p>
    <w:p w14:paraId="0102CD55" w14:textId="77519077" w:rsidR="00E84EBF" w:rsidRPr="00060AB5" w:rsidRDefault="00E84EBF">
      <w:pPr>
        <w:pStyle w:val="TableofFigur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179643720" w:history="1">
        <w:r w:rsidRPr="00060AB5">
          <w:rPr>
            <w:rStyle w:val="Hyperlink"/>
            <w:noProof/>
          </w:rPr>
          <w:t>ábra 3: A FreeKredit fejlesztőcsapat SWOT elemzése</w:t>
        </w:r>
        <w:r w:rsidRPr="00060AB5">
          <w:rPr>
            <w:noProof/>
            <w:webHidden/>
          </w:rPr>
          <w:tab/>
        </w:r>
        <w:r w:rsidRPr="00060AB5">
          <w:rPr>
            <w:noProof/>
            <w:webHidden/>
          </w:rPr>
          <w:fldChar w:fldCharType="begin"/>
        </w:r>
        <w:r w:rsidRPr="00060AB5">
          <w:rPr>
            <w:noProof/>
            <w:webHidden/>
          </w:rPr>
          <w:instrText xml:space="preserve"> PAGEREF _Toc179643720 \h </w:instrText>
        </w:r>
        <w:r w:rsidRPr="00060AB5">
          <w:rPr>
            <w:noProof/>
            <w:webHidden/>
          </w:rPr>
        </w:r>
        <w:r w:rsidRPr="00060AB5">
          <w:rPr>
            <w:noProof/>
            <w:webHidden/>
          </w:rPr>
          <w:fldChar w:fldCharType="separate"/>
        </w:r>
        <w:r w:rsidRPr="00060AB5">
          <w:rPr>
            <w:noProof/>
            <w:webHidden/>
          </w:rPr>
          <w:t>14</w:t>
        </w:r>
        <w:r w:rsidRPr="00060AB5">
          <w:rPr>
            <w:noProof/>
            <w:webHidden/>
          </w:rPr>
          <w:fldChar w:fldCharType="end"/>
        </w:r>
      </w:hyperlink>
    </w:p>
    <w:p w14:paraId="638BDE90" w14:textId="282B06B1" w:rsidR="00E84EBF" w:rsidRPr="00060AB5" w:rsidRDefault="00E84EBF">
      <w:pPr>
        <w:pStyle w:val="TableofFigur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179643721" w:history="1">
        <w:r w:rsidRPr="00060AB5">
          <w:rPr>
            <w:rStyle w:val="Hyperlink"/>
            <w:noProof/>
          </w:rPr>
          <w:t>ábra 4: Fejlesztői csapat erőforrás-diagramja</w:t>
        </w:r>
        <w:r w:rsidRPr="00060AB5">
          <w:rPr>
            <w:noProof/>
            <w:webHidden/>
          </w:rPr>
          <w:tab/>
        </w:r>
        <w:r w:rsidRPr="00060AB5">
          <w:rPr>
            <w:noProof/>
            <w:webHidden/>
          </w:rPr>
          <w:fldChar w:fldCharType="begin"/>
        </w:r>
        <w:r w:rsidRPr="00060AB5">
          <w:rPr>
            <w:noProof/>
            <w:webHidden/>
          </w:rPr>
          <w:instrText xml:space="preserve"> PAGEREF _Toc179643721 \h </w:instrText>
        </w:r>
        <w:r w:rsidRPr="00060AB5">
          <w:rPr>
            <w:noProof/>
            <w:webHidden/>
          </w:rPr>
        </w:r>
        <w:r w:rsidRPr="00060AB5">
          <w:rPr>
            <w:noProof/>
            <w:webHidden/>
          </w:rPr>
          <w:fldChar w:fldCharType="separate"/>
        </w:r>
        <w:r w:rsidRPr="00060AB5">
          <w:rPr>
            <w:noProof/>
            <w:webHidden/>
          </w:rPr>
          <w:t>15</w:t>
        </w:r>
        <w:r w:rsidRPr="00060AB5">
          <w:rPr>
            <w:noProof/>
            <w:webHidden/>
          </w:rPr>
          <w:fldChar w:fldCharType="end"/>
        </w:r>
      </w:hyperlink>
    </w:p>
    <w:p w14:paraId="07E62C5C" w14:textId="6D560CB6" w:rsidR="00E84EBF" w:rsidRPr="00060AB5" w:rsidRDefault="00E84EBF">
      <w:pPr>
        <w:pStyle w:val="TableofFigur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179643722" w:history="1">
        <w:r w:rsidRPr="00060AB5">
          <w:rPr>
            <w:rStyle w:val="Hyperlink"/>
            <w:noProof/>
          </w:rPr>
          <w:t>ábra 5: Gantt-diagram az első mérföldkőig</w:t>
        </w:r>
        <w:r w:rsidRPr="00060AB5">
          <w:rPr>
            <w:noProof/>
            <w:webHidden/>
          </w:rPr>
          <w:tab/>
        </w:r>
        <w:r w:rsidRPr="00060AB5">
          <w:rPr>
            <w:noProof/>
            <w:webHidden/>
          </w:rPr>
          <w:fldChar w:fldCharType="begin"/>
        </w:r>
        <w:r w:rsidRPr="00060AB5">
          <w:rPr>
            <w:noProof/>
            <w:webHidden/>
          </w:rPr>
          <w:instrText xml:space="preserve"> PAGEREF _Toc179643722 \h </w:instrText>
        </w:r>
        <w:r w:rsidRPr="00060AB5">
          <w:rPr>
            <w:noProof/>
            <w:webHidden/>
          </w:rPr>
        </w:r>
        <w:r w:rsidRPr="00060AB5">
          <w:rPr>
            <w:noProof/>
            <w:webHidden/>
          </w:rPr>
          <w:fldChar w:fldCharType="separate"/>
        </w:r>
        <w:r w:rsidRPr="00060AB5">
          <w:rPr>
            <w:noProof/>
            <w:webHidden/>
          </w:rPr>
          <w:t>15</w:t>
        </w:r>
        <w:r w:rsidRPr="00060AB5">
          <w:rPr>
            <w:noProof/>
            <w:webHidden/>
          </w:rPr>
          <w:fldChar w:fldCharType="end"/>
        </w:r>
      </w:hyperlink>
    </w:p>
    <w:p w14:paraId="24406F89" w14:textId="533FABEB" w:rsidR="00E84EBF" w:rsidRPr="00060AB5" w:rsidRDefault="00E84EBF">
      <w:pPr>
        <w:pStyle w:val="TableofFigur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179643723" w:history="1">
        <w:r w:rsidRPr="00060AB5">
          <w:rPr>
            <w:rStyle w:val="Hyperlink"/>
            <w:noProof/>
          </w:rPr>
          <w:t>ábra 6: Gantt-diagram a második mérföldkőig</w:t>
        </w:r>
        <w:r w:rsidRPr="00060AB5">
          <w:rPr>
            <w:noProof/>
            <w:webHidden/>
          </w:rPr>
          <w:tab/>
        </w:r>
        <w:r w:rsidRPr="00060AB5">
          <w:rPr>
            <w:noProof/>
            <w:webHidden/>
          </w:rPr>
          <w:fldChar w:fldCharType="begin"/>
        </w:r>
        <w:r w:rsidRPr="00060AB5">
          <w:rPr>
            <w:noProof/>
            <w:webHidden/>
          </w:rPr>
          <w:instrText xml:space="preserve"> PAGEREF _Toc179643723 \h </w:instrText>
        </w:r>
        <w:r w:rsidRPr="00060AB5">
          <w:rPr>
            <w:noProof/>
            <w:webHidden/>
          </w:rPr>
        </w:r>
        <w:r w:rsidRPr="00060AB5">
          <w:rPr>
            <w:noProof/>
            <w:webHidden/>
          </w:rPr>
          <w:fldChar w:fldCharType="separate"/>
        </w:r>
        <w:r w:rsidRPr="00060AB5">
          <w:rPr>
            <w:noProof/>
            <w:webHidden/>
          </w:rPr>
          <w:t>16</w:t>
        </w:r>
        <w:r w:rsidRPr="00060AB5">
          <w:rPr>
            <w:noProof/>
            <w:webHidden/>
          </w:rPr>
          <w:fldChar w:fldCharType="end"/>
        </w:r>
      </w:hyperlink>
    </w:p>
    <w:p w14:paraId="57039164" w14:textId="59745EDE" w:rsidR="00E84EBF" w:rsidRPr="00060AB5" w:rsidRDefault="00E84EBF">
      <w:pPr>
        <w:pStyle w:val="TableofFigur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179643724" w:history="1">
        <w:r w:rsidRPr="00060AB5">
          <w:rPr>
            <w:rStyle w:val="Hyperlink"/>
            <w:noProof/>
          </w:rPr>
          <w:t>ábra 7: Gantt-diagram a harmadik mérföldkőig</w:t>
        </w:r>
        <w:r w:rsidRPr="00060AB5">
          <w:rPr>
            <w:noProof/>
            <w:webHidden/>
          </w:rPr>
          <w:tab/>
        </w:r>
        <w:r w:rsidRPr="00060AB5">
          <w:rPr>
            <w:noProof/>
            <w:webHidden/>
          </w:rPr>
          <w:fldChar w:fldCharType="begin"/>
        </w:r>
        <w:r w:rsidRPr="00060AB5">
          <w:rPr>
            <w:noProof/>
            <w:webHidden/>
          </w:rPr>
          <w:instrText xml:space="preserve"> PAGEREF _Toc179643724 \h </w:instrText>
        </w:r>
        <w:r w:rsidRPr="00060AB5">
          <w:rPr>
            <w:noProof/>
            <w:webHidden/>
          </w:rPr>
        </w:r>
        <w:r w:rsidRPr="00060AB5">
          <w:rPr>
            <w:noProof/>
            <w:webHidden/>
          </w:rPr>
          <w:fldChar w:fldCharType="separate"/>
        </w:r>
        <w:r w:rsidRPr="00060AB5">
          <w:rPr>
            <w:noProof/>
            <w:webHidden/>
          </w:rPr>
          <w:t>16</w:t>
        </w:r>
        <w:r w:rsidRPr="00060AB5">
          <w:rPr>
            <w:noProof/>
            <w:webHidden/>
          </w:rPr>
          <w:fldChar w:fldCharType="end"/>
        </w:r>
      </w:hyperlink>
    </w:p>
    <w:p w14:paraId="3EED9321" w14:textId="2A24FEF1" w:rsidR="00E84EBF" w:rsidRPr="00060AB5" w:rsidRDefault="00E84EBF">
      <w:pPr>
        <w:pStyle w:val="TableofFigures"/>
        <w:tabs>
          <w:tab w:val="right" w:leader="dot" w:pos="8776"/>
        </w:tabs>
        <w:rPr>
          <w:rFonts w:asciiTheme="minorHAnsi" w:eastAsiaTheme="minorEastAsia" w:hAnsiTheme="minorHAnsi"/>
          <w:noProof/>
          <w:kern w:val="2"/>
          <w:szCs w:val="24"/>
          <w:lang w:eastAsia="en-GB"/>
          <w14:ligatures w14:val="standardContextual"/>
        </w:rPr>
      </w:pPr>
      <w:hyperlink w:anchor="_Toc179643725" w:history="1">
        <w:r w:rsidRPr="00060AB5">
          <w:rPr>
            <w:rStyle w:val="Hyperlink"/>
            <w:noProof/>
          </w:rPr>
          <w:t>ábra 8: Gantt-diagram a negyedik mérföldkőig</w:t>
        </w:r>
        <w:r w:rsidRPr="00060AB5">
          <w:rPr>
            <w:noProof/>
            <w:webHidden/>
          </w:rPr>
          <w:tab/>
        </w:r>
        <w:r w:rsidRPr="00060AB5">
          <w:rPr>
            <w:noProof/>
            <w:webHidden/>
          </w:rPr>
          <w:fldChar w:fldCharType="begin"/>
        </w:r>
        <w:r w:rsidRPr="00060AB5">
          <w:rPr>
            <w:noProof/>
            <w:webHidden/>
          </w:rPr>
          <w:instrText xml:space="preserve"> PAGEREF _Toc179643725 \h </w:instrText>
        </w:r>
        <w:r w:rsidRPr="00060AB5">
          <w:rPr>
            <w:noProof/>
            <w:webHidden/>
          </w:rPr>
        </w:r>
        <w:r w:rsidRPr="00060AB5">
          <w:rPr>
            <w:noProof/>
            <w:webHidden/>
          </w:rPr>
          <w:fldChar w:fldCharType="separate"/>
        </w:r>
        <w:r w:rsidRPr="00060AB5">
          <w:rPr>
            <w:noProof/>
            <w:webHidden/>
          </w:rPr>
          <w:t>16</w:t>
        </w:r>
        <w:r w:rsidRPr="00060AB5">
          <w:rPr>
            <w:noProof/>
            <w:webHidden/>
          </w:rPr>
          <w:fldChar w:fldCharType="end"/>
        </w:r>
      </w:hyperlink>
    </w:p>
    <w:p w14:paraId="43BDD290" w14:textId="3B321EBF" w:rsidR="000730E4" w:rsidRPr="00060AB5" w:rsidRDefault="009E55F3" w:rsidP="00681B86">
      <w:pPr>
        <w:pStyle w:val="szdszveg"/>
        <w:rPr>
          <w:b/>
          <w:bCs/>
          <w:noProof/>
        </w:rPr>
      </w:pPr>
      <w:r w:rsidRPr="00060AB5">
        <w:rPr>
          <w:b/>
          <w:bCs/>
          <w:noProof/>
        </w:rPr>
        <w:fldChar w:fldCharType="end"/>
      </w:r>
    </w:p>
    <w:p w14:paraId="35635AED" w14:textId="77777777" w:rsidR="00E85DD3" w:rsidRPr="00060AB5" w:rsidRDefault="00E85DD3" w:rsidP="00681B86">
      <w:pPr>
        <w:pStyle w:val="szdszveg"/>
        <w:rPr>
          <w:b/>
          <w:bCs/>
          <w:noProof/>
        </w:rPr>
      </w:pPr>
    </w:p>
    <w:p w14:paraId="25FE461B" w14:textId="170DE998" w:rsidR="00E85DD3" w:rsidRPr="00060AB5" w:rsidRDefault="00E85DD3" w:rsidP="00CB00F4">
      <w:pPr>
        <w:pStyle w:val="szdcmsorszmozatlan"/>
      </w:pPr>
      <w:bookmarkStart w:id="92" w:name="_Toc64011426"/>
      <w:bookmarkStart w:id="93" w:name="_Toc179648245"/>
      <w:r w:rsidRPr="00060AB5">
        <w:lastRenderedPageBreak/>
        <w:t>Melléklet</w:t>
      </w:r>
      <w:bookmarkEnd w:id="92"/>
      <w:bookmarkEnd w:id="93"/>
    </w:p>
    <w:p w14:paraId="76E13E40" w14:textId="375244D6" w:rsidR="00C32B5E" w:rsidRPr="00060AB5" w:rsidRDefault="000E65F8" w:rsidP="00ED3702">
      <w:pPr>
        <w:pStyle w:val="szdfelsorolsszm"/>
      </w:pPr>
      <w:r w:rsidRPr="00060AB5">
        <w:t>01_Projektfeladat_pontozasa_Nappali_Szoftvertechnologia.docx</w:t>
      </w:r>
    </w:p>
    <w:p w14:paraId="0A254B34" w14:textId="7D7C7A5C" w:rsidR="000E65F8" w:rsidRPr="00060AB5" w:rsidRDefault="00095250" w:rsidP="00ED3702">
      <w:pPr>
        <w:pStyle w:val="szdfelsorolsszm"/>
      </w:pPr>
      <w:r w:rsidRPr="00060AB5">
        <w:t>02_BEADANDO_LEIRAS_MESTERSEGES_INTELLIGENCIA_ALAPJAI.pdf</w:t>
      </w:r>
    </w:p>
    <w:p w14:paraId="5F527072" w14:textId="3EBD0E9B" w:rsidR="008973F2" w:rsidRPr="00060AB5" w:rsidRDefault="001800B8" w:rsidP="00ED3702">
      <w:pPr>
        <w:pStyle w:val="szdfelsorolsszm"/>
      </w:pPr>
      <w:r w:rsidRPr="00060AB5">
        <w:t>03_Halszalka_Sablon_1.xls</w:t>
      </w:r>
    </w:p>
    <w:p w14:paraId="2B4009AB" w14:textId="5EC80E6C" w:rsidR="00926D94" w:rsidRPr="00060AB5" w:rsidRDefault="00926D94" w:rsidP="00ED3702">
      <w:pPr>
        <w:pStyle w:val="szdfelsorolsszm"/>
      </w:pPr>
      <w:r w:rsidRPr="00060AB5">
        <w:t>04_Malom_Game_NJE_GanttProject.gan</w:t>
      </w:r>
    </w:p>
    <w:p w14:paraId="0094F896" w14:textId="5AE1BD36" w:rsidR="00A16602" w:rsidRPr="00060AB5" w:rsidRDefault="00A16602" w:rsidP="00ED3702">
      <w:pPr>
        <w:pStyle w:val="szdfelsorolsszm"/>
      </w:pPr>
      <w:r w:rsidRPr="00060AB5">
        <w:t>05_Proje</w:t>
      </w:r>
      <w:r w:rsidR="00BD1522" w:rsidRPr="00060AB5">
        <w:t>c</w:t>
      </w:r>
      <w:r w:rsidRPr="00060AB5">
        <w:t>t_whiteboarding.pdf</w:t>
      </w:r>
    </w:p>
    <w:p w14:paraId="675FE2A0" w14:textId="63F80491" w:rsidR="00155503" w:rsidRPr="00060AB5" w:rsidRDefault="00155503" w:rsidP="00ED3702">
      <w:pPr>
        <w:pStyle w:val="szdfelsorolsszm"/>
      </w:pPr>
      <w:r w:rsidRPr="00060AB5">
        <w:t>06_Pareto_diagram.xlsx</w:t>
      </w:r>
    </w:p>
    <w:p w14:paraId="2D93DEE9" w14:textId="568E0936" w:rsidR="00155503" w:rsidRPr="00060AB5" w:rsidRDefault="00155503" w:rsidP="00ED3702">
      <w:pPr>
        <w:pStyle w:val="szdfelsorolsszm"/>
      </w:pPr>
      <w:r w:rsidRPr="00060AB5">
        <w:t>07_SWOT_analizis.xlsx</w:t>
      </w:r>
    </w:p>
    <w:p w14:paraId="3CFDC764" w14:textId="77777777" w:rsidR="002D35FE" w:rsidRPr="00060AB5" w:rsidRDefault="002D35FE" w:rsidP="002D35FE">
      <w:pPr>
        <w:pStyle w:val="szdszakirodalom"/>
        <w:numPr>
          <w:ilvl w:val="0"/>
          <w:numId w:val="0"/>
        </w:numPr>
        <w:ind w:left="720" w:hanging="360"/>
      </w:pPr>
    </w:p>
    <w:p w14:paraId="6ED70E82" w14:textId="77777777" w:rsidR="002D35FE" w:rsidRPr="00060AB5" w:rsidRDefault="002D35FE" w:rsidP="002D35FE">
      <w:pPr>
        <w:pStyle w:val="szdszakirodalom"/>
        <w:numPr>
          <w:ilvl w:val="0"/>
          <w:numId w:val="0"/>
        </w:numPr>
        <w:ind w:left="720" w:hanging="360"/>
      </w:pPr>
    </w:p>
    <w:sectPr w:rsidR="002D35FE" w:rsidRPr="00060AB5" w:rsidSect="004456DB">
      <w:footerReference w:type="default" r:id="rId22"/>
      <w:footerReference w:type="first" r:id="rId23"/>
      <w:pgSz w:w="11906" w:h="16838" w:code="9"/>
      <w:pgMar w:top="1418" w:right="1418" w:bottom="1418" w:left="1418" w:header="709" w:footer="709" w:gutter="284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86B9B" w14:textId="77777777" w:rsidR="00A73047" w:rsidRDefault="00A73047" w:rsidP="00402F50">
      <w:r>
        <w:separator/>
      </w:r>
    </w:p>
  </w:endnote>
  <w:endnote w:type="continuationSeparator" w:id="0">
    <w:p w14:paraId="2B96B5BB" w14:textId="77777777" w:rsidR="00A73047" w:rsidRDefault="00A73047" w:rsidP="0040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F5CE7" w14:textId="63ECB42F" w:rsidR="00543EE0" w:rsidRDefault="00543EE0" w:rsidP="00E739BF">
    <w:pPr>
      <w:pStyle w:val="Footer"/>
      <w:tabs>
        <w:tab w:val="clear" w:pos="4536"/>
        <w:tab w:val="clear" w:pos="9072"/>
        <w:tab w:val="center" w:pos="4394"/>
        <w:tab w:val="right" w:pos="8789"/>
      </w:tabs>
    </w:pPr>
    <w:r>
      <w:tab/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012362">
      <w:rPr>
        <w:noProof/>
      </w:rPr>
      <w:t>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79B69" w14:textId="77777777" w:rsidR="00543EE0" w:rsidRDefault="00543EE0" w:rsidP="00E739BF">
    <w:pPr>
      <w:pStyle w:val="Footer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892F2" w14:textId="77777777" w:rsidR="00A73047" w:rsidRDefault="00A73047" w:rsidP="00402F50">
      <w:r>
        <w:separator/>
      </w:r>
    </w:p>
  </w:footnote>
  <w:footnote w:type="continuationSeparator" w:id="0">
    <w:p w14:paraId="49183DCB" w14:textId="77777777" w:rsidR="00A73047" w:rsidRDefault="00A73047" w:rsidP="0040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56694"/>
    <w:multiLevelType w:val="hybridMultilevel"/>
    <w:tmpl w:val="163EA5E4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2412CF"/>
    <w:multiLevelType w:val="hybridMultilevel"/>
    <w:tmpl w:val="9AA07064"/>
    <w:lvl w:ilvl="0" w:tplc="040E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B440014"/>
    <w:multiLevelType w:val="multilevel"/>
    <w:tmpl w:val="64A693C8"/>
    <w:lvl w:ilvl="0">
      <w:start w:val="1"/>
      <w:numFmt w:val="decimal"/>
      <w:pStyle w:val="szdcmsor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5537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43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9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5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1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3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97" w:hanging="360"/>
      </w:pPr>
      <w:rPr>
        <w:rFonts w:hint="default"/>
      </w:rPr>
    </w:lvl>
  </w:abstractNum>
  <w:abstractNum w:abstractNumId="4" w15:restartNumberingAfterBreak="0">
    <w:nsid w:val="3D32623D"/>
    <w:multiLevelType w:val="hybridMultilevel"/>
    <w:tmpl w:val="6AEE93C2"/>
    <w:lvl w:ilvl="0" w:tplc="040E000F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6" w15:restartNumberingAfterBreak="0">
    <w:nsid w:val="46E926EA"/>
    <w:multiLevelType w:val="hybridMultilevel"/>
    <w:tmpl w:val="A2482782"/>
    <w:lvl w:ilvl="0" w:tplc="35C65740">
      <w:start w:val="1"/>
      <w:numFmt w:val="decimal"/>
      <w:pStyle w:val="szdszak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9E4D8C"/>
    <w:multiLevelType w:val="hybridMultilevel"/>
    <w:tmpl w:val="62E8DD70"/>
    <w:lvl w:ilvl="0" w:tplc="7AFA6454">
      <w:start w:val="2"/>
      <w:numFmt w:val="bullet"/>
      <w:lvlText w:val="-"/>
      <w:lvlJc w:val="left"/>
      <w:pPr>
        <w:ind w:left="75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763113A6"/>
    <w:multiLevelType w:val="hybridMultilevel"/>
    <w:tmpl w:val="41F498D2"/>
    <w:lvl w:ilvl="0" w:tplc="14F698EC">
      <w:start w:val="1"/>
      <w:numFmt w:val="decimal"/>
      <w:lvlText w:val="(%1.)"/>
      <w:lvlJc w:val="left"/>
      <w:pPr>
        <w:ind w:left="802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7" w:hanging="360"/>
      </w:pPr>
    </w:lvl>
    <w:lvl w:ilvl="2" w:tplc="0809001B" w:tentative="1">
      <w:start w:val="1"/>
      <w:numFmt w:val="lowerRoman"/>
      <w:lvlText w:val="%3."/>
      <w:lvlJc w:val="right"/>
      <w:pPr>
        <w:ind w:left="2197" w:hanging="180"/>
      </w:pPr>
    </w:lvl>
    <w:lvl w:ilvl="3" w:tplc="0809000F" w:tentative="1">
      <w:start w:val="1"/>
      <w:numFmt w:val="decimal"/>
      <w:lvlText w:val="%4."/>
      <w:lvlJc w:val="left"/>
      <w:pPr>
        <w:ind w:left="2917" w:hanging="360"/>
      </w:pPr>
    </w:lvl>
    <w:lvl w:ilvl="4" w:tplc="08090019" w:tentative="1">
      <w:start w:val="1"/>
      <w:numFmt w:val="lowerLetter"/>
      <w:lvlText w:val="%5."/>
      <w:lvlJc w:val="left"/>
      <w:pPr>
        <w:ind w:left="3637" w:hanging="360"/>
      </w:pPr>
    </w:lvl>
    <w:lvl w:ilvl="5" w:tplc="0809001B" w:tentative="1">
      <w:start w:val="1"/>
      <w:numFmt w:val="lowerRoman"/>
      <w:lvlText w:val="%6."/>
      <w:lvlJc w:val="right"/>
      <w:pPr>
        <w:ind w:left="4357" w:hanging="180"/>
      </w:pPr>
    </w:lvl>
    <w:lvl w:ilvl="6" w:tplc="0809000F" w:tentative="1">
      <w:start w:val="1"/>
      <w:numFmt w:val="decimal"/>
      <w:lvlText w:val="%7."/>
      <w:lvlJc w:val="left"/>
      <w:pPr>
        <w:ind w:left="5077" w:hanging="360"/>
      </w:pPr>
    </w:lvl>
    <w:lvl w:ilvl="7" w:tplc="08090019" w:tentative="1">
      <w:start w:val="1"/>
      <w:numFmt w:val="lowerLetter"/>
      <w:lvlText w:val="%8."/>
      <w:lvlJc w:val="left"/>
      <w:pPr>
        <w:ind w:left="5797" w:hanging="360"/>
      </w:pPr>
    </w:lvl>
    <w:lvl w:ilvl="8" w:tplc="0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9" w15:restartNumberingAfterBreak="0">
    <w:nsid w:val="77BC34D6"/>
    <w:multiLevelType w:val="hybridMultilevel"/>
    <w:tmpl w:val="7F403E58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1203059455">
    <w:abstractNumId w:val="4"/>
  </w:num>
  <w:num w:numId="2" w16cid:durableId="515316338">
    <w:abstractNumId w:val="6"/>
  </w:num>
  <w:num w:numId="3" w16cid:durableId="735736523">
    <w:abstractNumId w:val="3"/>
  </w:num>
  <w:num w:numId="4" w16cid:durableId="408037616">
    <w:abstractNumId w:val="4"/>
  </w:num>
  <w:num w:numId="5" w16cid:durableId="714625817">
    <w:abstractNumId w:val="5"/>
  </w:num>
  <w:num w:numId="6" w16cid:durableId="384958476">
    <w:abstractNumId w:val="4"/>
    <w:lvlOverride w:ilvl="0">
      <w:startOverride w:val="1"/>
    </w:lvlOverride>
  </w:num>
  <w:num w:numId="7" w16cid:durableId="1400714213">
    <w:abstractNumId w:val="1"/>
  </w:num>
  <w:num w:numId="8" w16cid:durableId="1304042958">
    <w:abstractNumId w:val="1"/>
    <w:lvlOverride w:ilvl="0">
      <w:startOverride w:val="1"/>
    </w:lvlOverride>
  </w:num>
  <w:num w:numId="9" w16cid:durableId="116028822">
    <w:abstractNumId w:val="4"/>
    <w:lvlOverride w:ilvl="0">
      <w:startOverride w:val="1"/>
    </w:lvlOverride>
  </w:num>
  <w:num w:numId="10" w16cid:durableId="326129256">
    <w:abstractNumId w:val="6"/>
    <w:lvlOverride w:ilvl="0">
      <w:startOverride w:val="1"/>
    </w:lvlOverride>
  </w:num>
  <w:num w:numId="11" w16cid:durableId="412246421">
    <w:abstractNumId w:val="6"/>
    <w:lvlOverride w:ilvl="0">
      <w:startOverride w:val="1"/>
    </w:lvlOverride>
  </w:num>
  <w:num w:numId="12" w16cid:durableId="1610241537">
    <w:abstractNumId w:val="6"/>
    <w:lvlOverride w:ilvl="0">
      <w:startOverride w:val="1"/>
    </w:lvlOverride>
  </w:num>
  <w:num w:numId="13" w16cid:durableId="849956144">
    <w:abstractNumId w:val="6"/>
  </w:num>
  <w:num w:numId="14" w16cid:durableId="677922739">
    <w:abstractNumId w:val="6"/>
    <w:lvlOverride w:ilvl="0">
      <w:startOverride w:val="1"/>
    </w:lvlOverride>
  </w:num>
  <w:num w:numId="15" w16cid:durableId="249200229">
    <w:abstractNumId w:val="2"/>
  </w:num>
  <w:num w:numId="16" w16cid:durableId="693044950">
    <w:abstractNumId w:val="0"/>
  </w:num>
  <w:num w:numId="17" w16cid:durableId="1326937485">
    <w:abstractNumId w:val="9"/>
  </w:num>
  <w:num w:numId="18" w16cid:durableId="1982344548">
    <w:abstractNumId w:val="8"/>
  </w:num>
  <w:num w:numId="19" w16cid:durableId="2206041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31C"/>
    <w:rsid w:val="0000146C"/>
    <w:rsid w:val="00001953"/>
    <w:rsid w:val="00002E96"/>
    <w:rsid w:val="00011499"/>
    <w:rsid w:val="00011BDE"/>
    <w:rsid w:val="00012362"/>
    <w:rsid w:val="0001538C"/>
    <w:rsid w:val="000205C9"/>
    <w:rsid w:val="0002559B"/>
    <w:rsid w:val="00026C01"/>
    <w:rsid w:val="0002714E"/>
    <w:rsid w:val="0002753E"/>
    <w:rsid w:val="0003142F"/>
    <w:rsid w:val="00032C0B"/>
    <w:rsid w:val="00034F22"/>
    <w:rsid w:val="00036055"/>
    <w:rsid w:val="000361DC"/>
    <w:rsid w:val="00041674"/>
    <w:rsid w:val="000432E6"/>
    <w:rsid w:val="00050FD3"/>
    <w:rsid w:val="0005105F"/>
    <w:rsid w:val="00051FFB"/>
    <w:rsid w:val="00052D99"/>
    <w:rsid w:val="00054A69"/>
    <w:rsid w:val="00055BBF"/>
    <w:rsid w:val="00056B33"/>
    <w:rsid w:val="00056DF2"/>
    <w:rsid w:val="00060AB5"/>
    <w:rsid w:val="000615C3"/>
    <w:rsid w:val="000629F3"/>
    <w:rsid w:val="000638B8"/>
    <w:rsid w:val="00066B87"/>
    <w:rsid w:val="00070EBB"/>
    <w:rsid w:val="0007105C"/>
    <w:rsid w:val="000730E4"/>
    <w:rsid w:val="0007403A"/>
    <w:rsid w:val="000751B1"/>
    <w:rsid w:val="000752D8"/>
    <w:rsid w:val="00075CF4"/>
    <w:rsid w:val="00081A19"/>
    <w:rsid w:val="00082E6F"/>
    <w:rsid w:val="00083CA1"/>
    <w:rsid w:val="00085FFD"/>
    <w:rsid w:val="00086913"/>
    <w:rsid w:val="00090F1B"/>
    <w:rsid w:val="0009199A"/>
    <w:rsid w:val="000929F2"/>
    <w:rsid w:val="00093AB3"/>
    <w:rsid w:val="00093DEB"/>
    <w:rsid w:val="00094672"/>
    <w:rsid w:val="00095250"/>
    <w:rsid w:val="00096B79"/>
    <w:rsid w:val="000A13A3"/>
    <w:rsid w:val="000A4469"/>
    <w:rsid w:val="000A4E1F"/>
    <w:rsid w:val="000B0B49"/>
    <w:rsid w:val="000B1F76"/>
    <w:rsid w:val="000B436F"/>
    <w:rsid w:val="000B4496"/>
    <w:rsid w:val="000B54A5"/>
    <w:rsid w:val="000B55AA"/>
    <w:rsid w:val="000B59BE"/>
    <w:rsid w:val="000B5CA2"/>
    <w:rsid w:val="000B60D9"/>
    <w:rsid w:val="000B659A"/>
    <w:rsid w:val="000C11BD"/>
    <w:rsid w:val="000C3B8E"/>
    <w:rsid w:val="000C5F6C"/>
    <w:rsid w:val="000C7BCF"/>
    <w:rsid w:val="000D2462"/>
    <w:rsid w:val="000D7555"/>
    <w:rsid w:val="000E0E08"/>
    <w:rsid w:val="000E3CC1"/>
    <w:rsid w:val="000E4040"/>
    <w:rsid w:val="000E65F8"/>
    <w:rsid w:val="000F008D"/>
    <w:rsid w:val="000F089E"/>
    <w:rsid w:val="000F512F"/>
    <w:rsid w:val="0010025D"/>
    <w:rsid w:val="001021D0"/>
    <w:rsid w:val="00112C97"/>
    <w:rsid w:val="0011317F"/>
    <w:rsid w:val="00113495"/>
    <w:rsid w:val="00113536"/>
    <w:rsid w:val="001135AD"/>
    <w:rsid w:val="00123750"/>
    <w:rsid w:val="00124DA3"/>
    <w:rsid w:val="00130561"/>
    <w:rsid w:val="00130CB1"/>
    <w:rsid w:val="00130D5E"/>
    <w:rsid w:val="00135507"/>
    <w:rsid w:val="00136E10"/>
    <w:rsid w:val="00136FB2"/>
    <w:rsid w:val="00140362"/>
    <w:rsid w:val="00144183"/>
    <w:rsid w:val="00147780"/>
    <w:rsid w:val="0014778F"/>
    <w:rsid w:val="00154C25"/>
    <w:rsid w:val="00155503"/>
    <w:rsid w:val="0015594F"/>
    <w:rsid w:val="001756C1"/>
    <w:rsid w:val="001768EC"/>
    <w:rsid w:val="0017747A"/>
    <w:rsid w:val="00177667"/>
    <w:rsid w:val="001800B8"/>
    <w:rsid w:val="001812BB"/>
    <w:rsid w:val="00182EC8"/>
    <w:rsid w:val="001850E7"/>
    <w:rsid w:val="00186009"/>
    <w:rsid w:val="00187A34"/>
    <w:rsid w:val="0019222D"/>
    <w:rsid w:val="0019425C"/>
    <w:rsid w:val="00194C1C"/>
    <w:rsid w:val="001A13C7"/>
    <w:rsid w:val="001A53E3"/>
    <w:rsid w:val="001B071A"/>
    <w:rsid w:val="001B0A6F"/>
    <w:rsid w:val="001B198E"/>
    <w:rsid w:val="001B228C"/>
    <w:rsid w:val="001B297B"/>
    <w:rsid w:val="001C4188"/>
    <w:rsid w:val="001C463A"/>
    <w:rsid w:val="001C6720"/>
    <w:rsid w:val="001C73E8"/>
    <w:rsid w:val="001C7F5D"/>
    <w:rsid w:val="001D01DE"/>
    <w:rsid w:val="001D42A5"/>
    <w:rsid w:val="001D4BFC"/>
    <w:rsid w:val="001D56CE"/>
    <w:rsid w:val="001D6B68"/>
    <w:rsid w:val="001E3AFC"/>
    <w:rsid w:val="001E4ECB"/>
    <w:rsid w:val="001E4ED2"/>
    <w:rsid w:val="001E78EB"/>
    <w:rsid w:val="001F50A6"/>
    <w:rsid w:val="00202C6E"/>
    <w:rsid w:val="00203A33"/>
    <w:rsid w:val="00204488"/>
    <w:rsid w:val="00205598"/>
    <w:rsid w:val="002055BE"/>
    <w:rsid w:val="00206EDF"/>
    <w:rsid w:val="0021040A"/>
    <w:rsid w:val="002104E8"/>
    <w:rsid w:val="002135E8"/>
    <w:rsid w:val="00213AC7"/>
    <w:rsid w:val="0021791C"/>
    <w:rsid w:val="002205E5"/>
    <w:rsid w:val="0022180F"/>
    <w:rsid w:val="00224603"/>
    <w:rsid w:val="0022549B"/>
    <w:rsid w:val="00226C92"/>
    <w:rsid w:val="002335C3"/>
    <w:rsid w:val="0023770D"/>
    <w:rsid w:val="002428F1"/>
    <w:rsid w:val="00242950"/>
    <w:rsid w:val="00242EB8"/>
    <w:rsid w:val="002474DB"/>
    <w:rsid w:val="00247FD7"/>
    <w:rsid w:val="00250B5B"/>
    <w:rsid w:val="002518F2"/>
    <w:rsid w:val="002528E6"/>
    <w:rsid w:val="00255E89"/>
    <w:rsid w:val="00260028"/>
    <w:rsid w:val="002632B5"/>
    <w:rsid w:val="0026366F"/>
    <w:rsid w:val="002670F2"/>
    <w:rsid w:val="00267D3B"/>
    <w:rsid w:val="00270C02"/>
    <w:rsid w:val="00275310"/>
    <w:rsid w:val="0027713D"/>
    <w:rsid w:val="00291B01"/>
    <w:rsid w:val="00293DF9"/>
    <w:rsid w:val="002940AD"/>
    <w:rsid w:val="00296B10"/>
    <w:rsid w:val="002A3041"/>
    <w:rsid w:val="002A72E1"/>
    <w:rsid w:val="002B2134"/>
    <w:rsid w:val="002B5660"/>
    <w:rsid w:val="002B5A86"/>
    <w:rsid w:val="002B5EF4"/>
    <w:rsid w:val="002B74EA"/>
    <w:rsid w:val="002C0F10"/>
    <w:rsid w:val="002C2CAA"/>
    <w:rsid w:val="002C627B"/>
    <w:rsid w:val="002C6543"/>
    <w:rsid w:val="002C744A"/>
    <w:rsid w:val="002D0A73"/>
    <w:rsid w:val="002D35FE"/>
    <w:rsid w:val="002D5998"/>
    <w:rsid w:val="002D6F6F"/>
    <w:rsid w:val="002E35EC"/>
    <w:rsid w:val="002E5B53"/>
    <w:rsid w:val="002E5E46"/>
    <w:rsid w:val="002E697E"/>
    <w:rsid w:val="002E7073"/>
    <w:rsid w:val="002F128D"/>
    <w:rsid w:val="002F2CCC"/>
    <w:rsid w:val="002F4136"/>
    <w:rsid w:val="002F608B"/>
    <w:rsid w:val="00303042"/>
    <w:rsid w:val="00303B2A"/>
    <w:rsid w:val="00306710"/>
    <w:rsid w:val="0031077E"/>
    <w:rsid w:val="0031358B"/>
    <w:rsid w:val="003156EC"/>
    <w:rsid w:val="00316151"/>
    <w:rsid w:val="00316BCC"/>
    <w:rsid w:val="00316E7F"/>
    <w:rsid w:val="00320CDA"/>
    <w:rsid w:val="00321128"/>
    <w:rsid w:val="003220E6"/>
    <w:rsid w:val="0032240D"/>
    <w:rsid w:val="00322B0F"/>
    <w:rsid w:val="00322B3E"/>
    <w:rsid w:val="00322BB7"/>
    <w:rsid w:val="0032423C"/>
    <w:rsid w:val="003268CA"/>
    <w:rsid w:val="0032766A"/>
    <w:rsid w:val="00333609"/>
    <w:rsid w:val="00335004"/>
    <w:rsid w:val="00342751"/>
    <w:rsid w:val="0034305B"/>
    <w:rsid w:val="0034779C"/>
    <w:rsid w:val="003477C4"/>
    <w:rsid w:val="0035149A"/>
    <w:rsid w:val="00351B80"/>
    <w:rsid w:val="00352069"/>
    <w:rsid w:val="003533FC"/>
    <w:rsid w:val="00353B3A"/>
    <w:rsid w:val="00356221"/>
    <w:rsid w:val="00357D0D"/>
    <w:rsid w:val="00365F0F"/>
    <w:rsid w:val="0037674D"/>
    <w:rsid w:val="00382731"/>
    <w:rsid w:val="00383B31"/>
    <w:rsid w:val="003847EE"/>
    <w:rsid w:val="00386CDE"/>
    <w:rsid w:val="0038739D"/>
    <w:rsid w:val="00394139"/>
    <w:rsid w:val="00396DFE"/>
    <w:rsid w:val="0039752D"/>
    <w:rsid w:val="003A0D2F"/>
    <w:rsid w:val="003A2390"/>
    <w:rsid w:val="003A243D"/>
    <w:rsid w:val="003A6302"/>
    <w:rsid w:val="003B02A3"/>
    <w:rsid w:val="003B125B"/>
    <w:rsid w:val="003B1866"/>
    <w:rsid w:val="003B2768"/>
    <w:rsid w:val="003B2781"/>
    <w:rsid w:val="003B34D1"/>
    <w:rsid w:val="003B5B60"/>
    <w:rsid w:val="003B5E4A"/>
    <w:rsid w:val="003B662B"/>
    <w:rsid w:val="003C07C7"/>
    <w:rsid w:val="003C13B1"/>
    <w:rsid w:val="003C2E19"/>
    <w:rsid w:val="003C4256"/>
    <w:rsid w:val="003C6216"/>
    <w:rsid w:val="003D0D66"/>
    <w:rsid w:val="003D1115"/>
    <w:rsid w:val="003D16A5"/>
    <w:rsid w:val="003D326E"/>
    <w:rsid w:val="003D6E2D"/>
    <w:rsid w:val="003D74E4"/>
    <w:rsid w:val="003E4717"/>
    <w:rsid w:val="003E4D8D"/>
    <w:rsid w:val="003E5A96"/>
    <w:rsid w:val="003E71B4"/>
    <w:rsid w:val="003F420B"/>
    <w:rsid w:val="003F485D"/>
    <w:rsid w:val="003F4FEC"/>
    <w:rsid w:val="0040003B"/>
    <w:rsid w:val="00400A89"/>
    <w:rsid w:val="0040218F"/>
    <w:rsid w:val="00402642"/>
    <w:rsid w:val="00402F50"/>
    <w:rsid w:val="00405EB7"/>
    <w:rsid w:val="0040660C"/>
    <w:rsid w:val="00406DB6"/>
    <w:rsid w:val="004116B9"/>
    <w:rsid w:val="00411E89"/>
    <w:rsid w:val="0041219E"/>
    <w:rsid w:val="00416EB4"/>
    <w:rsid w:val="00417A8A"/>
    <w:rsid w:val="00417FD5"/>
    <w:rsid w:val="004205F5"/>
    <w:rsid w:val="00422E1B"/>
    <w:rsid w:val="0042541B"/>
    <w:rsid w:val="004266DD"/>
    <w:rsid w:val="00441403"/>
    <w:rsid w:val="00441E50"/>
    <w:rsid w:val="00441F37"/>
    <w:rsid w:val="00443C2C"/>
    <w:rsid w:val="00444160"/>
    <w:rsid w:val="00445430"/>
    <w:rsid w:val="004456DB"/>
    <w:rsid w:val="00445A1E"/>
    <w:rsid w:val="004475F5"/>
    <w:rsid w:val="004512A4"/>
    <w:rsid w:val="00452AB6"/>
    <w:rsid w:val="004553A3"/>
    <w:rsid w:val="00456768"/>
    <w:rsid w:val="00457D3B"/>
    <w:rsid w:val="00467A2A"/>
    <w:rsid w:val="00467E39"/>
    <w:rsid w:val="00470BB3"/>
    <w:rsid w:val="00470EF8"/>
    <w:rsid w:val="00473888"/>
    <w:rsid w:val="00475513"/>
    <w:rsid w:val="00475869"/>
    <w:rsid w:val="00476425"/>
    <w:rsid w:val="00481022"/>
    <w:rsid w:val="00481939"/>
    <w:rsid w:val="00481C13"/>
    <w:rsid w:val="00484345"/>
    <w:rsid w:val="004854B1"/>
    <w:rsid w:val="00485D0F"/>
    <w:rsid w:val="00487558"/>
    <w:rsid w:val="004914CD"/>
    <w:rsid w:val="00492679"/>
    <w:rsid w:val="00492FC9"/>
    <w:rsid w:val="0049354B"/>
    <w:rsid w:val="004939D4"/>
    <w:rsid w:val="00494EA7"/>
    <w:rsid w:val="004960DD"/>
    <w:rsid w:val="004A03BB"/>
    <w:rsid w:val="004A388A"/>
    <w:rsid w:val="004B0EB0"/>
    <w:rsid w:val="004B30FF"/>
    <w:rsid w:val="004B45B1"/>
    <w:rsid w:val="004B68D1"/>
    <w:rsid w:val="004C0A92"/>
    <w:rsid w:val="004C3893"/>
    <w:rsid w:val="004C7BE7"/>
    <w:rsid w:val="004D0FDD"/>
    <w:rsid w:val="004D1A8E"/>
    <w:rsid w:val="004D2451"/>
    <w:rsid w:val="004D5CBE"/>
    <w:rsid w:val="004D6637"/>
    <w:rsid w:val="004D665E"/>
    <w:rsid w:val="004D6988"/>
    <w:rsid w:val="004E06F9"/>
    <w:rsid w:val="004E1EE5"/>
    <w:rsid w:val="004E247D"/>
    <w:rsid w:val="004E503A"/>
    <w:rsid w:val="004E57AC"/>
    <w:rsid w:val="004E5FBA"/>
    <w:rsid w:val="004E6127"/>
    <w:rsid w:val="004F013E"/>
    <w:rsid w:val="004F3BE5"/>
    <w:rsid w:val="004F54C2"/>
    <w:rsid w:val="004F66D2"/>
    <w:rsid w:val="00502FA9"/>
    <w:rsid w:val="00505767"/>
    <w:rsid w:val="00507543"/>
    <w:rsid w:val="00507981"/>
    <w:rsid w:val="005118F2"/>
    <w:rsid w:val="005148DB"/>
    <w:rsid w:val="005177CD"/>
    <w:rsid w:val="00521A27"/>
    <w:rsid w:val="00522274"/>
    <w:rsid w:val="00523880"/>
    <w:rsid w:val="00525912"/>
    <w:rsid w:val="00525AC4"/>
    <w:rsid w:val="005276F1"/>
    <w:rsid w:val="00530CFF"/>
    <w:rsid w:val="00533EAC"/>
    <w:rsid w:val="00533EE5"/>
    <w:rsid w:val="00534E32"/>
    <w:rsid w:val="00535E7F"/>
    <w:rsid w:val="00537883"/>
    <w:rsid w:val="00537E8D"/>
    <w:rsid w:val="00541B7B"/>
    <w:rsid w:val="00543EE0"/>
    <w:rsid w:val="005513A3"/>
    <w:rsid w:val="00552449"/>
    <w:rsid w:val="00556672"/>
    <w:rsid w:val="00556B13"/>
    <w:rsid w:val="005601A6"/>
    <w:rsid w:val="00560B16"/>
    <w:rsid w:val="00570862"/>
    <w:rsid w:val="00571575"/>
    <w:rsid w:val="00573930"/>
    <w:rsid w:val="0057570D"/>
    <w:rsid w:val="005806CD"/>
    <w:rsid w:val="00581F0A"/>
    <w:rsid w:val="0058370D"/>
    <w:rsid w:val="005840CA"/>
    <w:rsid w:val="005841D2"/>
    <w:rsid w:val="005863B0"/>
    <w:rsid w:val="005913B3"/>
    <w:rsid w:val="00592330"/>
    <w:rsid w:val="005944AA"/>
    <w:rsid w:val="005960BE"/>
    <w:rsid w:val="00597A72"/>
    <w:rsid w:val="00597E28"/>
    <w:rsid w:val="005A3D18"/>
    <w:rsid w:val="005A604D"/>
    <w:rsid w:val="005A7C1E"/>
    <w:rsid w:val="005B268A"/>
    <w:rsid w:val="005B52A1"/>
    <w:rsid w:val="005B7192"/>
    <w:rsid w:val="005C0E41"/>
    <w:rsid w:val="005C2E49"/>
    <w:rsid w:val="005C3FB4"/>
    <w:rsid w:val="005C559D"/>
    <w:rsid w:val="005C74F0"/>
    <w:rsid w:val="005D5CEE"/>
    <w:rsid w:val="005D62D9"/>
    <w:rsid w:val="005D7D04"/>
    <w:rsid w:val="005E3EB9"/>
    <w:rsid w:val="005E5000"/>
    <w:rsid w:val="005E7176"/>
    <w:rsid w:val="005E75E5"/>
    <w:rsid w:val="005F0B5D"/>
    <w:rsid w:val="005F2E45"/>
    <w:rsid w:val="005F480C"/>
    <w:rsid w:val="005F5CA0"/>
    <w:rsid w:val="005F7391"/>
    <w:rsid w:val="005F78C8"/>
    <w:rsid w:val="005F7D68"/>
    <w:rsid w:val="00600892"/>
    <w:rsid w:val="006039F0"/>
    <w:rsid w:val="00605C39"/>
    <w:rsid w:val="00612BF8"/>
    <w:rsid w:val="0061639D"/>
    <w:rsid w:val="00621202"/>
    <w:rsid w:val="00621B31"/>
    <w:rsid w:val="006250AD"/>
    <w:rsid w:val="00626F7D"/>
    <w:rsid w:val="0063041D"/>
    <w:rsid w:val="006313D7"/>
    <w:rsid w:val="00631D74"/>
    <w:rsid w:val="00632499"/>
    <w:rsid w:val="0063280A"/>
    <w:rsid w:val="00633121"/>
    <w:rsid w:val="006400BD"/>
    <w:rsid w:val="006401F4"/>
    <w:rsid w:val="006412BA"/>
    <w:rsid w:val="00647537"/>
    <w:rsid w:val="00660AD9"/>
    <w:rsid w:val="00663567"/>
    <w:rsid w:val="006672C5"/>
    <w:rsid w:val="00672CA3"/>
    <w:rsid w:val="00672E09"/>
    <w:rsid w:val="00680CD7"/>
    <w:rsid w:val="00680DAE"/>
    <w:rsid w:val="00681B86"/>
    <w:rsid w:val="0068250E"/>
    <w:rsid w:val="006825D3"/>
    <w:rsid w:val="00693FD2"/>
    <w:rsid w:val="00697A9B"/>
    <w:rsid w:val="006A153C"/>
    <w:rsid w:val="006A4A35"/>
    <w:rsid w:val="006A4AB0"/>
    <w:rsid w:val="006A4F4E"/>
    <w:rsid w:val="006B0337"/>
    <w:rsid w:val="006B287E"/>
    <w:rsid w:val="006B51E8"/>
    <w:rsid w:val="006B52C9"/>
    <w:rsid w:val="006B729A"/>
    <w:rsid w:val="006C3CD4"/>
    <w:rsid w:val="006C7DD2"/>
    <w:rsid w:val="006D03F1"/>
    <w:rsid w:val="006D0D37"/>
    <w:rsid w:val="006D65DF"/>
    <w:rsid w:val="006D798D"/>
    <w:rsid w:val="006E1D3B"/>
    <w:rsid w:val="006F0C3B"/>
    <w:rsid w:val="006F1495"/>
    <w:rsid w:val="006F230B"/>
    <w:rsid w:val="006F2B25"/>
    <w:rsid w:val="006F3F1A"/>
    <w:rsid w:val="006F49A7"/>
    <w:rsid w:val="006F6828"/>
    <w:rsid w:val="00701AE8"/>
    <w:rsid w:val="00701B4C"/>
    <w:rsid w:val="00710B4C"/>
    <w:rsid w:val="00711BAF"/>
    <w:rsid w:val="00712361"/>
    <w:rsid w:val="007141BA"/>
    <w:rsid w:val="00714E30"/>
    <w:rsid w:val="00715AE7"/>
    <w:rsid w:val="00716C27"/>
    <w:rsid w:val="0072043D"/>
    <w:rsid w:val="007429D3"/>
    <w:rsid w:val="00746E47"/>
    <w:rsid w:val="00747451"/>
    <w:rsid w:val="00750750"/>
    <w:rsid w:val="007525EE"/>
    <w:rsid w:val="007532D5"/>
    <w:rsid w:val="00756280"/>
    <w:rsid w:val="00756FD9"/>
    <w:rsid w:val="007575F3"/>
    <w:rsid w:val="00757BC5"/>
    <w:rsid w:val="00766EC9"/>
    <w:rsid w:val="00776FB8"/>
    <w:rsid w:val="007841EF"/>
    <w:rsid w:val="0078613B"/>
    <w:rsid w:val="007876C6"/>
    <w:rsid w:val="00792623"/>
    <w:rsid w:val="00793888"/>
    <w:rsid w:val="00793D38"/>
    <w:rsid w:val="00793F82"/>
    <w:rsid w:val="00794D5E"/>
    <w:rsid w:val="007A019F"/>
    <w:rsid w:val="007A3F2A"/>
    <w:rsid w:val="007A5004"/>
    <w:rsid w:val="007A507C"/>
    <w:rsid w:val="007A50B0"/>
    <w:rsid w:val="007A5AFC"/>
    <w:rsid w:val="007A61B0"/>
    <w:rsid w:val="007A7420"/>
    <w:rsid w:val="007B08AB"/>
    <w:rsid w:val="007B09F2"/>
    <w:rsid w:val="007B0E92"/>
    <w:rsid w:val="007B2964"/>
    <w:rsid w:val="007B3008"/>
    <w:rsid w:val="007B3433"/>
    <w:rsid w:val="007B3919"/>
    <w:rsid w:val="007B4D1B"/>
    <w:rsid w:val="007B6446"/>
    <w:rsid w:val="007B7807"/>
    <w:rsid w:val="007B7820"/>
    <w:rsid w:val="007C3191"/>
    <w:rsid w:val="007C4BE0"/>
    <w:rsid w:val="007D0250"/>
    <w:rsid w:val="007D3267"/>
    <w:rsid w:val="007D38B4"/>
    <w:rsid w:val="007D47C9"/>
    <w:rsid w:val="007D51E7"/>
    <w:rsid w:val="007D6E38"/>
    <w:rsid w:val="007E0553"/>
    <w:rsid w:val="007E2888"/>
    <w:rsid w:val="007E32FF"/>
    <w:rsid w:val="007E3D77"/>
    <w:rsid w:val="007E4513"/>
    <w:rsid w:val="007E7D34"/>
    <w:rsid w:val="007F756E"/>
    <w:rsid w:val="008000CF"/>
    <w:rsid w:val="00801AEC"/>
    <w:rsid w:val="00802092"/>
    <w:rsid w:val="00802EEC"/>
    <w:rsid w:val="00804172"/>
    <w:rsid w:val="00804E59"/>
    <w:rsid w:val="00805D31"/>
    <w:rsid w:val="00805EA7"/>
    <w:rsid w:val="00807207"/>
    <w:rsid w:val="00807BBC"/>
    <w:rsid w:val="00807DB0"/>
    <w:rsid w:val="00810AEE"/>
    <w:rsid w:val="00812A5E"/>
    <w:rsid w:val="008202DC"/>
    <w:rsid w:val="008205C5"/>
    <w:rsid w:val="00821271"/>
    <w:rsid w:val="00823330"/>
    <w:rsid w:val="00824167"/>
    <w:rsid w:val="00825379"/>
    <w:rsid w:val="00825E79"/>
    <w:rsid w:val="0082638A"/>
    <w:rsid w:val="00826A39"/>
    <w:rsid w:val="008304B0"/>
    <w:rsid w:val="00832620"/>
    <w:rsid w:val="00833CEB"/>
    <w:rsid w:val="0083459C"/>
    <w:rsid w:val="00835D70"/>
    <w:rsid w:val="008410C4"/>
    <w:rsid w:val="00842494"/>
    <w:rsid w:val="00844C21"/>
    <w:rsid w:val="00845126"/>
    <w:rsid w:val="00845811"/>
    <w:rsid w:val="00852044"/>
    <w:rsid w:val="008534C3"/>
    <w:rsid w:val="00854B3C"/>
    <w:rsid w:val="00857D98"/>
    <w:rsid w:val="008616F8"/>
    <w:rsid w:val="008626B6"/>
    <w:rsid w:val="00863D0C"/>
    <w:rsid w:val="00864DAA"/>
    <w:rsid w:val="00865305"/>
    <w:rsid w:val="008658F3"/>
    <w:rsid w:val="008663DC"/>
    <w:rsid w:val="00866DF6"/>
    <w:rsid w:val="008670E1"/>
    <w:rsid w:val="008671CC"/>
    <w:rsid w:val="00870DB8"/>
    <w:rsid w:val="0087364A"/>
    <w:rsid w:val="00873E7B"/>
    <w:rsid w:val="00876296"/>
    <w:rsid w:val="008768D1"/>
    <w:rsid w:val="008833CF"/>
    <w:rsid w:val="00884AB5"/>
    <w:rsid w:val="00885E35"/>
    <w:rsid w:val="00886152"/>
    <w:rsid w:val="008867D5"/>
    <w:rsid w:val="0089158E"/>
    <w:rsid w:val="00892159"/>
    <w:rsid w:val="00893E87"/>
    <w:rsid w:val="0089409B"/>
    <w:rsid w:val="00894333"/>
    <w:rsid w:val="00894565"/>
    <w:rsid w:val="008968D1"/>
    <w:rsid w:val="008973F2"/>
    <w:rsid w:val="008A5C7B"/>
    <w:rsid w:val="008A6C96"/>
    <w:rsid w:val="008A75D0"/>
    <w:rsid w:val="008B07E0"/>
    <w:rsid w:val="008B1AB2"/>
    <w:rsid w:val="008B2BC3"/>
    <w:rsid w:val="008B48B0"/>
    <w:rsid w:val="008B6694"/>
    <w:rsid w:val="008B7D75"/>
    <w:rsid w:val="008C3D48"/>
    <w:rsid w:val="008C40EE"/>
    <w:rsid w:val="008D45F9"/>
    <w:rsid w:val="008D490E"/>
    <w:rsid w:val="008D4C73"/>
    <w:rsid w:val="008D5FB5"/>
    <w:rsid w:val="008E090C"/>
    <w:rsid w:val="008E2628"/>
    <w:rsid w:val="008E58AB"/>
    <w:rsid w:val="008E6298"/>
    <w:rsid w:val="008F06CE"/>
    <w:rsid w:val="008F2D16"/>
    <w:rsid w:val="008F3516"/>
    <w:rsid w:val="008F3970"/>
    <w:rsid w:val="008F473A"/>
    <w:rsid w:val="0090432F"/>
    <w:rsid w:val="00907AA7"/>
    <w:rsid w:val="00910561"/>
    <w:rsid w:val="00916057"/>
    <w:rsid w:val="00916F9F"/>
    <w:rsid w:val="009214ED"/>
    <w:rsid w:val="009240A4"/>
    <w:rsid w:val="00926629"/>
    <w:rsid w:val="00926D94"/>
    <w:rsid w:val="00927B72"/>
    <w:rsid w:val="009325C0"/>
    <w:rsid w:val="00934885"/>
    <w:rsid w:val="009361C4"/>
    <w:rsid w:val="0094077D"/>
    <w:rsid w:val="00944A53"/>
    <w:rsid w:val="00944DBA"/>
    <w:rsid w:val="00946BE9"/>
    <w:rsid w:val="00950F31"/>
    <w:rsid w:val="00952563"/>
    <w:rsid w:val="00954972"/>
    <w:rsid w:val="00954F25"/>
    <w:rsid w:val="0096255C"/>
    <w:rsid w:val="009634A2"/>
    <w:rsid w:val="00967B0B"/>
    <w:rsid w:val="009739F2"/>
    <w:rsid w:val="00973BA9"/>
    <w:rsid w:val="00974E11"/>
    <w:rsid w:val="00974FB7"/>
    <w:rsid w:val="00975A4E"/>
    <w:rsid w:val="009765F9"/>
    <w:rsid w:val="009779CE"/>
    <w:rsid w:val="00980F95"/>
    <w:rsid w:val="00984AF1"/>
    <w:rsid w:val="00986A75"/>
    <w:rsid w:val="009A06D8"/>
    <w:rsid w:val="009A278E"/>
    <w:rsid w:val="009A2CF4"/>
    <w:rsid w:val="009A3708"/>
    <w:rsid w:val="009B073B"/>
    <w:rsid w:val="009B4476"/>
    <w:rsid w:val="009B474F"/>
    <w:rsid w:val="009B5D79"/>
    <w:rsid w:val="009C0B31"/>
    <w:rsid w:val="009C173F"/>
    <w:rsid w:val="009C2985"/>
    <w:rsid w:val="009C2BEE"/>
    <w:rsid w:val="009C6B6B"/>
    <w:rsid w:val="009C7262"/>
    <w:rsid w:val="009C7559"/>
    <w:rsid w:val="009D29BF"/>
    <w:rsid w:val="009D2C44"/>
    <w:rsid w:val="009D5424"/>
    <w:rsid w:val="009D5B4B"/>
    <w:rsid w:val="009D5E8B"/>
    <w:rsid w:val="009D6CA3"/>
    <w:rsid w:val="009D6D43"/>
    <w:rsid w:val="009D6DE6"/>
    <w:rsid w:val="009E0C8B"/>
    <w:rsid w:val="009E55F3"/>
    <w:rsid w:val="009E6920"/>
    <w:rsid w:val="009F1F69"/>
    <w:rsid w:val="009F4F18"/>
    <w:rsid w:val="009F5315"/>
    <w:rsid w:val="009F5597"/>
    <w:rsid w:val="009F5F93"/>
    <w:rsid w:val="009F6657"/>
    <w:rsid w:val="00A0050F"/>
    <w:rsid w:val="00A03260"/>
    <w:rsid w:val="00A03642"/>
    <w:rsid w:val="00A03A72"/>
    <w:rsid w:val="00A04549"/>
    <w:rsid w:val="00A06FB2"/>
    <w:rsid w:val="00A1226E"/>
    <w:rsid w:val="00A128C0"/>
    <w:rsid w:val="00A12C1B"/>
    <w:rsid w:val="00A14550"/>
    <w:rsid w:val="00A16602"/>
    <w:rsid w:val="00A2620B"/>
    <w:rsid w:val="00A2690E"/>
    <w:rsid w:val="00A314AE"/>
    <w:rsid w:val="00A33C17"/>
    <w:rsid w:val="00A34FBF"/>
    <w:rsid w:val="00A3568A"/>
    <w:rsid w:val="00A358A9"/>
    <w:rsid w:val="00A3650C"/>
    <w:rsid w:val="00A37CA0"/>
    <w:rsid w:val="00A52491"/>
    <w:rsid w:val="00A5254C"/>
    <w:rsid w:val="00A526D1"/>
    <w:rsid w:val="00A52B18"/>
    <w:rsid w:val="00A545CC"/>
    <w:rsid w:val="00A56DD3"/>
    <w:rsid w:val="00A572C5"/>
    <w:rsid w:val="00A6121C"/>
    <w:rsid w:val="00A6211D"/>
    <w:rsid w:val="00A675A8"/>
    <w:rsid w:val="00A713B3"/>
    <w:rsid w:val="00A72F2E"/>
    <w:rsid w:val="00A73047"/>
    <w:rsid w:val="00A75DEF"/>
    <w:rsid w:val="00A75FC3"/>
    <w:rsid w:val="00A77797"/>
    <w:rsid w:val="00A80A2B"/>
    <w:rsid w:val="00A80AC4"/>
    <w:rsid w:val="00A80FAE"/>
    <w:rsid w:val="00A8148D"/>
    <w:rsid w:val="00A82207"/>
    <w:rsid w:val="00A82C7A"/>
    <w:rsid w:val="00A82FF5"/>
    <w:rsid w:val="00A83BDB"/>
    <w:rsid w:val="00A850DC"/>
    <w:rsid w:val="00A90050"/>
    <w:rsid w:val="00A900CA"/>
    <w:rsid w:val="00A90CE5"/>
    <w:rsid w:val="00A93E18"/>
    <w:rsid w:val="00A94DCE"/>
    <w:rsid w:val="00AA0FFA"/>
    <w:rsid w:val="00AA2382"/>
    <w:rsid w:val="00AA435F"/>
    <w:rsid w:val="00AA7020"/>
    <w:rsid w:val="00AB05A0"/>
    <w:rsid w:val="00AB0DB2"/>
    <w:rsid w:val="00AB2F28"/>
    <w:rsid w:val="00AB3FE0"/>
    <w:rsid w:val="00AB6817"/>
    <w:rsid w:val="00AB6E7F"/>
    <w:rsid w:val="00AC0319"/>
    <w:rsid w:val="00AC0F2C"/>
    <w:rsid w:val="00AC0F8F"/>
    <w:rsid w:val="00AC1A26"/>
    <w:rsid w:val="00AC247F"/>
    <w:rsid w:val="00AC4BE1"/>
    <w:rsid w:val="00AC5192"/>
    <w:rsid w:val="00AC651D"/>
    <w:rsid w:val="00AD1BB9"/>
    <w:rsid w:val="00AD24DF"/>
    <w:rsid w:val="00AD77F8"/>
    <w:rsid w:val="00AE0F4B"/>
    <w:rsid w:val="00AE2F29"/>
    <w:rsid w:val="00AE3D5C"/>
    <w:rsid w:val="00AE40E2"/>
    <w:rsid w:val="00AE49E0"/>
    <w:rsid w:val="00AE4EF8"/>
    <w:rsid w:val="00AE5187"/>
    <w:rsid w:val="00AF21CD"/>
    <w:rsid w:val="00AF5CF4"/>
    <w:rsid w:val="00AF6972"/>
    <w:rsid w:val="00B02692"/>
    <w:rsid w:val="00B028F6"/>
    <w:rsid w:val="00B03456"/>
    <w:rsid w:val="00B05368"/>
    <w:rsid w:val="00B109F9"/>
    <w:rsid w:val="00B12CF4"/>
    <w:rsid w:val="00B1550E"/>
    <w:rsid w:val="00B1628F"/>
    <w:rsid w:val="00B167DE"/>
    <w:rsid w:val="00B22B10"/>
    <w:rsid w:val="00B260F1"/>
    <w:rsid w:val="00B2740D"/>
    <w:rsid w:val="00B321E8"/>
    <w:rsid w:val="00B3648A"/>
    <w:rsid w:val="00B407F1"/>
    <w:rsid w:val="00B4258C"/>
    <w:rsid w:val="00B4712C"/>
    <w:rsid w:val="00B50D35"/>
    <w:rsid w:val="00B52BCC"/>
    <w:rsid w:val="00B53AE3"/>
    <w:rsid w:val="00B54357"/>
    <w:rsid w:val="00B7004C"/>
    <w:rsid w:val="00B73FB9"/>
    <w:rsid w:val="00B7488B"/>
    <w:rsid w:val="00B74A49"/>
    <w:rsid w:val="00B76939"/>
    <w:rsid w:val="00B81C16"/>
    <w:rsid w:val="00B83AB4"/>
    <w:rsid w:val="00B84BCF"/>
    <w:rsid w:val="00B86236"/>
    <w:rsid w:val="00B90661"/>
    <w:rsid w:val="00B92335"/>
    <w:rsid w:val="00B93373"/>
    <w:rsid w:val="00B94BD0"/>
    <w:rsid w:val="00B95C4E"/>
    <w:rsid w:val="00B97934"/>
    <w:rsid w:val="00BA1CA8"/>
    <w:rsid w:val="00BA1D89"/>
    <w:rsid w:val="00BA28E9"/>
    <w:rsid w:val="00BA2A60"/>
    <w:rsid w:val="00BA47CC"/>
    <w:rsid w:val="00BA7482"/>
    <w:rsid w:val="00BA7B4D"/>
    <w:rsid w:val="00BB0AF0"/>
    <w:rsid w:val="00BB3630"/>
    <w:rsid w:val="00BB478E"/>
    <w:rsid w:val="00BB5831"/>
    <w:rsid w:val="00BB7261"/>
    <w:rsid w:val="00BB7428"/>
    <w:rsid w:val="00BC1A3C"/>
    <w:rsid w:val="00BC1D68"/>
    <w:rsid w:val="00BC3CEA"/>
    <w:rsid w:val="00BC55D0"/>
    <w:rsid w:val="00BD0C6B"/>
    <w:rsid w:val="00BD1522"/>
    <w:rsid w:val="00BD7615"/>
    <w:rsid w:val="00BE2588"/>
    <w:rsid w:val="00BE3861"/>
    <w:rsid w:val="00BE59FE"/>
    <w:rsid w:val="00BE6388"/>
    <w:rsid w:val="00BE64E8"/>
    <w:rsid w:val="00BE7610"/>
    <w:rsid w:val="00BF0C53"/>
    <w:rsid w:val="00BF0E84"/>
    <w:rsid w:val="00BF10E4"/>
    <w:rsid w:val="00BF4FDE"/>
    <w:rsid w:val="00C013BB"/>
    <w:rsid w:val="00C01EA0"/>
    <w:rsid w:val="00C025D9"/>
    <w:rsid w:val="00C041FB"/>
    <w:rsid w:val="00C04DC8"/>
    <w:rsid w:val="00C054BB"/>
    <w:rsid w:val="00C106BE"/>
    <w:rsid w:val="00C1208A"/>
    <w:rsid w:val="00C15EB7"/>
    <w:rsid w:val="00C237EF"/>
    <w:rsid w:val="00C23B56"/>
    <w:rsid w:val="00C2790B"/>
    <w:rsid w:val="00C303D4"/>
    <w:rsid w:val="00C326A6"/>
    <w:rsid w:val="00C32B5E"/>
    <w:rsid w:val="00C32C4E"/>
    <w:rsid w:val="00C32EAA"/>
    <w:rsid w:val="00C330F2"/>
    <w:rsid w:val="00C359DC"/>
    <w:rsid w:val="00C412AB"/>
    <w:rsid w:val="00C423E6"/>
    <w:rsid w:val="00C42421"/>
    <w:rsid w:val="00C42628"/>
    <w:rsid w:val="00C47342"/>
    <w:rsid w:val="00C47E75"/>
    <w:rsid w:val="00C552F1"/>
    <w:rsid w:val="00C55637"/>
    <w:rsid w:val="00C56096"/>
    <w:rsid w:val="00C56E0B"/>
    <w:rsid w:val="00C57A7F"/>
    <w:rsid w:val="00C62FBB"/>
    <w:rsid w:val="00C6440A"/>
    <w:rsid w:val="00C70373"/>
    <w:rsid w:val="00C73E12"/>
    <w:rsid w:val="00C7439F"/>
    <w:rsid w:val="00C7568D"/>
    <w:rsid w:val="00C77BE5"/>
    <w:rsid w:val="00C80724"/>
    <w:rsid w:val="00C8116F"/>
    <w:rsid w:val="00C8527B"/>
    <w:rsid w:val="00C90020"/>
    <w:rsid w:val="00C910EF"/>
    <w:rsid w:val="00C91450"/>
    <w:rsid w:val="00C9173B"/>
    <w:rsid w:val="00C92F74"/>
    <w:rsid w:val="00C935A1"/>
    <w:rsid w:val="00CA3F13"/>
    <w:rsid w:val="00CA49E7"/>
    <w:rsid w:val="00CB00F4"/>
    <w:rsid w:val="00CB046D"/>
    <w:rsid w:val="00CB2B92"/>
    <w:rsid w:val="00CB330F"/>
    <w:rsid w:val="00CB3CDC"/>
    <w:rsid w:val="00CB450E"/>
    <w:rsid w:val="00CB491C"/>
    <w:rsid w:val="00CB4FA2"/>
    <w:rsid w:val="00CC2BDA"/>
    <w:rsid w:val="00CD37BA"/>
    <w:rsid w:val="00CD3ED6"/>
    <w:rsid w:val="00CD3F22"/>
    <w:rsid w:val="00CD6AA9"/>
    <w:rsid w:val="00CE1BB1"/>
    <w:rsid w:val="00CE399E"/>
    <w:rsid w:val="00CE463A"/>
    <w:rsid w:val="00CE6E8B"/>
    <w:rsid w:val="00CE781E"/>
    <w:rsid w:val="00CF3211"/>
    <w:rsid w:val="00CF42A0"/>
    <w:rsid w:val="00CF6CE1"/>
    <w:rsid w:val="00CF7471"/>
    <w:rsid w:val="00D117FF"/>
    <w:rsid w:val="00D12BAB"/>
    <w:rsid w:val="00D14EA9"/>
    <w:rsid w:val="00D172E5"/>
    <w:rsid w:val="00D2466E"/>
    <w:rsid w:val="00D246E8"/>
    <w:rsid w:val="00D24BAA"/>
    <w:rsid w:val="00D253D7"/>
    <w:rsid w:val="00D2611D"/>
    <w:rsid w:val="00D26B5E"/>
    <w:rsid w:val="00D303DA"/>
    <w:rsid w:val="00D30A73"/>
    <w:rsid w:val="00D32FF2"/>
    <w:rsid w:val="00D33CAF"/>
    <w:rsid w:val="00D34334"/>
    <w:rsid w:val="00D346A0"/>
    <w:rsid w:val="00D34ABC"/>
    <w:rsid w:val="00D40AF3"/>
    <w:rsid w:val="00D41976"/>
    <w:rsid w:val="00D44CBB"/>
    <w:rsid w:val="00D46EAC"/>
    <w:rsid w:val="00D46EF6"/>
    <w:rsid w:val="00D52641"/>
    <w:rsid w:val="00D53354"/>
    <w:rsid w:val="00D56C51"/>
    <w:rsid w:val="00D62D1C"/>
    <w:rsid w:val="00D64268"/>
    <w:rsid w:val="00D70D18"/>
    <w:rsid w:val="00D7417E"/>
    <w:rsid w:val="00D76732"/>
    <w:rsid w:val="00D7678C"/>
    <w:rsid w:val="00D81A90"/>
    <w:rsid w:val="00D81C78"/>
    <w:rsid w:val="00D820C1"/>
    <w:rsid w:val="00D83624"/>
    <w:rsid w:val="00D8457F"/>
    <w:rsid w:val="00D84F1F"/>
    <w:rsid w:val="00D878BF"/>
    <w:rsid w:val="00D90147"/>
    <w:rsid w:val="00D936AE"/>
    <w:rsid w:val="00D9562C"/>
    <w:rsid w:val="00DA0CF7"/>
    <w:rsid w:val="00DA0E24"/>
    <w:rsid w:val="00DA3EA5"/>
    <w:rsid w:val="00DA7F31"/>
    <w:rsid w:val="00DB12A0"/>
    <w:rsid w:val="00DB284B"/>
    <w:rsid w:val="00DB720A"/>
    <w:rsid w:val="00DB7B47"/>
    <w:rsid w:val="00DC0199"/>
    <w:rsid w:val="00DC083A"/>
    <w:rsid w:val="00DC1C3B"/>
    <w:rsid w:val="00DC331C"/>
    <w:rsid w:val="00DC5DF1"/>
    <w:rsid w:val="00DC79AE"/>
    <w:rsid w:val="00DD02AD"/>
    <w:rsid w:val="00DD255F"/>
    <w:rsid w:val="00DD35CC"/>
    <w:rsid w:val="00DD4522"/>
    <w:rsid w:val="00DD6474"/>
    <w:rsid w:val="00DE23EF"/>
    <w:rsid w:val="00DE383A"/>
    <w:rsid w:val="00DE3BF5"/>
    <w:rsid w:val="00DE3DF2"/>
    <w:rsid w:val="00DE5D45"/>
    <w:rsid w:val="00DE779A"/>
    <w:rsid w:val="00DF0290"/>
    <w:rsid w:val="00DF0441"/>
    <w:rsid w:val="00DF1361"/>
    <w:rsid w:val="00DF2CFE"/>
    <w:rsid w:val="00DF6EB3"/>
    <w:rsid w:val="00DF75A4"/>
    <w:rsid w:val="00E037B2"/>
    <w:rsid w:val="00E0585B"/>
    <w:rsid w:val="00E113C8"/>
    <w:rsid w:val="00E12B35"/>
    <w:rsid w:val="00E23300"/>
    <w:rsid w:val="00E24E07"/>
    <w:rsid w:val="00E265CF"/>
    <w:rsid w:val="00E268B2"/>
    <w:rsid w:val="00E26BB6"/>
    <w:rsid w:val="00E26C8D"/>
    <w:rsid w:val="00E27C9A"/>
    <w:rsid w:val="00E33F24"/>
    <w:rsid w:val="00E3445A"/>
    <w:rsid w:val="00E35750"/>
    <w:rsid w:val="00E3627F"/>
    <w:rsid w:val="00E40625"/>
    <w:rsid w:val="00E40DB9"/>
    <w:rsid w:val="00E41846"/>
    <w:rsid w:val="00E429F8"/>
    <w:rsid w:val="00E42B46"/>
    <w:rsid w:val="00E4339C"/>
    <w:rsid w:val="00E444DB"/>
    <w:rsid w:val="00E446AD"/>
    <w:rsid w:val="00E5548B"/>
    <w:rsid w:val="00E5667D"/>
    <w:rsid w:val="00E600D8"/>
    <w:rsid w:val="00E6661E"/>
    <w:rsid w:val="00E673D8"/>
    <w:rsid w:val="00E70E43"/>
    <w:rsid w:val="00E71BFF"/>
    <w:rsid w:val="00E72BB1"/>
    <w:rsid w:val="00E739AD"/>
    <w:rsid w:val="00E739BF"/>
    <w:rsid w:val="00E73DD0"/>
    <w:rsid w:val="00E818C0"/>
    <w:rsid w:val="00E8442E"/>
    <w:rsid w:val="00E84EBF"/>
    <w:rsid w:val="00E85DD3"/>
    <w:rsid w:val="00E8718C"/>
    <w:rsid w:val="00E879D3"/>
    <w:rsid w:val="00E90AEB"/>
    <w:rsid w:val="00E92BDE"/>
    <w:rsid w:val="00E9518D"/>
    <w:rsid w:val="00E961D3"/>
    <w:rsid w:val="00E965A0"/>
    <w:rsid w:val="00EA130B"/>
    <w:rsid w:val="00EA2930"/>
    <w:rsid w:val="00EA435A"/>
    <w:rsid w:val="00EA4752"/>
    <w:rsid w:val="00EA5D04"/>
    <w:rsid w:val="00EA6AB8"/>
    <w:rsid w:val="00EA6CB3"/>
    <w:rsid w:val="00EA71D7"/>
    <w:rsid w:val="00EB745E"/>
    <w:rsid w:val="00EB7E00"/>
    <w:rsid w:val="00EC109D"/>
    <w:rsid w:val="00EC2C76"/>
    <w:rsid w:val="00EC345A"/>
    <w:rsid w:val="00EC4554"/>
    <w:rsid w:val="00EC654F"/>
    <w:rsid w:val="00EC7C6D"/>
    <w:rsid w:val="00ED155A"/>
    <w:rsid w:val="00ED17DF"/>
    <w:rsid w:val="00ED293B"/>
    <w:rsid w:val="00ED3702"/>
    <w:rsid w:val="00ED42BD"/>
    <w:rsid w:val="00ED4DB0"/>
    <w:rsid w:val="00ED5DD8"/>
    <w:rsid w:val="00ED7559"/>
    <w:rsid w:val="00ED7AF8"/>
    <w:rsid w:val="00ED7BBA"/>
    <w:rsid w:val="00EE0730"/>
    <w:rsid w:val="00EE3346"/>
    <w:rsid w:val="00EE3AF8"/>
    <w:rsid w:val="00EE4696"/>
    <w:rsid w:val="00EE749F"/>
    <w:rsid w:val="00EF0431"/>
    <w:rsid w:val="00EF4DA3"/>
    <w:rsid w:val="00EF5398"/>
    <w:rsid w:val="00EF5704"/>
    <w:rsid w:val="00EF77FA"/>
    <w:rsid w:val="00F0047A"/>
    <w:rsid w:val="00F01568"/>
    <w:rsid w:val="00F01BCD"/>
    <w:rsid w:val="00F02CDC"/>
    <w:rsid w:val="00F037A0"/>
    <w:rsid w:val="00F03B07"/>
    <w:rsid w:val="00F03B77"/>
    <w:rsid w:val="00F06A23"/>
    <w:rsid w:val="00F07E49"/>
    <w:rsid w:val="00F11BD8"/>
    <w:rsid w:val="00F12FD5"/>
    <w:rsid w:val="00F15460"/>
    <w:rsid w:val="00F2131C"/>
    <w:rsid w:val="00F225E4"/>
    <w:rsid w:val="00F24508"/>
    <w:rsid w:val="00F272A1"/>
    <w:rsid w:val="00F305A9"/>
    <w:rsid w:val="00F31089"/>
    <w:rsid w:val="00F338E1"/>
    <w:rsid w:val="00F33CCB"/>
    <w:rsid w:val="00F36206"/>
    <w:rsid w:val="00F37E77"/>
    <w:rsid w:val="00F41954"/>
    <w:rsid w:val="00F5028D"/>
    <w:rsid w:val="00F509ED"/>
    <w:rsid w:val="00F523A0"/>
    <w:rsid w:val="00F5422C"/>
    <w:rsid w:val="00F56830"/>
    <w:rsid w:val="00F56ABC"/>
    <w:rsid w:val="00F573AE"/>
    <w:rsid w:val="00F57F44"/>
    <w:rsid w:val="00F61E05"/>
    <w:rsid w:val="00F70436"/>
    <w:rsid w:val="00F71E1A"/>
    <w:rsid w:val="00F744D4"/>
    <w:rsid w:val="00F773A8"/>
    <w:rsid w:val="00F802FB"/>
    <w:rsid w:val="00F84155"/>
    <w:rsid w:val="00F909C9"/>
    <w:rsid w:val="00F91589"/>
    <w:rsid w:val="00F91CAC"/>
    <w:rsid w:val="00F91F91"/>
    <w:rsid w:val="00F930B2"/>
    <w:rsid w:val="00F94734"/>
    <w:rsid w:val="00F95659"/>
    <w:rsid w:val="00FA2448"/>
    <w:rsid w:val="00FA2F5E"/>
    <w:rsid w:val="00FA5FF3"/>
    <w:rsid w:val="00FA7252"/>
    <w:rsid w:val="00FA7DD9"/>
    <w:rsid w:val="00FA7E22"/>
    <w:rsid w:val="00FB0DF5"/>
    <w:rsid w:val="00FB322D"/>
    <w:rsid w:val="00FB32A9"/>
    <w:rsid w:val="00FB5625"/>
    <w:rsid w:val="00FC030F"/>
    <w:rsid w:val="00FC12A4"/>
    <w:rsid w:val="00FC2E74"/>
    <w:rsid w:val="00FC43E2"/>
    <w:rsid w:val="00FC510D"/>
    <w:rsid w:val="00FD28D4"/>
    <w:rsid w:val="00FD6C00"/>
    <w:rsid w:val="00FE1039"/>
    <w:rsid w:val="00FE1A22"/>
    <w:rsid w:val="00FE1B31"/>
    <w:rsid w:val="00FE3B06"/>
    <w:rsid w:val="00FE3B81"/>
    <w:rsid w:val="00FE48AD"/>
    <w:rsid w:val="00FE72AD"/>
    <w:rsid w:val="00FF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FC1CC"/>
  <w15:docId w15:val="{E9ED2E98-1999-4503-AD6C-6B58330B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38C"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rsid w:val="00FE1A22"/>
    <w:rPr>
      <w:rFonts w:eastAsia="Calibr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1A22"/>
    <w:rPr>
      <w:rFonts w:ascii="Times New Roman" w:eastAsia="Calibri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F50"/>
    <w:rPr>
      <w:rFonts w:cstheme="minorBidi"/>
    </w:rPr>
  </w:style>
  <w:style w:type="paragraph" w:styleId="Footer">
    <w:name w:val="footer"/>
    <w:basedOn w:val="Normal"/>
    <w:link w:val="Footer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F50"/>
    <w:rPr>
      <w:rFonts w:cstheme="minorBidi"/>
    </w:rPr>
  </w:style>
  <w:style w:type="paragraph" w:customStyle="1" w:styleId="szdszveg">
    <w:name w:val="szd_szöveg"/>
    <w:basedOn w:val="Norma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al"/>
    <w:next w:val="szdszveg"/>
    <w:qFormat/>
    <w:rsid w:val="00D172E5"/>
    <w:pPr>
      <w:keepNext/>
      <w:pageBreakBefore/>
      <w:numPr>
        <w:numId w:val="3"/>
      </w:numPr>
      <w:spacing w:before="360" w:after="120" w:line="360" w:lineRule="auto"/>
      <w:ind w:left="357" w:hanging="357"/>
      <w:outlineLvl w:val="0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al"/>
    <w:next w:val="szdszveg"/>
    <w:qFormat/>
    <w:rsid w:val="00597E28"/>
    <w:pPr>
      <w:pageBreakBefore/>
      <w:spacing w:before="360" w:after="120"/>
      <w:outlineLvl w:val="0"/>
    </w:pPr>
    <w:rPr>
      <w:b/>
      <w:sz w:val="28"/>
    </w:rPr>
  </w:style>
  <w:style w:type="paragraph" w:customStyle="1" w:styleId="szdfelsorolsbet">
    <w:name w:val="szd_felsorolás_betű"/>
    <w:basedOn w:val="Normal"/>
    <w:qFormat/>
    <w:rsid w:val="00C041FB"/>
    <w:pPr>
      <w:spacing w:line="360" w:lineRule="auto"/>
    </w:pPr>
  </w:style>
  <w:style w:type="paragraph" w:customStyle="1" w:styleId="szdszakirodalom">
    <w:name w:val="szd_szakirodalom"/>
    <w:basedOn w:val="Normal"/>
    <w:qFormat/>
    <w:rsid w:val="00C55637"/>
    <w:pPr>
      <w:numPr>
        <w:numId w:val="13"/>
      </w:numPr>
      <w:spacing w:after="120"/>
    </w:pPr>
  </w:style>
  <w:style w:type="paragraph" w:customStyle="1" w:styleId="szdcmsor2">
    <w:name w:val="szd_címsor2"/>
    <w:basedOn w:val="Normal"/>
    <w:next w:val="szdszveg"/>
    <w:qFormat/>
    <w:rsid w:val="00597E28"/>
    <w:pPr>
      <w:keepNext/>
      <w:numPr>
        <w:ilvl w:val="1"/>
        <w:numId w:val="3"/>
      </w:numPr>
      <w:spacing w:before="240" w:line="360" w:lineRule="auto"/>
      <w:ind w:left="737" w:hanging="567"/>
      <w:outlineLvl w:val="1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EE749F"/>
    <w:pPr>
      <w:spacing w:before="0" w:after="120"/>
    </w:pPr>
    <w:rPr>
      <w:b/>
      <w:i/>
    </w:rPr>
  </w:style>
  <w:style w:type="paragraph" w:customStyle="1" w:styleId="szdcmsor3">
    <w:name w:val="szd_címsor3"/>
    <w:basedOn w:val="szdszveg"/>
    <w:next w:val="szdszveg"/>
    <w:qFormat/>
    <w:rsid w:val="00597E28"/>
    <w:pPr>
      <w:keepNext/>
      <w:numPr>
        <w:ilvl w:val="2"/>
        <w:numId w:val="3"/>
      </w:numPr>
      <w:spacing w:before="120"/>
      <w:ind w:left="1020" w:hanging="680"/>
      <w:outlineLvl w:val="2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EE749F"/>
    <w:pPr>
      <w:spacing w:before="240"/>
      <w:ind w:firstLine="0"/>
      <w:jc w:val="right"/>
    </w:pPr>
    <w:rPr>
      <w:b/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TableGrid">
    <w:name w:val="Table Grid"/>
    <w:basedOn w:val="TableNormal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 w:val="0"/>
      <w:sz w:val="22"/>
    </w:rPr>
  </w:style>
  <w:style w:type="paragraph" w:customStyle="1" w:styleId="szdtblzattrzs">
    <w:name w:val="szd_táblázattörzs"/>
    <w:basedOn w:val="szdtblzat"/>
    <w:qFormat/>
    <w:rsid w:val="00EE749F"/>
    <w:pPr>
      <w:spacing w:before="60" w:after="40"/>
    </w:pPr>
    <w:rPr>
      <w:rFonts w:cstheme="minorHAnsi"/>
      <w:b w:val="0"/>
      <w:i/>
      <w:sz w:val="22"/>
    </w:rPr>
  </w:style>
  <w:style w:type="character" w:styleId="SubtleEmphasis">
    <w:name w:val="Subtle Emphasis"/>
    <w:basedOn w:val="DefaultParagraphFont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PlaceholderText">
    <w:name w:val="Placeholder Text"/>
    <w:basedOn w:val="DefaultParagraphFont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B720A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400BD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CommentReference">
    <w:name w:val="annotation reference"/>
    <w:basedOn w:val="DefaultParagraphFont"/>
    <w:uiPriority w:val="99"/>
    <w:semiHidden/>
    <w:unhideWhenUsed/>
    <w:rsid w:val="00C15EB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476"/>
    <w:rPr>
      <w:rFonts w:eastAsiaTheme="minorHAnsi"/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476"/>
    <w:rPr>
      <w:rFonts w:ascii="Times New Roman" w:eastAsia="Calibri" w:hAnsi="Times New Roman" w:cstheme="minorBidi"/>
      <w:b/>
      <w:bCs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8B1AB2"/>
  </w:style>
  <w:style w:type="character" w:styleId="FollowedHyperlink">
    <w:name w:val="FollowedHyperlink"/>
    <w:basedOn w:val="DefaultParagraphFont"/>
    <w:uiPriority w:val="99"/>
    <w:semiHidden/>
    <w:unhideWhenUsed/>
    <w:rsid w:val="00BC55D0"/>
    <w:rPr>
      <w:color w:val="800080" w:themeColor="followedHyperlink"/>
      <w:u w:val="single"/>
    </w:rPr>
  </w:style>
  <w:style w:type="paragraph" w:customStyle="1" w:styleId="szdforrskd">
    <w:name w:val="szd_forráskód"/>
    <w:basedOn w:val="szdszveg"/>
    <w:qFormat/>
    <w:rsid w:val="009361C4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</w:tabs>
      <w:spacing w:line="240" w:lineRule="auto"/>
      <w:contextualSpacing/>
    </w:pPr>
    <w:rPr>
      <w:noProof/>
    </w:rPr>
  </w:style>
  <w:style w:type="paragraph" w:customStyle="1" w:styleId="Style21">
    <w:name w:val="Style21"/>
    <w:rsid w:val="004F66D2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35149A"/>
    <w:pPr>
      <w:spacing w:after="200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055B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B6446"/>
    <w:pPr>
      <w:spacing w:before="100" w:beforeAutospacing="1" w:after="100" w:afterAutospacing="1"/>
    </w:pPr>
    <w:rPr>
      <w:rFonts w:eastAsia="Times New Roman" w:cs="Times New Roman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6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szakdolgozat_sablon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02_Personal\00_Documents\02_NJE_GAMF\5th%20Semester\Mestersesges%20Intelligencia\Malom_Game_NJE\documentation\appendix\06_Pareto_diagra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[06_Pareto_diagram.xlsx]graph!PivotTable1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1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 b="0" i="1" baseline="0"/>
              <a:t>Főbb kockázatok Pareto-elemzése</a:t>
            </a:r>
            <a:endParaRPr lang="en-GB" b="0" i="1" baseline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6884060801060685"/>
          <c:y val="0.10523478507589729"/>
          <c:w val="0.80318024916858688"/>
          <c:h val="0.2780397733302205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graph!$B$3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graph!$A$4:$A$19</c:f>
              <c:strCache>
                <c:ptCount val="15"/>
                <c:pt idx="0">
                  <c:v>Projekt időzítési csúszások</c:v>
                </c:pt>
                <c:pt idx="1">
                  <c:v>Integrációs nehézségek</c:v>
                </c:pt>
                <c:pt idx="2">
                  <c:v>Csapattagok leterheltsége</c:v>
                </c:pt>
                <c:pt idx="3">
                  <c:v>Elmaradt dokumentáció</c:v>
                </c:pt>
                <c:pt idx="4">
                  <c:v>Nem megfelelő gépi tanulási algoritmus választása</c:v>
                </c:pt>
                <c:pt idx="5">
                  <c:v>Nem megfelelő játékmotor</c:v>
                </c:pt>
                <c:pt idx="6">
                  <c:v>Kommunikációs nehézségek</c:v>
                </c:pt>
                <c:pt idx="7">
                  <c:v>Adatbázis, adattárolási problémák</c:v>
                </c:pt>
                <c:pt idx="8">
                  <c:v>Adatgyűjtési és feldolgozási hibák</c:v>
                </c:pt>
                <c:pt idx="9">
                  <c:v>Rosszul meghatározott specifikációk</c:v>
                </c:pt>
                <c:pt idx="10">
                  <c:v>Grafikus felhasználói felület hibák</c:v>
                </c:pt>
                <c:pt idx="11">
                  <c:v>Modellek nem elég pontosak</c:v>
                </c:pt>
                <c:pt idx="12">
                  <c:v>Nem egyértelmű feladatkörök</c:v>
                </c:pt>
                <c:pt idx="13">
                  <c:v>Keresési algoritmusok sebességproblémái</c:v>
                </c:pt>
                <c:pt idx="14">
                  <c:v>Rosszul megválasztott prioritások</c:v>
                </c:pt>
              </c:strCache>
            </c:strRef>
          </c:cat>
          <c:val>
            <c:numRef>
              <c:f>graph!$B$4:$B$19</c:f>
              <c:numCache>
                <c:formatCode>General</c:formatCode>
                <c:ptCount val="15"/>
                <c:pt idx="0">
                  <c:v>20</c:v>
                </c:pt>
                <c:pt idx="1">
                  <c:v>16</c:v>
                </c:pt>
                <c:pt idx="2">
                  <c:v>16</c:v>
                </c:pt>
                <c:pt idx="3">
                  <c:v>15</c:v>
                </c:pt>
                <c:pt idx="4">
                  <c:v>12</c:v>
                </c:pt>
                <c:pt idx="5">
                  <c:v>10</c:v>
                </c:pt>
                <c:pt idx="6">
                  <c:v>9</c:v>
                </c:pt>
                <c:pt idx="7">
                  <c:v>8</c:v>
                </c:pt>
                <c:pt idx="8">
                  <c:v>8</c:v>
                </c:pt>
                <c:pt idx="9">
                  <c:v>8</c:v>
                </c:pt>
                <c:pt idx="10">
                  <c:v>6</c:v>
                </c:pt>
                <c:pt idx="11">
                  <c:v>5</c:v>
                </c:pt>
                <c:pt idx="12">
                  <c:v>4</c:v>
                </c:pt>
                <c:pt idx="13">
                  <c:v>4</c:v>
                </c:pt>
                <c:pt idx="1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E5-4CDD-8ACB-2E3551ED85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40707776"/>
        <c:axId val="1640729376"/>
      </c:barChart>
      <c:catAx>
        <c:axId val="1640707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 sz="1200" b="1" i="0" baseline="0"/>
                  <a:t>Kockázatok</a:t>
                </a:r>
                <a:endParaRPr lang="en-GB" sz="1200" b="1" i="0" baseline="0"/>
              </a:p>
            </c:rich>
          </c:tx>
          <c:layout>
            <c:manualLayout>
              <c:xMode val="edge"/>
              <c:yMode val="edge"/>
              <c:x val="0.41788722422669317"/>
              <c:y val="0.8899083629970416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0729376"/>
        <c:crosses val="autoZero"/>
        <c:auto val="1"/>
        <c:lblAlgn val="ctr"/>
        <c:lblOffset val="100"/>
        <c:noMultiLvlLbl val="0"/>
      </c:catAx>
      <c:valAx>
        <c:axId val="1640729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u-HU" sz="1200" b="1" i="0" baseline="0"/>
                  <a:t>Valószínűség * Hatás</a:t>
                </a:r>
                <a:endParaRPr lang="en-GB" sz="1200" b="1" i="0" baseline="0"/>
              </a:p>
            </c:rich>
          </c:tx>
          <c:layout>
            <c:manualLayout>
              <c:xMode val="edge"/>
              <c:yMode val="edge"/>
              <c:x val="6.4111692257468197E-2"/>
              <c:y val="5.7493327472883368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0707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4E91B6039446843A11EE1171D1AAF07" ma:contentTypeVersion="14" ma:contentTypeDescription="Új dokumentum létrehozása." ma:contentTypeScope="" ma:versionID="d0ccb6e40eb2aae0ba82ef2830d3e4aa">
  <xsd:schema xmlns:xsd="http://www.w3.org/2001/XMLSchema" xmlns:xs="http://www.w3.org/2001/XMLSchema" xmlns:p="http://schemas.microsoft.com/office/2006/metadata/properties" xmlns:ns3="91df96f9-7c7a-4c31-9a3b-5fabe5ca6310" xmlns:ns4="1f802792-1a7e-4293-bd20-a43464dc15f5" targetNamespace="http://schemas.microsoft.com/office/2006/metadata/properties" ma:root="true" ma:fieldsID="20d336e911b8bd9cdc5731b9d1395a40" ns3:_="" ns4:_="">
    <xsd:import namespace="91df96f9-7c7a-4c31-9a3b-5fabe5ca6310"/>
    <xsd:import namespace="1f802792-1a7e-4293-bd20-a43464dc15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f96f9-7c7a-4c31-9a3b-5fabe5ca6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02792-1a7e-4293-bd20-a43464dc15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83A4DA-6341-4BD9-9874-7DE73384CA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2B1E64-B8CB-4EE8-9B11-26FBA7D50AF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3ED3CC5-5E15-40A9-862D-ADFD8D022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f96f9-7c7a-4c31-9a3b-5fabe5ca6310"/>
    <ds:schemaRef ds:uri="1f802792-1a7e-4293-bd20-a43464dc1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AEC0BD-DB3E-43AA-88F3-F0276DFAAB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szakdolgozat_sablon.dotx</Template>
  <TotalTime>711</TotalTime>
  <Pages>25</Pages>
  <Words>4840</Words>
  <Characters>27588</Characters>
  <Application>Microsoft Office Word</Application>
  <DocSecurity>0</DocSecurity>
  <Lines>229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Windows-felhasználó</dc:creator>
  <cp:lastModifiedBy>Kovács Márk 2</cp:lastModifiedBy>
  <cp:revision>1082</cp:revision>
  <dcterms:created xsi:type="dcterms:W3CDTF">2022-04-28T10:09:00Z</dcterms:created>
  <dcterms:modified xsi:type="dcterms:W3CDTF">2024-10-31T10:39:00Z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0x010100D4E91B6039446843A11EE1171D1AAF07</vt:lpwstr>
  </property>
</Properties>
</file>