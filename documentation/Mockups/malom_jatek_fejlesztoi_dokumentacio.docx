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10C2DB3F" w14:textId="5FCCBA02" w:rsidR="00026C01" w:rsidRDefault="00552449" w:rsidP="00396DF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Malom Játék </w:t>
      </w:r>
    </w:p>
    <w:p w14:paraId="06835A01" w14:textId="73B35F1C" w:rsidR="00552449" w:rsidRPr="00396DFE" w:rsidRDefault="00D7417E" w:rsidP="00396DFE">
      <w:pPr>
        <w:jc w:val="center"/>
        <w:rPr>
          <w:sz w:val="72"/>
          <w:szCs w:val="72"/>
        </w:rPr>
      </w:pPr>
      <w:r>
        <w:rPr>
          <w:sz w:val="72"/>
          <w:szCs w:val="72"/>
        </w:rPr>
        <w:t>Fejlesztői</w:t>
      </w:r>
      <w:r w:rsidR="00552449">
        <w:rPr>
          <w:sz w:val="72"/>
          <w:szCs w:val="72"/>
        </w:rPr>
        <w:t xml:space="preserve"> </w:t>
      </w:r>
      <w:r w:rsidR="00394139">
        <w:rPr>
          <w:sz w:val="72"/>
          <w:szCs w:val="72"/>
        </w:rPr>
        <w:t>D</w:t>
      </w:r>
      <w:r w:rsidR="00552449">
        <w:rPr>
          <w:sz w:val="72"/>
          <w:szCs w:val="72"/>
        </w:rPr>
        <w:t>okumentáció</w:t>
      </w:r>
    </w:p>
    <w:p w14:paraId="284A7580" w14:textId="77777777" w:rsidR="00BC1D68" w:rsidRDefault="00BC1D68">
      <w:pPr>
        <w:rPr>
          <w:sz w:val="40"/>
          <w:szCs w:val="40"/>
        </w:rPr>
      </w:pPr>
    </w:p>
    <w:p w14:paraId="713017CF" w14:textId="77777777" w:rsidR="00052D99" w:rsidRDefault="00052D99">
      <w:pPr>
        <w:rPr>
          <w:sz w:val="40"/>
          <w:szCs w:val="40"/>
        </w:rPr>
      </w:pPr>
    </w:p>
    <w:p w14:paraId="64433A74" w14:textId="77777777" w:rsidR="00FE1B31" w:rsidRDefault="00FE1B31">
      <w:pPr>
        <w:rPr>
          <w:sz w:val="40"/>
          <w:szCs w:val="40"/>
        </w:rPr>
      </w:pPr>
    </w:p>
    <w:p w14:paraId="457A45B0" w14:textId="77777777" w:rsidR="00FE1B31" w:rsidRDefault="00FE1B31">
      <w:pPr>
        <w:rPr>
          <w:sz w:val="40"/>
          <w:szCs w:val="40"/>
        </w:rPr>
      </w:pPr>
    </w:p>
    <w:p w14:paraId="597CF5FA" w14:textId="6EEA2C9A" w:rsidR="00BC1D68" w:rsidRDefault="00BB7261" w:rsidP="00BB7261">
      <w:pPr>
        <w:jc w:val="center"/>
        <w:rPr>
          <w:sz w:val="32"/>
          <w:szCs w:val="32"/>
        </w:rPr>
      </w:pPr>
      <w:r>
        <w:rPr>
          <w:sz w:val="40"/>
          <w:szCs w:val="40"/>
        </w:rPr>
        <w:t xml:space="preserve">Hoki Attila, </w:t>
      </w:r>
      <w:r w:rsidR="00825E79">
        <w:rPr>
          <w:sz w:val="32"/>
          <w:szCs w:val="32"/>
        </w:rPr>
        <w:t>F</w:t>
      </w:r>
      <w:r w:rsidR="00825E79" w:rsidRPr="00825E79">
        <w:rPr>
          <w:sz w:val="32"/>
          <w:szCs w:val="32"/>
        </w:rPr>
        <w:t>2</w:t>
      </w:r>
      <w:r w:rsidR="00825E79">
        <w:rPr>
          <w:sz w:val="32"/>
          <w:szCs w:val="32"/>
        </w:rPr>
        <w:t>XVKV</w:t>
      </w:r>
    </w:p>
    <w:p w14:paraId="2FC005EA" w14:textId="1FF11D1B" w:rsidR="00BB7261" w:rsidRPr="00BB7261" w:rsidRDefault="00BB7261" w:rsidP="00BB726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Koltai Armand, </w:t>
      </w:r>
      <w:r w:rsidR="00502FA9">
        <w:rPr>
          <w:sz w:val="32"/>
          <w:szCs w:val="32"/>
        </w:rPr>
        <w:t>GYBASN</w:t>
      </w:r>
    </w:p>
    <w:p w14:paraId="06D4E0C8" w14:textId="5F914B07" w:rsidR="00BB7261" w:rsidRDefault="00BB7261" w:rsidP="00BB726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Kovács Márk, </w:t>
      </w:r>
      <w:r>
        <w:rPr>
          <w:sz w:val="32"/>
          <w:szCs w:val="32"/>
        </w:rPr>
        <w:t>B2TN3S</w:t>
      </w:r>
    </w:p>
    <w:p w14:paraId="68F2B569" w14:textId="5A62E1A1" w:rsidR="00052D99" w:rsidRPr="00C7439F" w:rsidRDefault="00BB7261" w:rsidP="00C7439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Orsós János, </w:t>
      </w:r>
      <w:r>
        <w:rPr>
          <w:sz w:val="32"/>
          <w:szCs w:val="32"/>
        </w:rPr>
        <w:t>CEKWOT</w:t>
      </w:r>
    </w:p>
    <w:p w14:paraId="34E4D841" w14:textId="77777777" w:rsidR="00052D99" w:rsidRDefault="00052D99" w:rsidP="00BC1D68">
      <w:pPr>
        <w:jc w:val="center"/>
        <w:rPr>
          <w:sz w:val="32"/>
          <w:szCs w:val="32"/>
        </w:rPr>
      </w:pPr>
    </w:p>
    <w:p w14:paraId="4CB4340E" w14:textId="77777777" w:rsidR="00C7439F" w:rsidRDefault="00C7439F" w:rsidP="00BC1D68">
      <w:pPr>
        <w:jc w:val="center"/>
        <w:rPr>
          <w:sz w:val="32"/>
          <w:szCs w:val="32"/>
        </w:rPr>
      </w:pPr>
    </w:p>
    <w:p w14:paraId="39D517F7" w14:textId="77777777" w:rsidR="00C7439F" w:rsidRDefault="00C7439F" w:rsidP="00BC1D68">
      <w:pPr>
        <w:jc w:val="center"/>
        <w:rPr>
          <w:sz w:val="32"/>
          <w:szCs w:val="32"/>
        </w:rPr>
      </w:pPr>
    </w:p>
    <w:p w14:paraId="366FD998" w14:textId="6AF46E5D" w:rsidR="00B94BD0" w:rsidRDefault="00B94BD0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Mérnökinformatikus </w:t>
      </w:r>
      <w:proofErr w:type="spellStart"/>
      <w:r>
        <w:rPr>
          <w:sz w:val="32"/>
          <w:szCs w:val="32"/>
        </w:rPr>
        <w:t>BSc</w:t>
      </w:r>
      <w:proofErr w:type="spellEnd"/>
      <w:r>
        <w:rPr>
          <w:sz w:val="32"/>
          <w:szCs w:val="32"/>
        </w:rPr>
        <w:t>.</w:t>
      </w:r>
    </w:p>
    <w:p w14:paraId="750BC747" w14:textId="6304C86F" w:rsidR="00B94BD0" w:rsidRDefault="00B94BD0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Ötödik félév</w:t>
      </w:r>
    </w:p>
    <w:p w14:paraId="45B9F1D3" w14:textId="77777777" w:rsidR="00C7439F" w:rsidRDefault="00C7439F" w:rsidP="00BC1D68">
      <w:pPr>
        <w:jc w:val="center"/>
        <w:rPr>
          <w:sz w:val="32"/>
          <w:szCs w:val="32"/>
        </w:rPr>
      </w:pPr>
    </w:p>
    <w:p w14:paraId="55AFDF02" w14:textId="77777777" w:rsidR="00FE1B31" w:rsidRDefault="00FE1B31" w:rsidP="00BC1D68">
      <w:pPr>
        <w:jc w:val="center"/>
        <w:rPr>
          <w:sz w:val="32"/>
          <w:szCs w:val="32"/>
        </w:rPr>
      </w:pPr>
    </w:p>
    <w:p w14:paraId="7546BF2A" w14:textId="0EDBFC7C" w:rsidR="00A37CA0" w:rsidRDefault="00A37CA0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Mesterséges Intelligencia Alapjai, N-LA0</w:t>
      </w:r>
      <w:r w:rsidR="001D01DE">
        <w:rPr>
          <w:sz w:val="32"/>
          <w:szCs w:val="32"/>
        </w:rPr>
        <w:t>3</w:t>
      </w:r>
    </w:p>
    <w:p w14:paraId="3385D43F" w14:textId="1E17879E" w:rsidR="002C627B" w:rsidRDefault="002C627B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Haladó Programozás, N-LA05</w:t>
      </w:r>
    </w:p>
    <w:p w14:paraId="1CD3F687" w14:textId="5452EFB2" w:rsidR="00FE1B31" w:rsidRDefault="00660AD9" w:rsidP="00C935A1">
      <w:pPr>
        <w:jc w:val="center"/>
        <w:rPr>
          <w:sz w:val="32"/>
          <w:szCs w:val="28"/>
        </w:rPr>
      </w:pPr>
      <w:r>
        <w:rPr>
          <w:sz w:val="32"/>
          <w:szCs w:val="28"/>
        </w:rPr>
        <w:t>Szoftvertechnológia</w:t>
      </w:r>
      <w:r w:rsidR="00D9562C" w:rsidRPr="00D9562C">
        <w:rPr>
          <w:sz w:val="32"/>
          <w:szCs w:val="28"/>
        </w:rPr>
        <w:t>, N-LA02</w:t>
      </w:r>
    </w:p>
    <w:p w14:paraId="158EEB72" w14:textId="77777777" w:rsidR="00C935A1" w:rsidRDefault="00C935A1" w:rsidP="00C935A1">
      <w:pPr>
        <w:jc w:val="center"/>
        <w:rPr>
          <w:sz w:val="32"/>
          <w:szCs w:val="28"/>
        </w:rPr>
      </w:pPr>
    </w:p>
    <w:p w14:paraId="278E3A2E" w14:textId="77777777" w:rsidR="00C935A1" w:rsidRDefault="00C935A1" w:rsidP="00C935A1">
      <w:pPr>
        <w:jc w:val="center"/>
        <w:rPr>
          <w:sz w:val="32"/>
          <w:szCs w:val="28"/>
        </w:rPr>
      </w:pPr>
    </w:p>
    <w:p w14:paraId="38783E72" w14:textId="77777777" w:rsidR="00C935A1" w:rsidRPr="00C935A1" w:rsidRDefault="00C935A1" w:rsidP="00C935A1">
      <w:pPr>
        <w:jc w:val="center"/>
        <w:rPr>
          <w:sz w:val="32"/>
          <w:szCs w:val="28"/>
        </w:rPr>
      </w:pPr>
    </w:p>
    <w:p w14:paraId="484BD79C" w14:textId="7D9BBC7A" w:rsidR="00BC1D68" w:rsidRPr="00F744D4" w:rsidRDefault="00BC1D68" w:rsidP="00F744D4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</w:t>
      </w:r>
      <w:r w:rsidR="00202C6E">
        <w:rPr>
          <w:sz w:val="32"/>
          <w:szCs w:val="32"/>
        </w:rPr>
        <w:t>4</w:t>
      </w:r>
    </w:p>
    <w:bookmarkStart w:id="0" w:name="_Toc179108490" w:displacedByCustomXml="next"/>
    <w:sdt>
      <w:sdtPr>
        <w:rPr>
          <w:b w:val="0"/>
          <w:sz w:val="24"/>
        </w:rPr>
        <w:id w:val="-18403858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5A0362D" w14:textId="15425165" w:rsidR="00844C21" w:rsidRDefault="00844C21" w:rsidP="001768EC">
          <w:pPr>
            <w:pStyle w:val="szdcmsortartalomjegyzk"/>
            <w:tabs>
              <w:tab w:val="center" w:pos="4393"/>
            </w:tabs>
          </w:pPr>
          <w:r>
            <w:t>Tartalomjegyzék</w:t>
          </w:r>
          <w:bookmarkEnd w:id="0"/>
          <w:r w:rsidR="001768EC">
            <w:tab/>
          </w:r>
        </w:p>
        <w:p w14:paraId="26561612" w14:textId="14635C1C" w:rsidR="00130561" w:rsidRDefault="00844C21">
          <w:pPr>
            <w:pStyle w:val="TJ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08490" w:history="1">
            <w:r w:rsidR="00130561" w:rsidRPr="00431C02">
              <w:rPr>
                <w:rStyle w:val="Hiperhivatkozs"/>
                <w:noProof/>
              </w:rPr>
              <w:t>Tartalomjegyzék</w:t>
            </w:r>
            <w:r w:rsidR="00130561">
              <w:rPr>
                <w:noProof/>
                <w:webHidden/>
              </w:rPr>
              <w:tab/>
            </w:r>
            <w:r w:rsidR="00130561">
              <w:rPr>
                <w:noProof/>
                <w:webHidden/>
              </w:rPr>
              <w:fldChar w:fldCharType="begin"/>
            </w:r>
            <w:r w:rsidR="00130561">
              <w:rPr>
                <w:noProof/>
                <w:webHidden/>
              </w:rPr>
              <w:instrText xml:space="preserve"> PAGEREF _Toc179108490 \h </w:instrText>
            </w:r>
            <w:r w:rsidR="00130561">
              <w:rPr>
                <w:noProof/>
                <w:webHidden/>
              </w:rPr>
            </w:r>
            <w:r w:rsidR="00130561">
              <w:rPr>
                <w:noProof/>
                <w:webHidden/>
              </w:rPr>
              <w:fldChar w:fldCharType="separate"/>
            </w:r>
            <w:r w:rsidR="00130561">
              <w:rPr>
                <w:noProof/>
                <w:webHidden/>
              </w:rPr>
              <w:t>1</w:t>
            </w:r>
            <w:r w:rsidR="00130561">
              <w:rPr>
                <w:noProof/>
                <w:webHidden/>
              </w:rPr>
              <w:fldChar w:fldCharType="end"/>
            </w:r>
          </w:hyperlink>
        </w:p>
        <w:p w14:paraId="4F997A6B" w14:textId="3B74E01D" w:rsidR="00130561" w:rsidRDefault="00130561">
          <w:pPr>
            <w:pStyle w:val="TJ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1" w:history="1">
            <w:r w:rsidRPr="00431C02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3875" w14:textId="3EA2C0A1" w:rsidR="00130561" w:rsidRDefault="00130561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2" w:history="1">
            <w:r w:rsidRPr="00431C02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4B553" w14:textId="3216F7A6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3" w:history="1">
            <w:r w:rsidRPr="00431C02">
              <w:rPr>
                <w:rStyle w:val="Hiperhivatkozs"/>
                <w:noProof/>
              </w:rPr>
              <w:t>1.1.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Szoftvertechnológia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FC4E" w14:textId="06BCD103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4" w:history="1">
            <w:r w:rsidRPr="00431C02">
              <w:rPr>
                <w:rStyle w:val="Hiperhivatkozs"/>
                <w:noProof/>
              </w:rPr>
              <w:t>1.2.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Mesterséges intelligencia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1D4A" w14:textId="43CF0F25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5" w:history="1">
            <w:r w:rsidRPr="00431C02">
              <w:rPr>
                <w:rStyle w:val="Hiperhivatkozs"/>
                <w:noProof/>
              </w:rPr>
              <w:t>1.3.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Haladó programozás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A1BC" w14:textId="2F7B5AD8" w:rsidR="00130561" w:rsidRDefault="00130561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6" w:history="1">
            <w:r w:rsidRPr="00431C02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Koncepcióterv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17AE4" w14:textId="618432AE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7" w:history="1">
            <w:r w:rsidRPr="00431C02">
              <w:rPr>
                <w:rStyle w:val="Hiperhivatkozs"/>
                <w:noProof/>
              </w:rPr>
              <w:t>2.1.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Program képességei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759E" w14:textId="25ACAFF2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8" w:history="1">
            <w:r w:rsidRPr="00431C02">
              <w:rPr>
                <w:rStyle w:val="Hiperhivatkozs"/>
                <w:noProof/>
              </w:rPr>
              <w:t>2.2.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Játékmotor szükségessége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0DA62" w14:textId="35A020CB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9" w:history="1">
            <w:r w:rsidRPr="00431C02">
              <w:rPr>
                <w:rStyle w:val="Hiperhivatkozs"/>
                <w:noProof/>
              </w:rPr>
              <w:t>2.3.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Grafikus felhasználói felület koncepció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ACFB" w14:textId="16F10C82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0" w:history="1">
            <w:r w:rsidRPr="00431C02">
              <w:rPr>
                <w:rStyle w:val="Hiperhivatkozs"/>
                <w:noProof/>
              </w:rPr>
              <w:t>2.4.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Adattárolás és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6E8AF" w14:textId="3BC17D73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1" w:history="1">
            <w:r w:rsidRPr="00431C02">
              <w:rPr>
                <w:rStyle w:val="Hiperhivatkozs"/>
                <w:noProof/>
              </w:rPr>
              <w:t>2.5.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Kereső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50B3" w14:textId="4EE90223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2" w:history="1">
            <w:r w:rsidRPr="00431C02">
              <w:rPr>
                <w:rStyle w:val="Hiperhivatkozs"/>
                <w:noProof/>
              </w:rPr>
              <w:t>2.6.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Gépi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B5AB" w14:textId="4F389D1D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3" w:history="1">
            <w:r w:rsidRPr="00431C02">
              <w:rPr>
                <w:rStyle w:val="Hiperhivatkozs"/>
                <w:noProof/>
              </w:rPr>
              <w:t>2.7.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B6EBC" w14:textId="661541F3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4" w:history="1">
            <w:r w:rsidRPr="00431C02">
              <w:rPr>
                <w:rStyle w:val="Hiperhivatkozs"/>
                <w:noProof/>
              </w:rPr>
              <w:t>2.8.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Hipotézisek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07D4" w14:textId="4E702FE7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5" w:history="1">
            <w:r w:rsidRPr="00431C02">
              <w:rPr>
                <w:rStyle w:val="Hiperhivatkozs"/>
                <w:noProof/>
              </w:rPr>
              <w:t>2.9.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Kiértékelés és eredmény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0836" w14:textId="4CFE827E" w:rsidR="00130561" w:rsidRDefault="00130561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6" w:history="1">
            <w:r w:rsidRPr="00431C02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E24D" w14:textId="7125EBCB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7" w:history="1">
            <w:r w:rsidRPr="00431C02">
              <w:rPr>
                <w:rStyle w:val="Hiperhivatkozs"/>
                <w:noProof/>
              </w:rPr>
              <w:t>3.1.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Használati eset-diagram (Use-case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5FEB" w14:textId="6FCFE910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8" w:history="1">
            <w:r w:rsidRPr="00431C02">
              <w:rPr>
                <w:rStyle w:val="Hiperhivatkozs"/>
                <w:noProof/>
              </w:rPr>
              <w:t>3.1.1.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Használati esetek részletes szöveges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A79D6" w14:textId="641EA081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9" w:history="1">
            <w:r w:rsidRPr="00431C02">
              <w:rPr>
                <w:rStyle w:val="Hiperhivatkozs"/>
                <w:noProof/>
              </w:rPr>
              <w:t>3.1.2.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Aktorok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0DAD0" w14:textId="1D57EF50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0" w:history="1">
            <w:r w:rsidRPr="00431C02">
              <w:rPr>
                <w:rStyle w:val="Hiperhivatkozs"/>
                <w:noProof/>
              </w:rPr>
              <w:t>3.2.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Tevékenység-diagram (Action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2FC3" w14:textId="1D2EC0A8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1" w:history="1">
            <w:r w:rsidRPr="00431C02">
              <w:rPr>
                <w:rStyle w:val="Hiperhivatkozs"/>
                <w:noProof/>
              </w:rPr>
              <w:t>3.3.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Állapotgép diagramok (State Machine)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0947" w14:textId="36EFDC04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2" w:history="1">
            <w:r w:rsidRPr="00431C02">
              <w:rPr>
                <w:rStyle w:val="Hiperhivatkozs"/>
                <w:noProof/>
              </w:rPr>
              <w:t>3.4.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Kontextus diagram (Context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6E6" w14:textId="7B4C9C05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3" w:history="1">
            <w:r w:rsidRPr="00431C02">
              <w:rPr>
                <w:rStyle w:val="Hiperhivatkozs"/>
                <w:noProof/>
              </w:rPr>
              <w:t>3.5.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Osztály diagram (Class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D402" w14:textId="360FEFF5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4" w:history="1">
            <w:r w:rsidRPr="00431C02">
              <w:rPr>
                <w:rStyle w:val="Hiperhivatkozs"/>
                <w:noProof/>
              </w:rPr>
              <w:t>3.6.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Adatbázis egyedkapcsolat diagram (ER)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00B05" w14:textId="7712CFD8" w:rsidR="00130561" w:rsidRDefault="00130561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5" w:history="1">
            <w:r w:rsidRPr="00431C02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Technológia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A4CB" w14:textId="035303BF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6" w:history="1">
            <w:r w:rsidRPr="00431C02">
              <w:rPr>
                <w:rStyle w:val="Hiperhivatkozs"/>
                <w:noProof/>
              </w:rPr>
              <w:t>4.1.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E1C0" w14:textId="1E23E47B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7" w:history="1">
            <w:r w:rsidRPr="00431C02">
              <w:rPr>
                <w:rStyle w:val="Hiperhivatkozs"/>
                <w:noProof/>
              </w:rPr>
              <w:t>4.2.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Paradigmák és implementációs szabványok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27311" w14:textId="597BEBBD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8" w:history="1">
            <w:r w:rsidRPr="00431C02">
              <w:rPr>
                <w:rStyle w:val="Hiperhivatkozs"/>
                <w:noProof/>
              </w:rPr>
              <w:t>4.3.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37CE" w14:textId="0673799D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9" w:history="1">
            <w:r w:rsidRPr="00431C02">
              <w:rPr>
                <w:rStyle w:val="Hiperhivatkozs"/>
                <w:noProof/>
              </w:rPr>
              <w:t>4.4.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Programnyelv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B180" w14:textId="3A6EEB49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0" w:history="1">
            <w:r w:rsidRPr="00431C02">
              <w:rPr>
                <w:rStyle w:val="Hiperhivatkozs"/>
                <w:noProof/>
              </w:rPr>
              <w:t>4.5.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Függvénykönyvtárak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6944" w14:textId="543204C9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1" w:history="1">
            <w:r w:rsidRPr="00431C02">
              <w:rPr>
                <w:rStyle w:val="Hiperhivatkozs"/>
                <w:noProof/>
              </w:rPr>
              <w:t>4.6.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59E0" w14:textId="3AD30A01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2" w:history="1">
            <w:r w:rsidRPr="00431C02">
              <w:rPr>
                <w:rStyle w:val="Hiperhivatkozs"/>
                <w:noProof/>
              </w:rPr>
              <w:t>4.7.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Egyéb felhasznált eszközök és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D018" w14:textId="0CE0609E" w:rsidR="00130561" w:rsidRDefault="00130561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3" w:history="1">
            <w:r w:rsidRPr="00431C02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Mérföldkövek és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343C" w14:textId="3BBF603C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4" w:history="1">
            <w:r w:rsidRPr="00431C02">
              <w:rPr>
                <w:rStyle w:val="Hiperhivatkozs"/>
                <w:noProof/>
              </w:rPr>
              <w:t>5.1.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Játék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C408" w14:textId="5E87873A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5" w:history="1">
            <w:r w:rsidRPr="00431C02">
              <w:rPr>
                <w:rStyle w:val="Hiperhivatkozs"/>
                <w:noProof/>
              </w:rPr>
              <w:t>5.1.1.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1F66" w14:textId="55E2AEF2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6" w:history="1">
            <w:r w:rsidRPr="00431C02">
              <w:rPr>
                <w:rStyle w:val="Hiperhivatkozs"/>
                <w:noProof/>
              </w:rPr>
              <w:t>5.1.2.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Felhasználói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8A9B" w14:textId="2B342862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7" w:history="1">
            <w:r w:rsidRPr="00431C02">
              <w:rPr>
                <w:rStyle w:val="Hiperhivatkozs"/>
                <w:noProof/>
              </w:rPr>
              <w:t>5.1.3.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Párhuzamos mellékfeladatok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75492" w14:textId="4B3341D0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8" w:history="1">
            <w:r w:rsidRPr="00431C02">
              <w:rPr>
                <w:rStyle w:val="Hiperhivatkozs"/>
                <w:noProof/>
              </w:rPr>
              <w:t>5.2.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Prototípus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2D0B" w14:textId="7305D4E0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9" w:history="1">
            <w:r w:rsidRPr="00431C02">
              <w:rPr>
                <w:rStyle w:val="Hiperhivatkozs"/>
                <w:noProof/>
              </w:rPr>
              <w:t>5.2.1.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Hegymászó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0EE31" w14:textId="7DCC37A5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0" w:history="1">
            <w:r w:rsidRPr="00431C02">
              <w:rPr>
                <w:rStyle w:val="Hiperhivatkozs"/>
                <w:noProof/>
              </w:rPr>
              <w:t>5.2.2.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Grafikus felhasználói felület v.0.1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968F" w14:textId="3D4D36A3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1" w:history="1">
            <w:r w:rsidRPr="00431C02">
              <w:rPr>
                <w:rStyle w:val="Hiperhivatkozs"/>
                <w:noProof/>
              </w:rPr>
              <w:t>5.2.3.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Testing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ADBD" w14:textId="1301E010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2" w:history="1">
            <w:r w:rsidRPr="00431C02">
              <w:rPr>
                <w:rStyle w:val="Hiperhivatkozs"/>
                <w:noProof/>
              </w:rPr>
              <w:t>5.3.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Prototípus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F191" w14:textId="11F6A8C4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3" w:history="1">
            <w:r w:rsidRPr="00431C02">
              <w:rPr>
                <w:rStyle w:val="Hiperhivatkozs"/>
                <w:noProof/>
              </w:rPr>
              <w:t>5.3.1.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Gépi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3393" w14:textId="19E24A5D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4" w:history="1">
            <w:r w:rsidRPr="00431C02">
              <w:rPr>
                <w:rStyle w:val="Hiperhivatkozs"/>
                <w:noProof/>
              </w:rPr>
              <w:t>5.3.2.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Grafikus felhasználói felület v.1.0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5776" w14:textId="6BEAA0BD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5" w:history="1">
            <w:r w:rsidRPr="00431C02">
              <w:rPr>
                <w:rStyle w:val="Hiperhivatkozs"/>
                <w:noProof/>
              </w:rPr>
              <w:t>5.3.3.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Egyéb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012A" w14:textId="5AE55898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6" w:history="1">
            <w:r w:rsidRPr="00431C02">
              <w:rPr>
                <w:rStyle w:val="Hiperhivatkozs"/>
                <w:noProof/>
              </w:rPr>
              <w:t>5.3.4.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testing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840C" w14:textId="56BF8B69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7" w:history="1">
            <w:r w:rsidRPr="00431C02">
              <w:rPr>
                <w:rStyle w:val="Hiperhivatkozs"/>
                <w:noProof/>
              </w:rPr>
              <w:t>5.4.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Publikálás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8764" w14:textId="58261F73" w:rsidR="00130561" w:rsidRDefault="00130561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8" w:history="1">
            <w:r w:rsidRPr="00431C02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Projekttervezés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E8AA" w14:textId="7FA8652D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9" w:history="1">
            <w:r w:rsidRPr="00431C02">
              <w:rPr>
                <w:rStyle w:val="Hiperhivatkozs"/>
                <w:noProof/>
              </w:rPr>
              <w:t>6.1.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Kockázatterv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735D" w14:textId="15C735DC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0" w:history="1">
            <w:r w:rsidRPr="00431C02">
              <w:rPr>
                <w:rStyle w:val="Hiperhivatkozs"/>
                <w:noProof/>
              </w:rPr>
              <w:t>6.1.1.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Kockázatelemzési 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73B4" w14:textId="4F417CC2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1" w:history="1">
            <w:r w:rsidRPr="00431C02">
              <w:rPr>
                <w:rStyle w:val="Hiperhivatkozs"/>
                <w:noProof/>
              </w:rPr>
              <w:t>6.1.2.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Halszálka-diagram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8DB7" w14:textId="3050516B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2" w:history="1">
            <w:r w:rsidRPr="00431C02">
              <w:rPr>
                <w:rStyle w:val="Hiperhivatkozs"/>
                <w:noProof/>
              </w:rPr>
              <w:t>6.1.3.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Pareto-diagram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90B3" w14:textId="12CBD36A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3" w:history="1">
            <w:r w:rsidRPr="00431C02">
              <w:rPr>
                <w:rStyle w:val="Hiperhivatkozs"/>
                <w:noProof/>
              </w:rPr>
              <w:t>6.1.4.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SWOT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32076" w14:textId="3264C2E4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4" w:history="1">
            <w:r w:rsidRPr="00431C02">
              <w:rPr>
                <w:rStyle w:val="Hiperhivatkozs"/>
                <w:noProof/>
              </w:rPr>
              <w:t>6.2.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Csapattagok leterheltsége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04E3" w14:textId="33698BDC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5" w:history="1">
            <w:r w:rsidRPr="00431C02">
              <w:rPr>
                <w:rStyle w:val="Hiperhivatkozs"/>
                <w:noProof/>
              </w:rPr>
              <w:t>6.3.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Ütemterv (Gantt-diagram)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773E" w14:textId="2831A2BE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6" w:history="1">
            <w:r w:rsidRPr="00431C02">
              <w:rPr>
                <w:rStyle w:val="Hiperhivatkozs"/>
                <w:noProof/>
              </w:rPr>
              <w:t>6.4.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Projektszervezési modell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C7AA4" w14:textId="7CC9A61E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7" w:history="1">
            <w:r w:rsidRPr="00431C02">
              <w:rPr>
                <w:rStyle w:val="Hiperhivatkozs"/>
                <w:noProof/>
              </w:rPr>
              <w:t>6.5.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Tesztelési terv (Unittest)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9561" w14:textId="700BACC9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8" w:history="1">
            <w:r w:rsidRPr="00431C02">
              <w:rPr>
                <w:rStyle w:val="Hiperhivatkozs"/>
                <w:noProof/>
              </w:rPr>
              <w:t>6.5.1.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Megközelítés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A619" w14:textId="7851D395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9" w:history="1">
            <w:r w:rsidRPr="00431C02">
              <w:rPr>
                <w:rStyle w:val="Hiperhivatkozs"/>
                <w:noProof/>
              </w:rPr>
              <w:t>6.5.2.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Hipotézisek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CA4C" w14:textId="0FCA70FE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0" w:history="1">
            <w:r w:rsidRPr="00431C02">
              <w:rPr>
                <w:rStyle w:val="Hiperhivatkozs"/>
                <w:noProof/>
              </w:rPr>
              <w:t>6.5.3.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Teszt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1AECF" w14:textId="4D8E38CA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1" w:history="1">
            <w:r w:rsidRPr="00431C02">
              <w:rPr>
                <w:rStyle w:val="Hiperhivatkozs"/>
                <w:noProof/>
              </w:rPr>
              <w:t>6.5.4.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Teszt elemzés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15EF" w14:textId="6B4F54D3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2" w:history="1">
            <w:r w:rsidRPr="00431C02">
              <w:rPr>
                <w:rStyle w:val="Hiperhivatkozs"/>
                <w:noProof/>
              </w:rPr>
              <w:t>6.5.5.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Teszt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70C0" w14:textId="712D98B4" w:rsidR="00130561" w:rsidRDefault="0013056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3" w:history="1">
            <w:r w:rsidRPr="00431C02">
              <w:rPr>
                <w:rStyle w:val="Hiperhivatkozs"/>
                <w:noProof/>
              </w:rPr>
              <w:t>6.5.6.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Teszt elemzés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6A90" w14:textId="6CE40290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4" w:history="1">
            <w:r w:rsidRPr="00431C02">
              <w:rPr>
                <w:rStyle w:val="Hiperhivatkozs"/>
                <w:noProof/>
              </w:rPr>
              <w:t>6.6.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Projekt lezárása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F70B" w14:textId="62802C58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5" w:history="1">
            <w:r w:rsidRPr="00431C02">
              <w:rPr>
                <w:rStyle w:val="Hiperhivatkozs"/>
                <w:noProof/>
              </w:rPr>
              <w:t>6.7.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Projekt utóélete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4DF0" w14:textId="1D826BEB" w:rsidR="00130561" w:rsidRDefault="00130561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6" w:history="1">
            <w:r w:rsidRPr="00431C02">
              <w:rPr>
                <w:rStyle w:val="Hiperhivatkozs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F470" w14:textId="6A7156CA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7" w:history="1">
            <w:r w:rsidRPr="00431C02">
              <w:rPr>
                <w:rStyle w:val="Hiperhivatkozs"/>
                <w:noProof/>
              </w:rPr>
              <w:t>7.1.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3717" w14:textId="52056E42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8" w:history="1">
            <w:r w:rsidRPr="00431C02">
              <w:rPr>
                <w:rStyle w:val="Hiperhivatkozs"/>
                <w:noProof/>
              </w:rPr>
              <w:t>7.2.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Belépés: Felhasználó létrehozása vagy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555C" w14:textId="1ACD08F9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9" w:history="1">
            <w:r w:rsidRPr="00431C02">
              <w:rPr>
                <w:rStyle w:val="Hiperhivatkozs"/>
                <w:noProof/>
              </w:rPr>
              <w:t>7.3.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Főablak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6264" w14:textId="4BC4E97E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0" w:history="1">
            <w:r w:rsidRPr="00431C02">
              <w:rPr>
                <w:rStyle w:val="Hiperhivatkozs"/>
                <w:noProof/>
              </w:rPr>
              <w:t>7.4.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Navigációspanel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8A77" w14:textId="742032DD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1" w:history="1">
            <w:r w:rsidRPr="00431C02">
              <w:rPr>
                <w:rStyle w:val="Hiperhivatkozs"/>
                <w:noProof/>
              </w:rPr>
              <w:t>7.5.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Ellenfél kiválasztása és nehézség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E60D" w14:textId="2F57034D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2" w:history="1">
            <w:r w:rsidRPr="00431C02">
              <w:rPr>
                <w:rStyle w:val="Hiperhivatkozs"/>
                <w:noProof/>
              </w:rPr>
              <w:t>7.6.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Hogyan játsz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4D00" w14:textId="2BBD0EE6" w:rsidR="00130561" w:rsidRDefault="0013056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3" w:history="1">
            <w:r w:rsidRPr="00431C02">
              <w:rPr>
                <w:rStyle w:val="Hiperhivatkozs"/>
                <w:noProof/>
              </w:rPr>
              <w:t>7.7.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iperhivatkozs"/>
                <w:noProof/>
              </w:rPr>
              <w:t>Tippek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6CF65" w14:textId="7A4556B5" w:rsidR="00130561" w:rsidRDefault="00130561">
          <w:pPr>
            <w:pStyle w:val="TJ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4" w:history="1">
            <w:r w:rsidRPr="00431C02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19BB" w14:textId="162D82CD" w:rsidR="00130561" w:rsidRDefault="00130561">
          <w:pPr>
            <w:pStyle w:val="TJ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5" w:history="1">
            <w:r w:rsidRPr="00431C02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CBB7" w14:textId="60219114" w:rsidR="00130561" w:rsidRDefault="00130561">
          <w:pPr>
            <w:pStyle w:val="TJ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6" w:history="1">
            <w:r w:rsidRPr="00431C02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18F8" w14:textId="5845E879" w:rsidR="00844C21" w:rsidRDefault="00844C21">
          <w:r>
            <w:rPr>
              <w:b/>
              <w:bCs/>
              <w:noProof/>
            </w:rPr>
            <w:fldChar w:fldCharType="end"/>
          </w:r>
        </w:p>
      </w:sdtContent>
    </w:sdt>
    <w:p w14:paraId="729F2DD1" w14:textId="01B9B20B" w:rsidR="002D35FE" w:rsidRDefault="002D35FE">
      <w:r>
        <w:br w:type="page"/>
      </w:r>
    </w:p>
    <w:p w14:paraId="503FC9D5" w14:textId="1DF25C90" w:rsidR="00F71E1A" w:rsidRDefault="006F0C3B" w:rsidP="006F0C3B">
      <w:pPr>
        <w:pStyle w:val="szdcmsorszmozatlan"/>
      </w:pPr>
      <w:bookmarkStart w:id="1" w:name="_Toc179108491"/>
      <w:r>
        <w:lastRenderedPageBreak/>
        <w:t>Bevezetés</w:t>
      </w:r>
      <w:bookmarkEnd w:id="1"/>
    </w:p>
    <w:p w14:paraId="282B686F" w14:textId="76C10F10" w:rsidR="00E40625" w:rsidRPr="00E40625" w:rsidRDefault="00FC12A4" w:rsidP="00E40625">
      <w:pPr>
        <w:pStyle w:val="szdszveg"/>
      </w:pPr>
      <w:r>
        <w:t>Miért ezt választottuk</w:t>
      </w:r>
      <w:r w:rsidR="00EE0730">
        <w:t xml:space="preserve"> témának</w:t>
      </w:r>
      <w:r>
        <w:t xml:space="preserve">, miért 4-en, melyik tárgyakra, minek reményében. </w:t>
      </w:r>
      <w:r w:rsidR="008663DC">
        <w:t>Feladat rövid bemutatása</w:t>
      </w:r>
      <w:r w:rsidR="00EE0730">
        <w:t>, kihívás bemutatása és hangsúlyozása, megközelítés rövid ismertetése</w:t>
      </w:r>
    </w:p>
    <w:p w14:paraId="1FB8AE63" w14:textId="7CAF3A3A" w:rsidR="00946BE9" w:rsidRDefault="00946BE9" w:rsidP="00946BE9">
      <w:pPr>
        <w:pStyle w:val="szdcmsor1"/>
      </w:pPr>
      <w:bookmarkStart w:id="2" w:name="_Toc179108492"/>
      <w:r>
        <w:lastRenderedPageBreak/>
        <w:t>Követelmények</w:t>
      </w:r>
      <w:bookmarkEnd w:id="2"/>
    </w:p>
    <w:p w14:paraId="4482E8C8" w14:textId="4808393D" w:rsidR="00975A4E" w:rsidRDefault="00975A4E" w:rsidP="00051FFB">
      <w:pPr>
        <w:pStyle w:val="szdszveg"/>
      </w:pPr>
      <w:r w:rsidRPr="00051FFB">
        <w:t>S</w:t>
      </w:r>
      <w:r w:rsidR="00051FFB" w:rsidRPr="00051FFB">
        <w:t>pecifikációk</w:t>
      </w:r>
      <w:r>
        <w:t>: feladat leírása, mit, mikorra,</w:t>
      </w:r>
    </w:p>
    <w:p w14:paraId="053F710E" w14:textId="64A71DFC" w:rsidR="00051FFB" w:rsidRPr="00051FFB" w:rsidRDefault="00051FFB" w:rsidP="00051FFB">
      <w:pPr>
        <w:pStyle w:val="szdszveg"/>
      </w:pPr>
      <w:r w:rsidRPr="00051FFB">
        <w:t xml:space="preserve"> </w:t>
      </w:r>
      <w:r w:rsidR="004A03BB" w:rsidRPr="00051FFB">
        <w:t>K</w:t>
      </w:r>
      <w:r w:rsidRPr="00051FFB">
        <w:t>övetelményanalízis</w:t>
      </w:r>
      <w:r w:rsidR="004A03BB">
        <w:t>: megvalósíthatóság vizsgálata</w:t>
      </w:r>
    </w:p>
    <w:p w14:paraId="652A4EC4" w14:textId="0EF978E3" w:rsidR="00051FFB" w:rsidRDefault="00051FFB" w:rsidP="00051FFB">
      <w:pPr>
        <w:pStyle w:val="szdcmsor2"/>
      </w:pPr>
      <w:bookmarkStart w:id="3" w:name="_Toc179108493"/>
      <w:r>
        <w:t xml:space="preserve">Szoftvertechnológia </w:t>
      </w:r>
      <w:r w:rsidR="00441403">
        <w:t xml:space="preserve">tárgy </w:t>
      </w:r>
      <w:r>
        <w:t>követelményei</w:t>
      </w:r>
      <w:bookmarkEnd w:id="3"/>
    </w:p>
    <w:p w14:paraId="3F7A5C5F" w14:textId="5442A12D" w:rsidR="0042541B" w:rsidRPr="0042541B" w:rsidRDefault="00B53AE3" w:rsidP="0042541B">
      <w:pPr>
        <w:pStyle w:val="szdszveg"/>
      </w:pPr>
      <w:r>
        <w:t>1</w:t>
      </w:r>
      <w:r w:rsidR="00CE1BB1" w:rsidRPr="00B53AE3">
        <w:t>.</w:t>
      </w:r>
      <w:r w:rsidR="00055BBF">
        <w:t xml:space="preserve"> számú </w:t>
      </w:r>
      <w:r w:rsidR="0042541B">
        <w:t xml:space="preserve">melléklet </w:t>
      </w:r>
      <w:r w:rsidR="000751B1">
        <w:t>tartalmazza.</w:t>
      </w:r>
    </w:p>
    <w:p w14:paraId="0F976B7F" w14:textId="37B932F2" w:rsidR="00051FFB" w:rsidRDefault="00051FFB" w:rsidP="00051FFB">
      <w:pPr>
        <w:pStyle w:val="szdcmsor2"/>
      </w:pPr>
      <w:bookmarkStart w:id="4" w:name="_Toc179108494"/>
      <w:r>
        <w:t xml:space="preserve">Mesterséges intelligencia </w:t>
      </w:r>
      <w:r w:rsidR="00441403">
        <w:t xml:space="preserve">tárgy </w:t>
      </w:r>
      <w:r>
        <w:t>követelményei</w:t>
      </w:r>
      <w:bookmarkEnd w:id="4"/>
    </w:p>
    <w:p w14:paraId="782D4386" w14:textId="180ED6F1" w:rsidR="00CF7471" w:rsidRDefault="00CF7471" w:rsidP="00CF7471">
      <w:pPr>
        <w:pStyle w:val="szdszveg"/>
        <w:numPr>
          <w:ilvl w:val="0"/>
          <w:numId w:val="16"/>
        </w:numPr>
      </w:pPr>
      <w:r>
        <w:t>Gépi-, vagy mélytanulási modell feltanítása</w:t>
      </w:r>
    </w:p>
    <w:p w14:paraId="3D204975" w14:textId="557B7DA9" w:rsidR="00CF7471" w:rsidRDefault="00CF7471" w:rsidP="00CF7471">
      <w:pPr>
        <w:pStyle w:val="szdszveg"/>
        <w:numPr>
          <w:ilvl w:val="0"/>
          <w:numId w:val="16"/>
        </w:numPr>
      </w:pPr>
      <w:r>
        <w:t>5 oldal beszámoló (esszé jellegű)</w:t>
      </w:r>
    </w:p>
    <w:p w14:paraId="393D6D4E" w14:textId="38AB1408" w:rsidR="00CF7471" w:rsidRPr="00CF7471" w:rsidRDefault="00CF7471" w:rsidP="00CF7471">
      <w:pPr>
        <w:pStyle w:val="szdszveg"/>
        <w:numPr>
          <w:ilvl w:val="0"/>
          <w:numId w:val="16"/>
        </w:numPr>
      </w:pPr>
      <w:r>
        <w:t>dokumentáció</w:t>
      </w:r>
    </w:p>
    <w:p w14:paraId="60CE8458" w14:textId="3307D147" w:rsidR="00051FFB" w:rsidRDefault="00C91450" w:rsidP="00051FFB">
      <w:pPr>
        <w:pStyle w:val="szdcmsor2"/>
      </w:pPr>
      <w:bookmarkStart w:id="5" w:name="_Toc179108495"/>
      <w:r>
        <w:t xml:space="preserve">Haladó programozás </w:t>
      </w:r>
      <w:r w:rsidR="00441403">
        <w:t xml:space="preserve">tárgy </w:t>
      </w:r>
      <w:r>
        <w:t>követelményei</w:t>
      </w:r>
      <w:bookmarkEnd w:id="5"/>
    </w:p>
    <w:p w14:paraId="35CBF0B0" w14:textId="5CA17361" w:rsidR="00441403" w:rsidRPr="00441403" w:rsidRDefault="00441403" w:rsidP="00441403">
      <w:pPr>
        <w:pStyle w:val="szdszveg"/>
      </w:pPr>
      <w:r>
        <w:t>Mesterséges Intelligencia tárg</w:t>
      </w:r>
      <w:r w:rsidR="00F02CDC">
        <w:t>y elvárásaival</w:t>
      </w:r>
      <w:r>
        <w:t xml:space="preserve"> megegyezik</w:t>
      </w:r>
      <w:r w:rsidR="00F02CDC">
        <w:t>.</w:t>
      </w:r>
    </w:p>
    <w:p w14:paraId="2BD63153" w14:textId="57271095" w:rsidR="00394139" w:rsidRDefault="001D42A5" w:rsidP="00394139">
      <w:pPr>
        <w:pStyle w:val="szdcmsor1"/>
      </w:pPr>
      <w:bookmarkStart w:id="6" w:name="_Toc179108496"/>
      <w:r>
        <w:lastRenderedPageBreak/>
        <w:t>Koncepcióterv</w:t>
      </w:r>
      <w:bookmarkEnd w:id="6"/>
    </w:p>
    <w:p w14:paraId="4A74EE30" w14:textId="46F69ADF" w:rsidR="00A545CC" w:rsidRPr="00A545CC" w:rsidRDefault="00B7004C" w:rsidP="00A545CC">
      <w:pPr>
        <w:pStyle w:val="szdcmsor2"/>
      </w:pPr>
      <w:bookmarkStart w:id="7" w:name="_Toc179108497"/>
      <w:r>
        <w:t>Program képessége</w:t>
      </w:r>
      <w:r w:rsidR="00A545CC">
        <w:t>i</w:t>
      </w:r>
      <w:bookmarkEnd w:id="7"/>
    </w:p>
    <w:p w14:paraId="3D4CC7E5" w14:textId="05D11F72" w:rsidR="00B7004C" w:rsidRPr="00B7004C" w:rsidRDefault="00B7004C" w:rsidP="00B7004C">
      <w:pPr>
        <w:pStyle w:val="szdcmsor2"/>
      </w:pPr>
      <w:bookmarkStart w:id="8" w:name="_Toc179108498"/>
      <w:r>
        <w:t>Játékmotor szükségessége</w:t>
      </w:r>
      <w:bookmarkEnd w:id="8"/>
    </w:p>
    <w:p w14:paraId="275C66DC" w14:textId="36964721" w:rsidR="00B7004C" w:rsidRDefault="000432E6" w:rsidP="00B7004C">
      <w:pPr>
        <w:pStyle w:val="szdcmsor2"/>
      </w:pPr>
      <w:bookmarkStart w:id="9" w:name="_Toc179108499"/>
      <w:r>
        <w:t xml:space="preserve">Grafikus </w:t>
      </w:r>
      <w:r w:rsidR="000F008D">
        <w:t>felhasználói felület</w:t>
      </w:r>
      <w:r>
        <w:t xml:space="preserve"> koncepció</w:t>
      </w:r>
      <w:bookmarkEnd w:id="9"/>
    </w:p>
    <w:p w14:paraId="436F9F21" w14:textId="18718E38" w:rsidR="00856838" w:rsidRPr="00856838" w:rsidRDefault="00856838" w:rsidP="00856838">
      <w:pPr>
        <w:pStyle w:val="szdszveg"/>
      </w:pPr>
      <w:r>
        <w:t>A grafikus felhasználói felületet teljes mértékben letisztultnak és felhasználóbarátnak álmodtuk meg, mivel egy egyszerű szerkezetű táblajátékról van szó, így a klasszikusabb megjelenés mellett döntöttünk. Ami különlegesebbé teszi a játékunkat, azok a bővített funkció</w:t>
      </w:r>
      <w:r w:rsidR="00953373">
        <w:t>k</w:t>
      </w:r>
      <w:r w:rsidR="000F5D0A">
        <w:t>, amit a bal felső menü ikonra kattintva szintén bármikor elérhetőek.</w:t>
      </w:r>
      <w:r>
        <w:t xml:space="preserve"> A felhasználó nyomon tudja követni az összes lépés</w:t>
      </w:r>
      <w:r w:rsidR="008E1ED7">
        <w:t>ét</w:t>
      </w:r>
      <w:r>
        <w:t>, ami a játékmenetet könnyebben követhetővé tudja tenni. Aki professzionális módon űzné a játékot, és fontos számára a statisztika, nyomon tudja követni az előző játékok során elért eredményeit, illetve a lépéseit, hogy ezek az adatok által lehessen lehetősége tökéletesíteni a játékteljesítményét a jövőbeli játékai során, így ez egy lehetőség a felhasználó fejlődésére.</w:t>
      </w:r>
      <w:r w:rsidR="001E1236">
        <w:t xml:space="preserve"> A fejlődésre szintén jó lehetőség</w:t>
      </w:r>
      <w:r w:rsidR="001101D6">
        <w:t>et kínálnak</w:t>
      </w:r>
      <w:r w:rsidR="001E1236">
        <w:t xml:space="preserve"> választható játékmódjaink, amik a Humán – Humán, Humán – AI, AI – AI elleni lehetőségek</w:t>
      </w:r>
      <w:r w:rsidR="001101D6">
        <w:t>.</w:t>
      </w:r>
      <w:r w:rsidR="001E1236">
        <w:t xml:space="preserve"> </w:t>
      </w:r>
      <w:r w:rsidR="001101D6">
        <w:t>E</w:t>
      </w:r>
      <w:r w:rsidR="001E1236">
        <w:t>zeknek a módoknak a statisztikái</w:t>
      </w:r>
      <w:r w:rsidR="001101D6">
        <w:t xml:space="preserve"> könnyen elérhetőek.</w:t>
      </w:r>
      <w:r w:rsidR="001E1236">
        <w:t xml:space="preserve"> </w:t>
      </w:r>
      <w:r>
        <w:t xml:space="preserve">A </w:t>
      </w:r>
      <w:r w:rsidR="000F5D0A">
        <w:t>középen felugró játék béli</w:t>
      </w:r>
      <w:r>
        <w:t xml:space="preserve"> látványelemek könnyen követhetővé teszik a játékmenet történéseit</w:t>
      </w:r>
      <w:r w:rsidR="001E1236">
        <w:t xml:space="preserve"> és instrukcióit</w:t>
      </w:r>
      <w:r>
        <w:t xml:space="preserve">, ami </w:t>
      </w:r>
      <w:r w:rsidR="001E1236">
        <w:t xml:space="preserve">elengedhetetlen a </w:t>
      </w:r>
      <w:r w:rsidR="000F5D0A">
        <w:t>gördülékenységhez</w:t>
      </w:r>
      <w:r w:rsidR="001E1236">
        <w:t>. A letisztult színek nem veszik el a figyelmet a játékról, így a felhasználó igazán a játékra tud koncentrálni. Összességében egy olyan felhasználói felületet készítettünk, amiben csak a lényeges és a leghasznosabb funkciókat</w:t>
      </w:r>
      <w:r w:rsidR="00C430E4">
        <w:t xml:space="preserve"> ültettük bele.</w:t>
      </w:r>
    </w:p>
    <w:p w14:paraId="78182C3D" w14:textId="4B2A9963" w:rsidR="00B7004C" w:rsidRDefault="00B7004C" w:rsidP="00B7004C">
      <w:pPr>
        <w:pStyle w:val="szdcmsor2"/>
      </w:pPr>
      <w:bookmarkStart w:id="10" w:name="_Toc179108500"/>
      <w:r>
        <w:t>Adattárolás és kezelés</w:t>
      </w:r>
      <w:bookmarkEnd w:id="10"/>
    </w:p>
    <w:p w14:paraId="677F43AA" w14:textId="5B3860C0" w:rsidR="00A526D1" w:rsidRPr="00A526D1" w:rsidRDefault="00A526D1" w:rsidP="00A526D1">
      <w:pPr>
        <w:pStyle w:val="szdcmsor2"/>
      </w:pPr>
      <w:bookmarkStart w:id="11" w:name="_Toc179108501"/>
      <w:r>
        <w:t>Kereső algoritmusok</w:t>
      </w:r>
      <w:bookmarkEnd w:id="11"/>
    </w:p>
    <w:p w14:paraId="6FF1A8D7" w14:textId="711189F3" w:rsidR="007B2964" w:rsidRPr="007B2964" w:rsidRDefault="00A526D1" w:rsidP="007B2964">
      <w:pPr>
        <w:pStyle w:val="szdcmsor2"/>
      </w:pPr>
      <w:bookmarkStart w:id="12" w:name="_Toc179108502"/>
      <w:r>
        <w:t>Gépi tanulás</w:t>
      </w:r>
      <w:bookmarkEnd w:id="12"/>
    </w:p>
    <w:p w14:paraId="3EC4555E" w14:textId="2033576B" w:rsidR="007B2964" w:rsidRPr="007B2964" w:rsidRDefault="00A52B18" w:rsidP="00756280">
      <w:pPr>
        <w:pStyle w:val="szdcmsor2"/>
      </w:pPr>
      <w:bookmarkStart w:id="13" w:name="_Toc179108503"/>
      <w:r>
        <w:t>Tesztelés</w:t>
      </w:r>
      <w:bookmarkEnd w:id="13"/>
    </w:p>
    <w:p w14:paraId="42D8CD2C" w14:textId="0E198D7E" w:rsidR="00EF5398" w:rsidRPr="00EF5398" w:rsidRDefault="00EF5398" w:rsidP="00EF5398">
      <w:pPr>
        <w:pStyle w:val="szdcmsor2"/>
      </w:pPr>
      <w:bookmarkStart w:id="14" w:name="_Toc179108504"/>
      <w:r>
        <w:t>Hipotézisek</w:t>
      </w:r>
      <w:bookmarkEnd w:id="14"/>
    </w:p>
    <w:p w14:paraId="5DAC8A54" w14:textId="3B027336" w:rsidR="00B7004C" w:rsidRPr="00B7004C" w:rsidRDefault="00ED7559" w:rsidP="00322B3E">
      <w:pPr>
        <w:pStyle w:val="szdcmsor2"/>
      </w:pPr>
      <w:bookmarkStart w:id="15" w:name="_Toc179108505"/>
      <w:r>
        <w:t>Kiértékelés és eredmény analízis</w:t>
      </w:r>
      <w:bookmarkEnd w:id="15"/>
    </w:p>
    <w:p w14:paraId="63AD0A11" w14:textId="470FD773" w:rsidR="001D42A5" w:rsidRPr="001D42A5" w:rsidRDefault="001D42A5" w:rsidP="001D42A5">
      <w:pPr>
        <w:pStyle w:val="szdcmsor1"/>
      </w:pPr>
      <w:bookmarkStart w:id="16" w:name="_Toc179108506"/>
      <w:r>
        <w:lastRenderedPageBreak/>
        <w:t>Rendszerterv</w:t>
      </w:r>
      <w:bookmarkEnd w:id="16"/>
    </w:p>
    <w:p w14:paraId="175B1C90" w14:textId="5A4CFDE2" w:rsidR="00FC510D" w:rsidRDefault="00FC510D" w:rsidP="00FC510D">
      <w:pPr>
        <w:pStyle w:val="szdcmsor2"/>
      </w:pPr>
      <w:bookmarkStart w:id="17" w:name="_Toc179108507"/>
      <w:r>
        <w:t>Használati eset-diagram (</w:t>
      </w:r>
      <w:proofErr w:type="spellStart"/>
      <w:r>
        <w:t>Use-case</w:t>
      </w:r>
      <w:proofErr w:type="spellEnd"/>
      <w:r>
        <w:t xml:space="preserve"> UML)</w:t>
      </w:r>
      <w:bookmarkEnd w:id="17"/>
    </w:p>
    <w:p w14:paraId="4A073D47" w14:textId="2CC1E5EB" w:rsidR="009A3708" w:rsidRPr="009A3708" w:rsidRDefault="009A3708" w:rsidP="009A3708">
      <w:pPr>
        <w:pStyle w:val="szdcmsor3"/>
      </w:pPr>
      <w:bookmarkStart w:id="18" w:name="_Toc179108508"/>
      <w:r w:rsidRPr="009A3708">
        <w:t>Használati esetek részletes szöveges ismertetése</w:t>
      </w:r>
      <w:bookmarkEnd w:id="18"/>
    </w:p>
    <w:p w14:paraId="22F93FC7" w14:textId="75985A2A" w:rsidR="006313D7" w:rsidRDefault="009A3708" w:rsidP="009A3708">
      <w:pPr>
        <w:pStyle w:val="szdcmsor3"/>
      </w:pPr>
      <w:bookmarkStart w:id="19" w:name="_Toc179108509"/>
      <w:proofErr w:type="spellStart"/>
      <w:r w:rsidRPr="009A3708">
        <w:t>Aktorok</w:t>
      </w:r>
      <w:proofErr w:type="spellEnd"/>
      <w:r w:rsidRPr="009A3708">
        <w:t xml:space="preserve"> részletes leírása</w:t>
      </w:r>
      <w:bookmarkEnd w:id="19"/>
    </w:p>
    <w:p w14:paraId="35AF8E63" w14:textId="097083EC" w:rsidR="001E4ED2" w:rsidRPr="001E4ED2" w:rsidRDefault="009A3708" w:rsidP="001E4ED2">
      <w:pPr>
        <w:pStyle w:val="szdcmsor2"/>
      </w:pPr>
      <w:bookmarkStart w:id="20" w:name="_Toc179108510"/>
      <w:r>
        <w:t>Tevékenység-diagram (Action UML)</w:t>
      </w:r>
      <w:bookmarkEnd w:id="20"/>
    </w:p>
    <w:p w14:paraId="1A305A6D" w14:textId="77838C29" w:rsidR="00476425" w:rsidRDefault="00476425" w:rsidP="00476425">
      <w:pPr>
        <w:pStyle w:val="szdcmsor2"/>
      </w:pPr>
      <w:bookmarkStart w:id="21" w:name="_Toc179108511"/>
      <w:r>
        <w:t>Állapotgép diagramok (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)</w:t>
      </w:r>
      <w:bookmarkEnd w:id="21"/>
    </w:p>
    <w:p w14:paraId="2D763874" w14:textId="5A5A2F84" w:rsidR="00476425" w:rsidRDefault="000D7555" w:rsidP="000D7555">
      <w:pPr>
        <w:pStyle w:val="szdcmsor2"/>
      </w:pPr>
      <w:bookmarkStart w:id="22" w:name="_Toc179108512"/>
      <w:r>
        <w:t>Kontextus diagram (Context diagram)</w:t>
      </w:r>
      <w:bookmarkEnd w:id="22"/>
    </w:p>
    <w:p w14:paraId="436FA0B4" w14:textId="56920CCF" w:rsidR="00E879D3" w:rsidRDefault="00E879D3" w:rsidP="00E879D3">
      <w:pPr>
        <w:pStyle w:val="szdcmsor2"/>
      </w:pPr>
      <w:bookmarkStart w:id="23" w:name="_Toc179108513"/>
      <w:r>
        <w:t>Osztály diagram (</w:t>
      </w:r>
      <w:proofErr w:type="spellStart"/>
      <w:r>
        <w:t>Class</w:t>
      </w:r>
      <w:proofErr w:type="spellEnd"/>
      <w:r>
        <w:t xml:space="preserve"> UML)</w:t>
      </w:r>
      <w:bookmarkEnd w:id="23"/>
    </w:p>
    <w:p w14:paraId="37023D31" w14:textId="2D7F5D6E" w:rsidR="00E879D3" w:rsidRDefault="00E879D3" w:rsidP="00E879D3">
      <w:pPr>
        <w:pStyle w:val="szdcmsor2"/>
      </w:pPr>
      <w:bookmarkStart w:id="24" w:name="_Toc179108514"/>
      <w:r>
        <w:t>Adatbázis egyedkapcsolat diagram (ER)</w:t>
      </w:r>
      <w:bookmarkEnd w:id="24"/>
    </w:p>
    <w:p w14:paraId="6F51BBBA" w14:textId="77777777" w:rsidR="00E879D3" w:rsidRPr="00E879D3" w:rsidRDefault="00E879D3" w:rsidP="00E879D3">
      <w:pPr>
        <w:pStyle w:val="szdszveg"/>
      </w:pPr>
    </w:p>
    <w:p w14:paraId="6CD4C7D5" w14:textId="77777777" w:rsidR="00F84155" w:rsidRPr="00F84155" w:rsidRDefault="00F84155" w:rsidP="00F84155">
      <w:pPr>
        <w:pStyle w:val="szdszveg"/>
      </w:pPr>
    </w:p>
    <w:p w14:paraId="5C0F2161" w14:textId="77777777" w:rsidR="009A3708" w:rsidRPr="009A3708" w:rsidRDefault="009A3708" w:rsidP="009A3708">
      <w:pPr>
        <w:pStyle w:val="szdszveg"/>
      </w:pPr>
    </w:p>
    <w:p w14:paraId="1DAAD9E3" w14:textId="5972B0DC" w:rsidR="000E3CC1" w:rsidRDefault="00845811" w:rsidP="00EE3346">
      <w:pPr>
        <w:pStyle w:val="szdcmsor1"/>
      </w:pPr>
      <w:bookmarkStart w:id="25" w:name="_Toc179108515"/>
      <w:r>
        <w:lastRenderedPageBreak/>
        <w:t>Technológia</w:t>
      </w:r>
      <w:bookmarkEnd w:id="25"/>
    </w:p>
    <w:p w14:paraId="10409027" w14:textId="5A8F5A0B" w:rsidR="000E3CC1" w:rsidRDefault="00845811" w:rsidP="00845811">
      <w:pPr>
        <w:pStyle w:val="szdcmsor2"/>
      </w:pPr>
      <w:bookmarkStart w:id="26" w:name="_Toc179108516"/>
      <w:r>
        <w:t>Fejlesztői környezet</w:t>
      </w:r>
      <w:bookmarkEnd w:id="26"/>
    </w:p>
    <w:p w14:paraId="76DBD887" w14:textId="701FE1E6" w:rsidR="00AA0FFA" w:rsidRPr="00AA0FFA" w:rsidRDefault="00AA0FFA" w:rsidP="00AA0FFA">
      <w:pPr>
        <w:pStyle w:val="szdszveg"/>
      </w:pPr>
      <w:proofErr w:type="spellStart"/>
      <w:r>
        <w:t>Ms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 w:rsidR="002A3041">
        <w:t xml:space="preserve">, </w:t>
      </w:r>
      <w:proofErr w:type="spellStart"/>
      <w:r w:rsidR="002A3041">
        <w:t>jetbrains</w:t>
      </w:r>
      <w:proofErr w:type="spellEnd"/>
      <w:r w:rsidR="002A3041">
        <w:t xml:space="preserve"> </w:t>
      </w:r>
      <w:proofErr w:type="spellStart"/>
      <w:r w:rsidR="002A3041">
        <w:t>pycharm</w:t>
      </w:r>
      <w:proofErr w:type="spellEnd"/>
    </w:p>
    <w:p w14:paraId="1E405CF1" w14:textId="7DFDA8E3" w:rsidR="00D90147" w:rsidRDefault="00D90147" w:rsidP="00D90147">
      <w:pPr>
        <w:pStyle w:val="szdcmsor2"/>
      </w:pPr>
      <w:bookmarkStart w:id="27" w:name="_Toc179108517"/>
      <w:r>
        <w:t>Paradigmák</w:t>
      </w:r>
      <w:r w:rsidR="005A3D18">
        <w:t xml:space="preserve"> és implementációs szabványok</w:t>
      </w:r>
      <w:bookmarkEnd w:id="27"/>
    </w:p>
    <w:p w14:paraId="3F5E7B74" w14:textId="023F4D8E" w:rsidR="005A3D18" w:rsidRPr="00AE5187" w:rsidRDefault="005A3D18" w:rsidP="005A3D18">
      <w:pPr>
        <w:pStyle w:val="szdszveg"/>
      </w:pPr>
      <w:proofErr w:type="spellStart"/>
      <w:r>
        <w:t>O</w:t>
      </w:r>
      <w:r w:rsidR="00AE5187">
        <w:t>op</w:t>
      </w:r>
      <w:proofErr w:type="spellEnd"/>
      <w:r>
        <w:t xml:space="preserve">, </w:t>
      </w:r>
      <w:proofErr w:type="spellStart"/>
      <w:r w:rsidR="00400A89">
        <w:t>pl</w:t>
      </w:r>
      <w:proofErr w:type="spellEnd"/>
      <w:r w:rsidR="00400A89">
        <w:t xml:space="preserve"> </w:t>
      </w:r>
      <w:proofErr w:type="spellStart"/>
      <w:r w:rsidR="00400A89">
        <w:t>camel-case</w:t>
      </w:r>
      <w:proofErr w:type="spellEnd"/>
      <w:r w:rsidR="00400A89">
        <w:t xml:space="preserve">, </w:t>
      </w:r>
      <w:proofErr w:type="spellStart"/>
      <w:r w:rsidR="00400A89">
        <w:t>space</w:t>
      </w:r>
      <w:proofErr w:type="spellEnd"/>
      <w:r w:rsidR="00400A89">
        <w:t xml:space="preserve"> </w:t>
      </w:r>
      <w:proofErr w:type="spellStart"/>
      <w:r w:rsidR="00400A89">
        <w:t>vs</w:t>
      </w:r>
      <w:proofErr w:type="spellEnd"/>
      <w:r w:rsidR="00400A89">
        <w:t xml:space="preserve"> </w:t>
      </w:r>
      <w:proofErr w:type="spellStart"/>
      <w:r w:rsidR="00400A89">
        <w:t>tab</w:t>
      </w:r>
      <w:proofErr w:type="spellEnd"/>
    </w:p>
    <w:p w14:paraId="582F594F" w14:textId="0CF75AE9" w:rsidR="003D16A5" w:rsidRDefault="003D16A5" w:rsidP="003D16A5">
      <w:pPr>
        <w:pStyle w:val="szdcmsor2"/>
      </w:pPr>
      <w:bookmarkStart w:id="28" w:name="_Toc179108518"/>
      <w:r>
        <w:t>Verziókövetés</w:t>
      </w:r>
      <w:bookmarkEnd w:id="28"/>
    </w:p>
    <w:p w14:paraId="7B49DD20" w14:textId="2BE3E28F" w:rsidR="00AE5187" w:rsidRPr="00AE5187" w:rsidRDefault="00AE5187" w:rsidP="00AE5187">
      <w:pPr>
        <w:pStyle w:val="szdszveg"/>
      </w:pPr>
      <w:proofErr w:type="spellStart"/>
      <w:r>
        <w:t>Github</w:t>
      </w:r>
      <w:proofErr w:type="spellEnd"/>
      <w:r w:rsidR="00807DB0">
        <w:t xml:space="preserve"> </w:t>
      </w:r>
      <w:proofErr w:type="spellStart"/>
      <w:r w:rsidR="00807DB0">
        <w:t>repo</w:t>
      </w:r>
      <w:proofErr w:type="spellEnd"/>
      <w:r w:rsidR="00807DB0">
        <w:t>,</w:t>
      </w:r>
    </w:p>
    <w:p w14:paraId="02FDFC29" w14:textId="496C5EA2" w:rsidR="00845811" w:rsidRDefault="00BE6388" w:rsidP="00845811">
      <w:pPr>
        <w:pStyle w:val="szdcmsor2"/>
      </w:pPr>
      <w:bookmarkStart w:id="29" w:name="_Toc179108519"/>
      <w:r>
        <w:t>Programn</w:t>
      </w:r>
      <w:r w:rsidR="00845811">
        <w:t>yelv</w:t>
      </w:r>
      <w:bookmarkEnd w:id="29"/>
    </w:p>
    <w:p w14:paraId="0EF0C894" w14:textId="122C6359" w:rsidR="00AE5187" w:rsidRPr="00AE5187" w:rsidRDefault="00AE5187" w:rsidP="00AE5187">
      <w:pPr>
        <w:pStyle w:val="szdszveg"/>
      </w:pPr>
      <w:r>
        <w:t>Python</w:t>
      </w:r>
      <w:r w:rsidR="00597A72">
        <w:t xml:space="preserve"> v3.12.x</w:t>
      </w:r>
    </w:p>
    <w:p w14:paraId="4EA1B7AB" w14:textId="0428426D" w:rsidR="007A7420" w:rsidRDefault="007A7420" w:rsidP="00986A75">
      <w:pPr>
        <w:pStyle w:val="szdcmsor2"/>
      </w:pPr>
      <w:bookmarkStart w:id="30" w:name="_Toc179108520"/>
      <w:r>
        <w:t>Függvénykönyvtárak</w:t>
      </w:r>
      <w:bookmarkEnd w:id="30"/>
    </w:p>
    <w:p w14:paraId="11BC08FE" w14:textId="5D5A26DE" w:rsidR="00113536" w:rsidRDefault="00113536" w:rsidP="00113536">
      <w:pPr>
        <w:pStyle w:val="szdszveg"/>
      </w:pPr>
      <w:proofErr w:type="spellStart"/>
      <w:r>
        <w:t>Mathplotlib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tkinter</w:t>
      </w:r>
      <w:proofErr w:type="spellEnd"/>
      <w:r w:rsidR="00A52491">
        <w:t>, unittest</w:t>
      </w:r>
    </w:p>
    <w:p w14:paraId="2FD3AB89" w14:textId="23B2B343" w:rsidR="0078613B" w:rsidRDefault="0078613B" w:rsidP="0078613B">
      <w:pPr>
        <w:pStyle w:val="szdcmsor2"/>
      </w:pPr>
      <w:bookmarkStart w:id="31" w:name="_Toc179108521"/>
      <w:r>
        <w:t>Futási környezet</w:t>
      </w:r>
      <w:bookmarkEnd w:id="31"/>
    </w:p>
    <w:p w14:paraId="4B651B09" w14:textId="00CB01AA" w:rsidR="005A3D18" w:rsidRDefault="0078613B" w:rsidP="005A3D18">
      <w:pPr>
        <w:pStyle w:val="szdszveg"/>
      </w:pPr>
      <w:r>
        <w:t xml:space="preserve">Windows 11 Pro </w:t>
      </w:r>
      <w:r w:rsidRPr="0078613B">
        <w:t>23H2</w:t>
      </w:r>
      <w:r>
        <w:t>, Hardverigény, Perifériaigény</w:t>
      </w:r>
    </w:p>
    <w:p w14:paraId="29A9ED6F" w14:textId="77496A29" w:rsidR="00E33F24" w:rsidRDefault="00E33F24" w:rsidP="00E33F24">
      <w:pPr>
        <w:pStyle w:val="szdcmsor2"/>
      </w:pPr>
      <w:bookmarkStart w:id="32" w:name="_Toc179108522"/>
      <w:r>
        <w:t>Egyéb felhasznált eszközök</w:t>
      </w:r>
      <w:r w:rsidR="00E818C0">
        <w:t xml:space="preserve"> és szoftvere</w:t>
      </w:r>
      <w:r w:rsidR="00560B16">
        <w:t>k</w:t>
      </w:r>
      <w:bookmarkEnd w:id="32"/>
    </w:p>
    <w:p w14:paraId="4014A808" w14:textId="2D3FAC86" w:rsidR="0078613B" w:rsidRPr="0078613B" w:rsidRDefault="007B1C62" w:rsidP="0078613B">
      <w:pPr>
        <w:pStyle w:val="szdszveg"/>
      </w:pPr>
      <w:proofErr w:type="spellStart"/>
      <w:r>
        <w:t>Figma</w:t>
      </w:r>
      <w:proofErr w:type="spellEnd"/>
    </w:p>
    <w:p w14:paraId="7B909811" w14:textId="7EDABD00" w:rsidR="00EE3346" w:rsidRDefault="005F7D68" w:rsidP="00EE3346">
      <w:pPr>
        <w:pStyle w:val="szdcmsor1"/>
      </w:pPr>
      <w:bookmarkStart w:id="33" w:name="_Toc179108523"/>
      <w:r>
        <w:lastRenderedPageBreak/>
        <w:t>Mérföldkövek</w:t>
      </w:r>
      <w:r w:rsidR="00A34FBF">
        <w:t xml:space="preserve"> és feladatok</w:t>
      </w:r>
      <w:bookmarkEnd w:id="33"/>
    </w:p>
    <w:p w14:paraId="0B114603" w14:textId="27DC0118" w:rsidR="002335C3" w:rsidRDefault="005F7D68" w:rsidP="002335C3">
      <w:pPr>
        <w:pStyle w:val="szdcmsor2"/>
      </w:pPr>
      <w:bookmarkStart w:id="34" w:name="_Toc179108524"/>
      <w:r>
        <w:t>Játék motor</w:t>
      </w:r>
      <w:bookmarkEnd w:id="34"/>
    </w:p>
    <w:p w14:paraId="52020395" w14:textId="62568C86" w:rsidR="00320CDA" w:rsidRDefault="00320CDA" w:rsidP="00320CDA">
      <w:pPr>
        <w:pStyle w:val="szdcmsor3"/>
      </w:pPr>
      <w:bookmarkStart w:id="35" w:name="_Toc179108525"/>
      <w:r>
        <w:t>Logika</w:t>
      </w:r>
      <w:bookmarkEnd w:id="35"/>
    </w:p>
    <w:p w14:paraId="7033F2BD" w14:textId="2069F068" w:rsidR="00AA2382" w:rsidRPr="00AA2382" w:rsidRDefault="00AA2382" w:rsidP="00AA2382">
      <w:pPr>
        <w:pStyle w:val="szdszveg"/>
      </w:pPr>
      <w:r w:rsidRPr="00AA2382">
        <w:t>játéklogika,</w:t>
      </w:r>
      <w:r w:rsidR="000B436F">
        <w:t xml:space="preserve"> osztályok, metódusok, CLI </w:t>
      </w:r>
      <w:proofErr w:type="spellStart"/>
      <w:r w:rsidR="000B436F">
        <w:t>megjelnítés</w:t>
      </w:r>
      <w:proofErr w:type="spellEnd"/>
    </w:p>
    <w:p w14:paraId="6A8E6E07" w14:textId="430D5D2A" w:rsidR="00320CDA" w:rsidRDefault="00320CDA" w:rsidP="00320CDA">
      <w:pPr>
        <w:pStyle w:val="szdcmsor3"/>
      </w:pPr>
      <w:bookmarkStart w:id="36" w:name="_Toc179108526"/>
      <w:r>
        <w:t>Felhasználói interakció</w:t>
      </w:r>
      <w:bookmarkEnd w:id="36"/>
    </w:p>
    <w:p w14:paraId="6A03D116" w14:textId="77777777" w:rsidR="00E446AD" w:rsidRDefault="00E446AD" w:rsidP="00E446AD">
      <w:pPr>
        <w:pStyle w:val="szdszveg"/>
      </w:pPr>
      <w:proofErr w:type="spellStart"/>
      <w:r>
        <w:t>pvp</w:t>
      </w:r>
      <w:proofErr w:type="spellEnd"/>
      <w:r>
        <w:t xml:space="preserve"> </w:t>
      </w:r>
      <w:proofErr w:type="spellStart"/>
      <w:r>
        <w:t>playable</w:t>
      </w:r>
      <w:proofErr w:type="spellEnd"/>
      <w:r>
        <w:t xml:space="preserve">, </w:t>
      </w:r>
    </w:p>
    <w:p w14:paraId="15D51815" w14:textId="2F79166E" w:rsidR="00E446AD" w:rsidRPr="00E446AD" w:rsidRDefault="00E446AD" w:rsidP="00E446AD">
      <w:pPr>
        <w:pStyle w:val="szdszveg"/>
      </w:pPr>
      <w:r>
        <w:t xml:space="preserve">később majd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mode</w:t>
      </w:r>
      <w:proofErr w:type="spellEnd"/>
      <w:r>
        <w:t>,</w:t>
      </w:r>
    </w:p>
    <w:p w14:paraId="0D5BFDE3" w14:textId="7CEE4532" w:rsidR="009F6657" w:rsidRPr="009F6657" w:rsidRDefault="009F6657" w:rsidP="009F6657">
      <w:pPr>
        <w:pStyle w:val="szdcmsor3"/>
      </w:pPr>
      <w:bookmarkStart w:id="37" w:name="_Toc179108527"/>
      <w:r>
        <w:t>Párhuzamos mellékfeladatok</w:t>
      </w:r>
      <w:bookmarkEnd w:id="37"/>
    </w:p>
    <w:p w14:paraId="42ED1B00" w14:textId="6FF4D511" w:rsidR="003533FC" w:rsidRDefault="003533FC" w:rsidP="008670E1">
      <w:pPr>
        <w:pStyle w:val="szdszveg"/>
      </w:pPr>
      <w:r>
        <w:t>dokumentáció start</w:t>
      </w:r>
    </w:p>
    <w:p w14:paraId="523D8180" w14:textId="7BF0E580" w:rsidR="003533FC" w:rsidRPr="008670E1" w:rsidRDefault="003533FC" w:rsidP="008670E1">
      <w:pPr>
        <w:pStyle w:val="szdszveg"/>
      </w:pPr>
      <w:proofErr w:type="spellStart"/>
      <w:r>
        <w:t>gui</w:t>
      </w:r>
      <w:proofErr w:type="spellEnd"/>
      <w:r>
        <w:t xml:space="preserve"> </w:t>
      </w:r>
      <w:proofErr w:type="spellStart"/>
      <w:r>
        <w:t>mockup</w:t>
      </w:r>
      <w:proofErr w:type="spellEnd"/>
      <w:r>
        <w:t xml:space="preserve"> </w:t>
      </w:r>
    </w:p>
    <w:p w14:paraId="58C30129" w14:textId="299CA402" w:rsidR="005F7D68" w:rsidRDefault="005F7D68" w:rsidP="005F7D68">
      <w:pPr>
        <w:pStyle w:val="szdcmsor2"/>
      </w:pPr>
      <w:bookmarkStart w:id="38" w:name="_Toc179108528"/>
      <w:r>
        <w:t>Prototípus I.</w:t>
      </w:r>
      <w:bookmarkEnd w:id="38"/>
    </w:p>
    <w:p w14:paraId="5196174C" w14:textId="589219BA" w:rsidR="00E42B46" w:rsidRDefault="00E42B46" w:rsidP="00E42B46">
      <w:pPr>
        <w:pStyle w:val="szdcmsor3"/>
      </w:pPr>
      <w:bookmarkStart w:id="39" w:name="_Toc179108529"/>
      <w:r>
        <w:t>Hegymászó algoritmus</w:t>
      </w:r>
      <w:bookmarkEnd w:id="39"/>
    </w:p>
    <w:p w14:paraId="1542FB65" w14:textId="6EB62ECA" w:rsidR="00E42B46" w:rsidRDefault="00E42B46" w:rsidP="00E42B46">
      <w:pPr>
        <w:pStyle w:val="szdszveg"/>
      </w:pPr>
      <w:proofErr w:type="spellStart"/>
      <w:r>
        <w:t>Backtracking</w:t>
      </w:r>
      <w:proofErr w:type="spellEnd"/>
      <w:r>
        <w:t>-el és anélkül, mélységi korlát</w:t>
      </w:r>
    </w:p>
    <w:p w14:paraId="257B36D8" w14:textId="1FDD24BD" w:rsidR="00E42B46" w:rsidRDefault="00E42B46" w:rsidP="00E42B46">
      <w:pPr>
        <w:pStyle w:val="szdcmsor3"/>
      </w:pPr>
      <w:bookmarkStart w:id="40" w:name="_Toc179108530"/>
      <w:r>
        <w:t>Grafikus felhasználói felület v.</w:t>
      </w:r>
      <w:r w:rsidR="00525912">
        <w:t>0</w:t>
      </w:r>
      <w:r>
        <w:t>.</w:t>
      </w:r>
      <w:r w:rsidR="00525912">
        <w:t>1</w:t>
      </w:r>
      <w:bookmarkEnd w:id="40"/>
    </w:p>
    <w:p w14:paraId="532699F1" w14:textId="0BFB409B" w:rsidR="006039F0" w:rsidRPr="006039F0" w:rsidRDefault="006039F0" w:rsidP="006039F0">
      <w:pPr>
        <w:pStyle w:val="szdszveg"/>
      </w:pPr>
      <w:proofErr w:type="spellStart"/>
      <w:r>
        <w:t>Mockup</w:t>
      </w:r>
      <w:proofErr w:type="spellEnd"/>
      <w:r>
        <w:t>-hoz képesti változások, előnyei,</w:t>
      </w:r>
      <w:r w:rsidR="007E2888">
        <w:t xml:space="preserve"> </w:t>
      </w:r>
    </w:p>
    <w:p w14:paraId="684040D8" w14:textId="0E2FA736" w:rsidR="008670E1" w:rsidRDefault="000B659A" w:rsidP="00EA435A">
      <w:pPr>
        <w:pStyle w:val="szdcmsor3"/>
      </w:pPr>
      <w:bookmarkStart w:id="41" w:name="_Toc179108531"/>
      <w:r>
        <w:t>Testing I.</w:t>
      </w:r>
      <w:bookmarkEnd w:id="41"/>
    </w:p>
    <w:p w14:paraId="63EC1D3C" w14:textId="1026D0D2" w:rsidR="00D8457F" w:rsidRPr="00D8457F" w:rsidRDefault="00D8457F" w:rsidP="00D8457F">
      <w:pPr>
        <w:pStyle w:val="szdszveg"/>
      </w:pPr>
      <w:r>
        <w:t>Játékmotor tesztelése, bővebben kifejtve a 6.5.3. tesztelési tervben</w:t>
      </w:r>
      <w:r w:rsidR="00A8148D">
        <w:t>.</w:t>
      </w:r>
    </w:p>
    <w:p w14:paraId="24456205" w14:textId="14CE22CD" w:rsidR="005F7D68" w:rsidRDefault="005F7D68" w:rsidP="005F7D68">
      <w:pPr>
        <w:pStyle w:val="szdcmsor2"/>
      </w:pPr>
      <w:bookmarkStart w:id="42" w:name="_Toc179108532"/>
      <w:r>
        <w:t>Prototípus II.</w:t>
      </w:r>
      <w:bookmarkEnd w:id="42"/>
      <w:r>
        <w:t xml:space="preserve"> </w:t>
      </w:r>
    </w:p>
    <w:p w14:paraId="1D1458E5" w14:textId="2610B542" w:rsidR="008A5C7B" w:rsidRDefault="008A5C7B" w:rsidP="008A5C7B">
      <w:pPr>
        <w:pStyle w:val="szdcmsor3"/>
      </w:pPr>
      <w:bookmarkStart w:id="43" w:name="_Toc179108533"/>
      <w:r>
        <w:t>Gépi tanulás</w:t>
      </w:r>
      <w:bookmarkEnd w:id="43"/>
    </w:p>
    <w:p w14:paraId="12453741" w14:textId="2F32778A" w:rsidR="008A5C7B" w:rsidRDefault="008A5C7B" w:rsidP="008A5C7B">
      <w:pPr>
        <w:pStyle w:val="szdszveg"/>
      </w:pPr>
      <w:r w:rsidRPr="008A5C7B">
        <w:t xml:space="preserve">Mélységi/szélességi/A* keresés, ML </w:t>
      </w:r>
      <w:proofErr w:type="spellStart"/>
      <w:r w:rsidRPr="008A5C7B">
        <w:t>model</w:t>
      </w:r>
      <w:proofErr w:type="spellEnd"/>
      <w:r w:rsidRPr="008A5C7B">
        <w:t xml:space="preserve"> </w:t>
      </w:r>
      <w:proofErr w:type="spellStart"/>
      <w:r w:rsidRPr="008A5C7B">
        <w:t>build</w:t>
      </w:r>
      <w:proofErr w:type="spellEnd"/>
      <w:r w:rsidRPr="008A5C7B">
        <w:t>, mélységi korlát,</w:t>
      </w:r>
    </w:p>
    <w:p w14:paraId="0EA56944" w14:textId="0A17A21E" w:rsidR="00E8718C" w:rsidRDefault="00AD24DF" w:rsidP="00E8718C">
      <w:pPr>
        <w:pStyle w:val="szdcmsor3"/>
      </w:pPr>
      <w:bookmarkStart w:id="44" w:name="_Toc179108534"/>
      <w:r>
        <w:t>Grafikus felhasználói felület v.</w:t>
      </w:r>
      <w:r w:rsidR="005E75E5">
        <w:t>1.0</w:t>
      </w:r>
      <w:bookmarkEnd w:id="44"/>
    </w:p>
    <w:p w14:paraId="0E2436E9" w14:textId="7E20554A" w:rsidR="004E6127" w:rsidRPr="004E6127" w:rsidRDefault="004E6127" w:rsidP="004E6127">
      <w:pPr>
        <w:pStyle w:val="szdszveg"/>
      </w:pPr>
      <w:r>
        <w:t xml:space="preserve">Működő, letisztult </w:t>
      </w:r>
      <w:proofErr w:type="spellStart"/>
      <w:r>
        <w:t>gui</w:t>
      </w:r>
      <w:proofErr w:type="spellEnd"/>
      <w:r>
        <w:t xml:space="preserve">, adatfolyam a </w:t>
      </w:r>
      <w:proofErr w:type="spellStart"/>
      <w:r>
        <w:t>gui</w:t>
      </w:r>
      <w:proofErr w:type="spellEnd"/>
      <w:r>
        <w:t xml:space="preserve"> és a motor és az adatbázis között </w:t>
      </w:r>
      <w:r w:rsidR="00417FD5">
        <w:t xml:space="preserve">is </w:t>
      </w:r>
      <w:proofErr w:type="spellStart"/>
      <w:r>
        <w:t>seamless</w:t>
      </w:r>
      <w:proofErr w:type="spellEnd"/>
      <w:r w:rsidR="007E2888">
        <w:t>, részletesen a felhasználói dokumentációban kifejtve</w:t>
      </w:r>
    </w:p>
    <w:p w14:paraId="3A5ED704" w14:textId="7EE649D2" w:rsidR="00E8718C" w:rsidRPr="00E8718C" w:rsidRDefault="00E8718C" w:rsidP="00E8718C">
      <w:pPr>
        <w:pStyle w:val="szdcmsor3"/>
      </w:pPr>
      <w:bookmarkStart w:id="45" w:name="_Toc179108535"/>
      <w:r>
        <w:t>Egyéb funkciók</w:t>
      </w:r>
      <w:bookmarkEnd w:id="45"/>
    </w:p>
    <w:p w14:paraId="5C17E20F" w14:textId="77777777" w:rsidR="00D81C78" w:rsidRDefault="009B073B" w:rsidP="008670E1">
      <w:pPr>
        <w:pStyle w:val="szdszveg"/>
      </w:pPr>
      <w:r>
        <w:t xml:space="preserve">user </w:t>
      </w:r>
      <w:proofErr w:type="spellStart"/>
      <w:r>
        <w:t>handling</w:t>
      </w:r>
      <w:proofErr w:type="spellEnd"/>
      <w:r>
        <w:t xml:space="preserve">, </w:t>
      </w:r>
    </w:p>
    <w:p w14:paraId="11AEC1C5" w14:textId="28E9A7E4" w:rsidR="00B03456" w:rsidRDefault="00B03456" w:rsidP="008670E1">
      <w:pPr>
        <w:pStyle w:val="szdszveg"/>
      </w:pPr>
      <w:proofErr w:type="spellStart"/>
      <w:r>
        <w:t>report</w:t>
      </w:r>
      <w:proofErr w:type="spellEnd"/>
      <w:r>
        <w:t xml:space="preserve">/export </w:t>
      </w:r>
      <w:proofErr w:type="spellStart"/>
      <w:r>
        <w:t>generation</w:t>
      </w:r>
      <w:proofErr w:type="spellEnd"/>
    </w:p>
    <w:p w14:paraId="3BB391C1" w14:textId="0AE6B5DE" w:rsidR="00D81C78" w:rsidRDefault="007D6E38" w:rsidP="00B03456">
      <w:pPr>
        <w:pStyle w:val="szdszveg"/>
      </w:pPr>
      <w:proofErr w:type="spellStart"/>
      <w:r>
        <w:t>statistics</w:t>
      </w:r>
      <w:proofErr w:type="spellEnd"/>
      <w:r w:rsidR="009B073B">
        <w:t xml:space="preserve">, </w:t>
      </w:r>
    </w:p>
    <w:p w14:paraId="1E48807D" w14:textId="77777777" w:rsidR="00C552F1" w:rsidRDefault="000B659A" w:rsidP="00B74A49">
      <w:pPr>
        <w:pStyle w:val="szdcmsor3"/>
      </w:pPr>
      <w:bookmarkStart w:id="46" w:name="_Toc179108536"/>
      <w:r>
        <w:t>testing II.</w:t>
      </w:r>
      <w:bookmarkEnd w:id="46"/>
      <w:r w:rsidR="00632499">
        <w:t xml:space="preserve"> </w:t>
      </w:r>
    </w:p>
    <w:p w14:paraId="3C1E09C3" w14:textId="55694E20" w:rsidR="00C552F1" w:rsidRPr="00C552F1" w:rsidRDefault="005E75E5" w:rsidP="00C552F1">
      <w:pPr>
        <w:pStyle w:val="szdszveg"/>
      </w:pPr>
      <w:r>
        <w:t xml:space="preserve">Sebesség teszt, </w:t>
      </w:r>
      <w:proofErr w:type="spellStart"/>
      <w:r>
        <w:t>gui</w:t>
      </w:r>
      <w:proofErr w:type="spellEnd"/>
      <w:r>
        <w:t xml:space="preserve"> v1 tesztelése, bővebben kifejtve az 5.3.3. tesztelési tervben</w:t>
      </w:r>
    </w:p>
    <w:p w14:paraId="1FA8DB3D" w14:textId="56B4F944" w:rsidR="005F7D68" w:rsidRDefault="00206EDF" w:rsidP="005F7D68">
      <w:pPr>
        <w:pStyle w:val="szdcmsor2"/>
      </w:pPr>
      <w:bookmarkStart w:id="47" w:name="_Toc179108537"/>
      <w:r>
        <w:lastRenderedPageBreak/>
        <w:t>Publikálás</w:t>
      </w:r>
      <w:bookmarkEnd w:id="47"/>
    </w:p>
    <w:p w14:paraId="215E2732" w14:textId="09175157" w:rsidR="004B0EB0" w:rsidRPr="004B0EB0" w:rsidRDefault="00916057" w:rsidP="004B0EB0">
      <w:pPr>
        <w:pStyle w:val="szdszveg"/>
      </w:pPr>
      <w:proofErr w:type="spellStart"/>
      <w:r>
        <w:t>Prezi</w:t>
      </w:r>
      <w:r w:rsidR="003A6302">
        <w:t>hez</w:t>
      </w:r>
      <w:proofErr w:type="spellEnd"/>
      <w:r w:rsidR="003A6302">
        <w:t xml:space="preserve"> </w:t>
      </w:r>
      <w:proofErr w:type="spellStart"/>
      <w:r w:rsidR="003A6302">
        <w:t>demo</w:t>
      </w:r>
      <w:proofErr w:type="spellEnd"/>
      <w:r w:rsidR="00130D5E">
        <w:t xml:space="preserve">, </w:t>
      </w:r>
      <w:proofErr w:type="spellStart"/>
      <w:r w:rsidR="00130D5E">
        <w:t>installer</w:t>
      </w:r>
      <w:proofErr w:type="spellEnd"/>
      <w:r w:rsidR="00130D5E">
        <w:t xml:space="preserve">, </w:t>
      </w:r>
    </w:p>
    <w:p w14:paraId="29BA07B5" w14:textId="28020164" w:rsidR="007B08AB" w:rsidRDefault="00621B31" w:rsidP="007B08AB">
      <w:pPr>
        <w:pStyle w:val="szdcmsor1"/>
      </w:pPr>
      <w:bookmarkStart w:id="48" w:name="_Toc179108538"/>
      <w:r>
        <w:lastRenderedPageBreak/>
        <w:t>Projekttervezés</w:t>
      </w:r>
      <w:bookmarkEnd w:id="48"/>
    </w:p>
    <w:p w14:paraId="04C8BC4D" w14:textId="27630A13" w:rsidR="00ED7BBA" w:rsidRDefault="00FA7252" w:rsidP="00ED7BBA">
      <w:pPr>
        <w:pStyle w:val="szdcmsor2"/>
      </w:pPr>
      <w:bookmarkStart w:id="49" w:name="_Toc179108539"/>
      <w:r>
        <w:t>Kockázat</w:t>
      </w:r>
      <w:r w:rsidR="00802092">
        <w:t>terv</w:t>
      </w:r>
      <w:bookmarkEnd w:id="49"/>
    </w:p>
    <w:p w14:paraId="4828E6BD" w14:textId="6A487A87" w:rsidR="00F07E49" w:rsidRDefault="00F07E49" w:rsidP="00F07E49">
      <w:pPr>
        <w:pStyle w:val="szdcmsor3"/>
      </w:pPr>
      <w:bookmarkStart w:id="50" w:name="_Toc179108540"/>
      <w:r>
        <w:t>Kockázatelemzési bevezető</w:t>
      </w:r>
      <w:bookmarkEnd w:id="50"/>
    </w:p>
    <w:p w14:paraId="37FD9892" w14:textId="330A2600" w:rsidR="00750750" w:rsidRPr="00750750" w:rsidRDefault="00750750" w:rsidP="00750750">
      <w:pPr>
        <w:pStyle w:val="szdszveg"/>
      </w:pPr>
      <w:r>
        <w:t>Milyen veszélyeket rejt három helyre megfelelő projektet készíteni, választott téma veszélyei, mint csapat mik az erősségeink/gyengeségeink</w:t>
      </w:r>
    </w:p>
    <w:p w14:paraId="6265BDA0" w14:textId="171B98FA" w:rsidR="006672C5" w:rsidRDefault="006672C5" w:rsidP="006672C5">
      <w:pPr>
        <w:pStyle w:val="szdcmsor3"/>
      </w:pPr>
      <w:bookmarkStart w:id="51" w:name="_Toc179108541"/>
      <w:r>
        <w:t>Halszálka-diagram</w:t>
      </w:r>
      <w:bookmarkEnd w:id="51"/>
    </w:p>
    <w:p w14:paraId="6931F87C" w14:textId="58440A99" w:rsidR="00F07E49" w:rsidRPr="00F07E49" w:rsidRDefault="00F07E49" w:rsidP="00F07E49">
      <w:pPr>
        <w:pStyle w:val="szdszveg"/>
      </w:pPr>
      <w:r>
        <w:t xml:space="preserve">Halszálka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 xml:space="preserve">, mellékletben az </w:t>
      </w:r>
      <w:proofErr w:type="spellStart"/>
      <w:r>
        <w:t>xlsx</w:t>
      </w:r>
      <w:proofErr w:type="spellEnd"/>
      <w:r>
        <w:t xml:space="preserve">, </w:t>
      </w:r>
    </w:p>
    <w:p w14:paraId="567D29AB" w14:textId="59ABF151" w:rsidR="006672C5" w:rsidRDefault="006672C5" w:rsidP="006672C5">
      <w:pPr>
        <w:pStyle w:val="szdcmsor3"/>
      </w:pPr>
      <w:bookmarkStart w:id="52" w:name="_Toc179108542"/>
      <w:proofErr w:type="spellStart"/>
      <w:r>
        <w:t>Pareto</w:t>
      </w:r>
      <w:proofErr w:type="spellEnd"/>
      <w:r>
        <w:t>-diagram</w:t>
      </w:r>
      <w:bookmarkEnd w:id="52"/>
    </w:p>
    <w:p w14:paraId="11F162A3" w14:textId="3F1BD13F" w:rsidR="006672C5" w:rsidRPr="006672C5" w:rsidRDefault="006672C5" w:rsidP="006672C5">
      <w:pPr>
        <w:pStyle w:val="szdszveg"/>
      </w:pPr>
      <w:r>
        <w:t>Kockázat értékelés oszlopdiagrammal</w:t>
      </w:r>
    </w:p>
    <w:p w14:paraId="54075D72" w14:textId="072A8F8B" w:rsidR="006672C5" w:rsidRDefault="00F70436" w:rsidP="006672C5">
      <w:pPr>
        <w:pStyle w:val="szdcmsor3"/>
      </w:pPr>
      <w:bookmarkStart w:id="53" w:name="_Toc179108543"/>
      <w:r>
        <w:t>SWOT analízis</w:t>
      </w:r>
      <w:bookmarkEnd w:id="53"/>
    </w:p>
    <w:p w14:paraId="57C3AFB6" w14:textId="45C2844F" w:rsidR="00481939" w:rsidRPr="00F70436" w:rsidRDefault="00EC345A" w:rsidP="002135E8">
      <w:pPr>
        <w:pStyle w:val="szdszveg"/>
      </w:pPr>
      <w:r>
        <w:t>Projekt sikeressége szempontjáb</w:t>
      </w:r>
      <w:r w:rsidR="00481939">
        <w:t>ó</w:t>
      </w:r>
      <w:r>
        <w:t>l</w:t>
      </w:r>
    </w:p>
    <w:p w14:paraId="7A5EC650" w14:textId="72930C19" w:rsidR="00571575" w:rsidRDefault="00FA2F5E" w:rsidP="00571575">
      <w:pPr>
        <w:pStyle w:val="szdcmsor2"/>
      </w:pPr>
      <w:bookmarkStart w:id="54" w:name="_Toc179108544"/>
      <w:r>
        <w:t>Csapattagok l</w:t>
      </w:r>
      <w:r w:rsidR="00356221">
        <w:t>eterheltség</w:t>
      </w:r>
      <w:r>
        <w:t>e</w:t>
      </w:r>
      <w:bookmarkEnd w:id="54"/>
    </w:p>
    <w:p w14:paraId="1B17E95A" w14:textId="3D9011AC" w:rsidR="009B474F" w:rsidRPr="009B474F" w:rsidRDefault="009B474F" w:rsidP="009B474F">
      <w:pPr>
        <w:pStyle w:val="szdszveg"/>
      </w:pPr>
      <w:proofErr w:type="spellStart"/>
      <w:r>
        <w:t>Ganttprojekt</w:t>
      </w:r>
      <w:proofErr w:type="spellEnd"/>
      <w:r>
        <w:t xml:space="preserve"> erőforrás diagramja</w:t>
      </w:r>
    </w:p>
    <w:p w14:paraId="26B7CA35" w14:textId="3E9957DA" w:rsidR="00ED7BBA" w:rsidRDefault="00BC1A3C" w:rsidP="003B02A3">
      <w:pPr>
        <w:pStyle w:val="szdcmsor2"/>
      </w:pPr>
      <w:bookmarkStart w:id="55" w:name="_Toc179108545"/>
      <w:r>
        <w:t>Ütemterv (</w:t>
      </w:r>
      <w:proofErr w:type="spellStart"/>
      <w:r w:rsidR="00ED7BBA">
        <w:t>Gantt</w:t>
      </w:r>
      <w:proofErr w:type="spellEnd"/>
      <w:r w:rsidR="00ED7BBA">
        <w:t>-diagram</w:t>
      </w:r>
      <w:r>
        <w:t>)</w:t>
      </w:r>
      <w:bookmarkEnd w:id="55"/>
    </w:p>
    <w:p w14:paraId="7E04ACD2" w14:textId="40FC5D57" w:rsidR="003C07C7" w:rsidRPr="003C07C7" w:rsidRDefault="003C07C7" w:rsidP="003C07C7">
      <w:pPr>
        <w:pStyle w:val="szdszveg"/>
      </w:pPr>
      <w:proofErr w:type="spellStart"/>
      <w:r>
        <w:t>Ganttprojekt</w:t>
      </w:r>
      <w:proofErr w:type="spellEnd"/>
      <w:r>
        <w:t xml:space="preserve"> </w:t>
      </w:r>
      <w:proofErr w:type="spellStart"/>
      <w:r>
        <w:t>gantt</w:t>
      </w:r>
      <w:proofErr w:type="spellEnd"/>
      <w:r>
        <w:t xml:space="preserve"> diagramja</w:t>
      </w:r>
    </w:p>
    <w:p w14:paraId="66B3D36D" w14:textId="623CCB7F" w:rsidR="00D303DA" w:rsidRDefault="00D303DA" w:rsidP="00D303DA">
      <w:pPr>
        <w:pStyle w:val="szdcmsor2"/>
      </w:pPr>
      <w:bookmarkStart w:id="56" w:name="_Toc179108546"/>
      <w:r>
        <w:t xml:space="preserve">Projektszervezési </w:t>
      </w:r>
      <w:r w:rsidR="00C303D4">
        <w:t>modell kiválasztása</w:t>
      </w:r>
      <w:bookmarkEnd w:id="56"/>
    </w:p>
    <w:p w14:paraId="4EFD0FE6" w14:textId="28297A99" w:rsidR="00140362" w:rsidRPr="00140362" w:rsidRDefault="00140362" w:rsidP="00140362">
      <w:pPr>
        <w:pStyle w:val="szdszveg"/>
      </w:pPr>
      <w:r>
        <w:t xml:space="preserve">Agilis modell, azon belül </w:t>
      </w:r>
      <w:proofErr w:type="spellStart"/>
      <w:r>
        <w:t>scrum</w:t>
      </w:r>
      <w:proofErr w:type="spellEnd"/>
      <w:r>
        <w:t xml:space="preserve">. Gyakran szállítunk (kéthetente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build</w:t>
      </w:r>
      <w:proofErr w:type="spellEnd"/>
      <w:r>
        <w:t>), személyes meetingek (</w:t>
      </w:r>
      <w:proofErr w:type="spellStart"/>
      <w:r>
        <w:t>standupok</w:t>
      </w:r>
      <w:proofErr w:type="spellEnd"/>
      <w:r>
        <w:t xml:space="preserve">) két </w:t>
      </w:r>
      <w:proofErr w:type="spellStart"/>
      <w:r>
        <w:t>ehtente</w:t>
      </w:r>
      <w:proofErr w:type="spellEnd"/>
      <w:r>
        <w:t xml:space="preserve"> az egész csapatnak, </w:t>
      </w:r>
      <w:proofErr w:type="spellStart"/>
      <w:r>
        <w:t>alcsapatokon</w:t>
      </w:r>
      <w:proofErr w:type="spellEnd"/>
      <w:r>
        <w:t xml:space="preserve"> belül tetszés szerint, </w:t>
      </w:r>
      <w:r w:rsidR="00B90661">
        <w:t xml:space="preserve">mérce a működő </w:t>
      </w:r>
      <w:proofErr w:type="spellStart"/>
      <w:r w:rsidR="00B90661">
        <w:t>softver</w:t>
      </w:r>
      <w:proofErr w:type="spellEnd"/>
      <w:r w:rsidR="00B90661">
        <w:t xml:space="preserve">, a követelmények változhatnak, törekvés az egyszerűségre, letisztultságra, átláthatóságra, </w:t>
      </w:r>
      <w:proofErr w:type="spellStart"/>
      <w:r w:rsidR="00B90661">
        <w:t>rücksprache</w:t>
      </w:r>
      <w:proofErr w:type="spellEnd"/>
      <w:r w:rsidR="00B90661">
        <w:t xml:space="preserve"> rundék</w:t>
      </w:r>
      <w:r w:rsidR="002C6543">
        <w:t xml:space="preserve"> a </w:t>
      </w:r>
      <w:proofErr w:type="spellStart"/>
      <w:r w:rsidR="002C6543">
        <w:t>projektleaddel</w:t>
      </w:r>
      <w:proofErr w:type="spellEnd"/>
      <w:r w:rsidR="002C6543">
        <w:t>, párhuzamosított tevékenységek, inkrementális fejlesztés (</w:t>
      </w:r>
      <w:proofErr w:type="spellStart"/>
      <w:r w:rsidR="002C6543">
        <w:t>engine</w:t>
      </w:r>
      <w:proofErr w:type="spellEnd"/>
      <w:r w:rsidR="002C6543">
        <w:t xml:space="preserve">, </w:t>
      </w:r>
      <w:proofErr w:type="spellStart"/>
      <w:r w:rsidR="002C6543">
        <w:t>gui</w:t>
      </w:r>
      <w:proofErr w:type="spellEnd"/>
      <w:r w:rsidR="002C6543">
        <w:t xml:space="preserve">, </w:t>
      </w:r>
      <w:proofErr w:type="spellStart"/>
      <w:r w:rsidR="002C6543">
        <w:t>ai</w:t>
      </w:r>
      <w:proofErr w:type="spellEnd"/>
      <w:r w:rsidR="002C6543">
        <w:t xml:space="preserve">, </w:t>
      </w:r>
      <w:proofErr w:type="spellStart"/>
      <w:r w:rsidR="002C6543">
        <w:t>full</w:t>
      </w:r>
      <w:proofErr w:type="spellEnd"/>
      <w:r w:rsidR="002C6543">
        <w:t xml:space="preserve"> game),</w:t>
      </w:r>
    </w:p>
    <w:p w14:paraId="41EEFDF9" w14:textId="508A31B7" w:rsidR="003B2768" w:rsidRDefault="00F56ABC" w:rsidP="003B2768">
      <w:pPr>
        <w:pStyle w:val="szdcmsor2"/>
      </w:pPr>
      <w:bookmarkStart w:id="57" w:name="_Toc179108547"/>
      <w:r>
        <w:lastRenderedPageBreak/>
        <w:t>Tesztelési terv</w:t>
      </w:r>
      <w:r w:rsidR="00177667">
        <w:t xml:space="preserve"> (Unittest)</w:t>
      </w:r>
      <w:bookmarkEnd w:id="57"/>
    </w:p>
    <w:p w14:paraId="6A2687F3" w14:textId="2C0A6B8A" w:rsidR="004C3893" w:rsidRPr="004C3893" w:rsidRDefault="00194C1C" w:rsidP="004C3893">
      <w:pPr>
        <w:pStyle w:val="szdcmsor3"/>
      </w:pPr>
      <w:bookmarkStart w:id="58" w:name="_Toc179108548"/>
      <w:r>
        <w:t>Megközelítés</w:t>
      </w:r>
      <w:bookmarkEnd w:id="58"/>
    </w:p>
    <w:p w14:paraId="27E7D645" w14:textId="16E74730" w:rsidR="00EF5704" w:rsidRPr="00EF5704" w:rsidRDefault="00EF5704" w:rsidP="00EF5704">
      <w:pPr>
        <w:pStyle w:val="szdcmsor3"/>
      </w:pPr>
      <w:bookmarkStart w:id="59" w:name="_Toc179108549"/>
      <w:r>
        <w:t>Hipotézisek</w:t>
      </w:r>
      <w:bookmarkEnd w:id="59"/>
    </w:p>
    <w:p w14:paraId="0AAEDF52" w14:textId="2EB36E48" w:rsidR="00EF5704" w:rsidRDefault="00EF5704" w:rsidP="00EF5704">
      <w:pPr>
        <w:pStyle w:val="szdcmsor3"/>
      </w:pPr>
      <w:bookmarkStart w:id="60" w:name="_Toc179108550"/>
      <w:r>
        <w:t>Teszt I.</w:t>
      </w:r>
      <w:bookmarkEnd w:id="60"/>
    </w:p>
    <w:p w14:paraId="187A3EBC" w14:textId="3237F1A3" w:rsidR="00EF5704" w:rsidRPr="00EF5704" w:rsidRDefault="00EF5704" w:rsidP="00EF5704">
      <w:pPr>
        <w:pStyle w:val="szdcmsor3"/>
      </w:pPr>
      <w:bookmarkStart w:id="61" w:name="_Toc179108551"/>
      <w:r>
        <w:t>Teszt elemzés I.</w:t>
      </w:r>
      <w:bookmarkEnd w:id="61"/>
    </w:p>
    <w:p w14:paraId="285F642A" w14:textId="4BC74AAC" w:rsidR="00EF5704" w:rsidRDefault="00EF5704" w:rsidP="00EF5704">
      <w:pPr>
        <w:pStyle w:val="szdcmsor3"/>
      </w:pPr>
      <w:bookmarkStart w:id="62" w:name="_Toc179108552"/>
      <w:r>
        <w:t>Teszt II.</w:t>
      </w:r>
      <w:bookmarkEnd w:id="62"/>
    </w:p>
    <w:p w14:paraId="06AFD4C9" w14:textId="29899906" w:rsidR="00EF5704" w:rsidRPr="00EF5704" w:rsidRDefault="00EF5704" w:rsidP="00EF5704">
      <w:pPr>
        <w:pStyle w:val="szdcmsor3"/>
      </w:pPr>
      <w:bookmarkStart w:id="63" w:name="_Toc179108553"/>
      <w:r>
        <w:t>Teszt elemzés II.</w:t>
      </w:r>
      <w:bookmarkEnd w:id="63"/>
    </w:p>
    <w:p w14:paraId="77541355" w14:textId="21B8C2A6" w:rsidR="00BA1CA8" w:rsidRDefault="00BA1CA8" w:rsidP="00BA1CA8">
      <w:pPr>
        <w:pStyle w:val="szdcmsor2"/>
      </w:pPr>
      <w:bookmarkStart w:id="64" w:name="_Toc179108554"/>
      <w:r>
        <w:t>Projekt lezárása</w:t>
      </w:r>
      <w:bookmarkEnd w:id="64"/>
    </w:p>
    <w:p w14:paraId="3B734AA2" w14:textId="256DBDD5" w:rsidR="00D7678C" w:rsidRPr="00D7678C" w:rsidRDefault="007B3433" w:rsidP="00D7678C">
      <w:pPr>
        <w:pStyle w:val="szdszveg"/>
      </w:pPr>
      <w:r>
        <w:t>Lezáró értekezlet, belsős projekt értékelés és visszacsatolás,</w:t>
      </w:r>
    </w:p>
    <w:p w14:paraId="2DFE4006" w14:textId="247CA896" w:rsidR="00BA1CA8" w:rsidRDefault="00BA1CA8" w:rsidP="00BA1CA8">
      <w:pPr>
        <w:pStyle w:val="szdcmsor2"/>
      </w:pPr>
      <w:bookmarkStart w:id="65" w:name="_Toc179108555"/>
      <w:r>
        <w:t>Projekt utóélete</w:t>
      </w:r>
      <w:bookmarkEnd w:id="65"/>
    </w:p>
    <w:p w14:paraId="32F1B828" w14:textId="5ABDA383" w:rsidR="0021791C" w:rsidRPr="0021791C" w:rsidRDefault="00876296" w:rsidP="0021791C">
      <w:pPr>
        <w:pStyle w:val="szdszveg"/>
      </w:pP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>, karbantartás</w:t>
      </w:r>
      <w:r w:rsidR="003D1115">
        <w:t xml:space="preserve">, </w:t>
      </w:r>
      <w:proofErr w:type="spellStart"/>
      <w:r w:rsidR="003D1115">
        <w:t>Steam</w:t>
      </w:r>
      <w:proofErr w:type="spellEnd"/>
      <w:r w:rsidR="003D1115">
        <w:t xml:space="preserve"> feltölté</w:t>
      </w:r>
      <w:r w:rsidR="001850E7">
        <w:t>s</w:t>
      </w:r>
      <w:r w:rsidR="00D7678C">
        <w:t xml:space="preserve"> (free </w:t>
      </w:r>
      <w:proofErr w:type="spellStart"/>
      <w:r w:rsidR="00D7678C">
        <w:t>to</w:t>
      </w:r>
      <w:proofErr w:type="spellEnd"/>
      <w:r w:rsidR="00D7678C">
        <w:t xml:space="preserve"> play)</w:t>
      </w:r>
    </w:p>
    <w:p w14:paraId="78BECAD2" w14:textId="77777777" w:rsidR="00D303DA" w:rsidRPr="008D4C73" w:rsidRDefault="00D303DA" w:rsidP="008D4C73">
      <w:pPr>
        <w:pStyle w:val="szdszveg"/>
      </w:pPr>
    </w:p>
    <w:p w14:paraId="59AFBA79" w14:textId="77777777" w:rsidR="00864DAA" w:rsidRPr="00864DAA" w:rsidRDefault="00864DAA" w:rsidP="00864DAA">
      <w:pPr>
        <w:pStyle w:val="szdszveg"/>
      </w:pPr>
    </w:p>
    <w:p w14:paraId="3B1DE3AC" w14:textId="63405211" w:rsidR="002528E6" w:rsidRDefault="002528E6" w:rsidP="002528E6">
      <w:pPr>
        <w:pStyle w:val="szdcmsor1"/>
      </w:pPr>
      <w:bookmarkStart w:id="66" w:name="_Toc179108556"/>
      <w:r>
        <w:lastRenderedPageBreak/>
        <w:t>Felhasználói dokumentáció</w:t>
      </w:r>
      <w:bookmarkEnd w:id="66"/>
    </w:p>
    <w:p w14:paraId="034CB2C4" w14:textId="688E48D0" w:rsidR="003847EE" w:rsidRDefault="000A4469" w:rsidP="003847EE">
      <w:pPr>
        <w:pStyle w:val="szdszveg"/>
      </w:pPr>
      <w:r>
        <w:t>Kell</w:t>
      </w:r>
      <w:r w:rsidR="00130D5E">
        <w:t>. Méghozzá 5 oldal.</w:t>
      </w:r>
    </w:p>
    <w:p w14:paraId="741E206F" w14:textId="7DF14C2A" w:rsidR="00632499" w:rsidRDefault="00632499" w:rsidP="00632499">
      <w:pPr>
        <w:pStyle w:val="szdcmsor2"/>
      </w:pPr>
      <w:bookmarkStart w:id="67" w:name="_Toc179108557"/>
      <w:r>
        <w:t>Telepítés</w:t>
      </w:r>
      <w:r w:rsidR="008671CC">
        <w:t>i útmutató</w:t>
      </w:r>
      <w:bookmarkEnd w:id="67"/>
    </w:p>
    <w:p w14:paraId="6BDB56E4" w14:textId="59520655" w:rsidR="00766EC9" w:rsidRPr="00766EC9" w:rsidRDefault="00766EC9" w:rsidP="00766EC9">
      <w:pPr>
        <w:pStyle w:val="szdszveg"/>
      </w:pPr>
      <w:r>
        <w:t>(ha lesz ilyen)</w:t>
      </w:r>
    </w:p>
    <w:p w14:paraId="2E5AEC53" w14:textId="3BCC2B96" w:rsidR="00632499" w:rsidRDefault="00E9518D" w:rsidP="00632499">
      <w:pPr>
        <w:pStyle w:val="szdcmsor2"/>
      </w:pPr>
      <w:bookmarkStart w:id="68" w:name="_Toc179108558"/>
      <w:r>
        <w:t xml:space="preserve">Belépés: </w:t>
      </w:r>
      <w:r w:rsidR="00632499">
        <w:t>Felhasználó létrehozása vagy kiválasztása</w:t>
      </w:r>
      <w:bookmarkEnd w:id="68"/>
    </w:p>
    <w:p w14:paraId="20693B40" w14:textId="758D2530" w:rsidR="00D33CAF" w:rsidRPr="00D33CAF" w:rsidRDefault="00D33CAF" w:rsidP="00D33CAF">
      <w:pPr>
        <w:pStyle w:val="szdszveg"/>
      </w:pPr>
      <w:r>
        <w:t xml:space="preserve">Login vagy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user</w:t>
      </w:r>
    </w:p>
    <w:p w14:paraId="20CA8502" w14:textId="762B3D1D" w:rsidR="00632499" w:rsidRDefault="00632499" w:rsidP="00632499">
      <w:pPr>
        <w:pStyle w:val="szdcmsor2"/>
      </w:pPr>
      <w:bookmarkStart w:id="69" w:name="_Toc179108559"/>
      <w:r>
        <w:t>Főablak</w:t>
      </w:r>
      <w:bookmarkEnd w:id="69"/>
    </w:p>
    <w:p w14:paraId="49424C42" w14:textId="2EE4CD2D" w:rsidR="008F06CE" w:rsidRPr="008F06CE" w:rsidRDefault="009A2CF4" w:rsidP="008F06CE">
      <w:pPr>
        <w:pStyle w:val="szdszveg"/>
      </w:pPr>
      <w:r>
        <w:t xml:space="preserve">Játéktér,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játék </w:t>
      </w:r>
      <w:proofErr w:type="spellStart"/>
      <w:r>
        <w:t>history</w:t>
      </w:r>
      <w:proofErr w:type="spellEnd"/>
      <w:r>
        <w:t xml:space="preserve">, aktuális játék adatok, </w:t>
      </w:r>
      <w:r w:rsidR="005E3EB9">
        <w:t>„roll” hogy ki kezdjen, navigációs panel</w:t>
      </w:r>
    </w:p>
    <w:p w14:paraId="66C3909E" w14:textId="798D8FE6" w:rsidR="00632499" w:rsidRDefault="00632499" w:rsidP="00632499">
      <w:pPr>
        <w:pStyle w:val="szdcmsor2"/>
      </w:pPr>
      <w:bookmarkStart w:id="70" w:name="_Toc179108560"/>
      <w:r>
        <w:t>Navigációspanel funkciói</w:t>
      </w:r>
      <w:bookmarkEnd w:id="70"/>
    </w:p>
    <w:p w14:paraId="23904783" w14:textId="0E2249D6" w:rsidR="00910561" w:rsidRPr="00910561" w:rsidRDefault="00910561" w:rsidP="00910561">
      <w:pPr>
        <w:pStyle w:val="szdszveg"/>
      </w:pPr>
      <w:proofErr w:type="spellStart"/>
      <w:r>
        <w:t>Ai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(módok, nehézségek),</w:t>
      </w:r>
      <w:proofErr w:type="spellStart"/>
      <w:r>
        <w:t>statistics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scoreboard</w:t>
      </w:r>
      <w:proofErr w:type="spellEnd"/>
      <w:r>
        <w:t xml:space="preserve">), game </w:t>
      </w:r>
      <w:proofErr w:type="spellStart"/>
      <w:r>
        <w:t>history,logout</w:t>
      </w:r>
      <w:proofErr w:type="spellEnd"/>
      <w:r>
        <w:t xml:space="preserve"> </w:t>
      </w:r>
    </w:p>
    <w:p w14:paraId="25B83943" w14:textId="270AC97B" w:rsidR="00E9518D" w:rsidRDefault="00E9518D" w:rsidP="00E9518D">
      <w:pPr>
        <w:pStyle w:val="szdcmsor2"/>
      </w:pPr>
      <w:bookmarkStart w:id="71" w:name="_Toc179108561"/>
      <w:r>
        <w:t>Ellenfél kiválasztása</w:t>
      </w:r>
      <w:r w:rsidR="00A675A8">
        <w:t xml:space="preserve"> és nehézség beállítása</w:t>
      </w:r>
      <w:bookmarkEnd w:id="71"/>
    </w:p>
    <w:p w14:paraId="180AB2CE" w14:textId="496EEBE0" w:rsidR="009D6DE6" w:rsidRDefault="009D6DE6" w:rsidP="009D6DE6">
      <w:pPr>
        <w:pStyle w:val="szdszveg"/>
      </w:pPr>
      <w:r>
        <w:t>Hegymászó, szélességi/mélységi/A*, ML</w:t>
      </w:r>
    </w:p>
    <w:p w14:paraId="2DDD0CEF" w14:textId="0CD4C4C7" w:rsidR="00A675A8" w:rsidRPr="009D6DE6" w:rsidRDefault="00A675A8" w:rsidP="009D6DE6">
      <w:pPr>
        <w:pStyle w:val="szdszveg"/>
      </w:pPr>
      <w:r>
        <w:t>Mélységi korlát =&gt; nehézség</w:t>
      </w:r>
    </w:p>
    <w:p w14:paraId="2519FFEC" w14:textId="0A53484C" w:rsidR="00AE2F29" w:rsidRDefault="00AE2F29" w:rsidP="00AE2F29">
      <w:pPr>
        <w:pStyle w:val="szdcmsor2"/>
      </w:pPr>
      <w:bookmarkStart w:id="72" w:name="_Toc179108562"/>
      <w:r>
        <w:t xml:space="preserve">Hogyan </w:t>
      </w:r>
      <w:proofErr w:type="spellStart"/>
      <w:r>
        <w:t>játsz</w:t>
      </w:r>
      <w:bookmarkEnd w:id="72"/>
      <w:proofErr w:type="spellEnd"/>
    </w:p>
    <w:p w14:paraId="2009406E" w14:textId="59513B10" w:rsidR="00BA28E9" w:rsidRPr="00BA28E9" w:rsidRDefault="00BA28E9" w:rsidP="00BA28E9">
      <w:pPr>
        <w:pStyle w:val="szdszveg"/>
      </w:pPr>
      <w:r>
        <w:t xml:space="preserve">New game </w:t>
      </w:r>
      <w:proofErr w:type="spellStart"/>
      <w:r>
        <w:t>workflow</w:t>
      </w:r>
      <w:proofErr w:type="spellEnd"/>
    </w:p>
    <w:p w14:paraId="54126BBA" w14:textId="40941442" w:rsidR="00E26BB6" w:rsidRPr="00E26BB6" w:rsidRDefault="00E26BB6" w:rsidP="00E26BB6">
      <w:pPr>
        <w:pStyle w:val="szdcmsor2"/>
      </w:pPr>
      <w:bookmarkStart w:id="73" w:name="_Toc179108563"/>
      <w:r>
        <w:t>Tippek</w:t>
      </w:r>
      <w:bookmarkEnd w:id="73"/>
    </w:p>
    <w:p w14:paraId="492809CD" w14:textId="407F01C4" w:rsidR="00632499" w:rsidRPr="00632499" w:rsidRDefault="004553A3" w:rsidP="00632499">
      <w:pPr>
        <w:pStyle w:val="szdszveg"/>
      </w:pPr>
      <w:r>
        <w:t>Minél többet játszol, annál többet fogsz veszíteni</w:t>
      </w:r>
    </w:p>
    <w:p w14:paraId="21CF6486" w14:textId="7D399BCA" w:rsidR="006F0C3B" w:rsidRDefault="006F0C3B" w:rsidP="006F0C3B">
      <w:pPr>
        <w:pStyle w:val="szdcmsorszmozatlan"/>
      </w:pPr>
      <w:bookmarkStart w:id="74" w:name="_Toc179108564"/>
      <w:r>
        <w:lastRenderedPageBreak/>
        <w:t>Összefoglalás</w:t>
      </w:r>
      <w:bookmarkEnd w:id="74"/>
    </w:p>
    <w:p w14:paraId="5321696B" w14:textId="50EB1046" w:rsidR="00112C97" w:rsidRPr="00112C97" w:rsidRDefault="00112C97" w:rsidP="00112C97">
      <w:pPr>
        <w:pStyle w:val="szdszveg"/>
      </w:pPr>
      <w:r>
        <w:t>Kihívások, eredmények, fejlesztési lehetőségek</w:t>
      </w:r>
    </w:p>
    <w:p w14:paraId="628FDA7D" w14:textId="78FB94E0" w:rsidR="00681B86" w:rsidRDefault="000730E4" w:rsidP="000730E4">
      <w:pPr>
        <w:pStyle w:val="szdcmsorszmozatlan"/>
      </w:pPr>
      <w:bookmarkStart w:id="75" w:name="_Toc178174208"/>
      <w:bookmarkStart w:id="76" w:name="_Toc179108565"/>
      <w:r>
        <w:lastRenderedPageBreak/>
        <w:t>Ábrajegyzék</w:t>
      </w:r>
      <w:bookmarkEnd w:id="75"/>
      <w:bookmarkEnd w:id="76"/>
    </w:p>
    <w:p w14:paraId="43BDD290" w14:textId="60D36962" w:rsidR="000730E4" w:rsidRDefault="009E55F3" w:rsidP="00681B86">
      <w:pPr>
        <w:pStyle w:val="szdszveg"/>
        <w:rPr>
          <w:b/>
          <w:bCs/>
          <w:noProof/>
          <w:lang w:val="en-US"/>
        </w:rPr>
      </w:pPr>
      <w:fldSimple w:instr=" TOC \h \z \t &quot;szd_ábracím&quot; \c &quot;ábra&quot; ">
        <w:r>
          <w:rPr>
            <w:b/>
            <w:bCs/>
            <w:noProof/>
            <w:lang w:val="en-US"/>
          </w:rPr>
          <w:t>No table of figures entries found.</w:t>
        </w:r>
      </w:fldSimple>
    </w:p>
    <w:p w14:paraId="35635AED" w14:textId="77777777" w:rsidR="00E85DD3" w:rsidRDefault="00E85DD3" w:rsidP="00681B86">
      <w:pPr>
        <w:pStyle w:val="szdszveg"/>
        <w:rPr>
          <w:b/>
          <w:bCs/>
          <w:noProof/>
          <w:lang w:val="en-US"/>
        </w:rPr>
      </w:pPr>
    </w:p>
    <w:p w14:paraId="25FE461B" w14:textId="170DE998" w:rsidR="00E85DD3" w:rsidRDefault="00E85DD3" w:rsidP="00CB00F4">
      <w:pPr>
        <w:pStyle w:val="szdcmsorszmozatlan"/>
      </w:pPr>
      <w:bookmarkStart w:id="77" w:name="_Toc64011426"/>
      <w:bookmarkStart w:id="78" w:name="_Toc179108566"/>
      <w:r>
        <w:lastRenderedPageBreak/>
        <w:t>Melléklet</w:t>
      </w:r>
      <w:bookmarkEnd w:id="77"/>
      <w:bookmarkEnd w:id="78"/>
    </w:p>
    <w:p w14:paraId="72905064" w14:textId="0E41EA9A" w:rsidR="00CB00F4" w:rsidRDefault="00ED3702" w:rsidP="00ED3702">
      <w:pPr>
        <w:pStyle w:val="szdfelsorolsszm"/>
      </w:pPr>
      <w:r w:rsidRPr="0042541B">
        <w:t>Projektfeladat_pontozasa_Nappali.docx</w:t>
      </w:r>
    </w:p>
    <w:p w14:paraId="76E13E40" w14:textId="77777777" w:rsidR="00C32B5E" w:rsidRPr="00CB00F4" w:rsidRDefault="00C32B5E" w:rsidP="00ED3702">
      <w:pPr>
        <w:pStyle w:val="szdfelsorolsszm"/>
      </w:pPr>
    </w:p>
    <w:p w14:paraId="3CFDC764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p w14:paraId="6ED70E82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sectPr w:rsidR="002D35FE" w:rsidSect="004456DB">
      <w:footerReference w:type="default" r:id="rId12"/>
      <w:footerReference w:type="first" r:id="rId13"/>
      <w:pgSz w:w="11906" w:h="16838" w:code="9"/>
      <w:pgMar w:top="1418" w:right="1418" w:bottom="1418" w:left="1418" w:header="709" w:footer="709" w:gutter="284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E0846" w14:textId="77777777" w:rsidR="008644F0" w:rsidRDefault="008644F0" w:rsidP="00402F50">
      <w:r>
        <w:separator/>
      </w:r>
    </w:p>
  </w:endnote>
  <w:endnote w:type="continuationSeparator" w:id="0">
    <w:p w14:paraId="1742989E" w14:textId="77777777" w:rsidR="008644F0" w:rsidRDefault="008644F0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63ECB42F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12362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AFB72" w14:textId="77777777" w:rsidR="008644F0" w:rsidRDefault="008644F0" w:rsidP="00402F50">
      <w:r>
        <w:separator/>
      </w:r>
    </w:p>
  </w:footnote>
  <w:footnote w:type="continuationSeparator" w:id="0">
    <w:p w14:paraId="115F4289" w14:textId="77777777" w:rsidR="008644F0" w:rsidRDefault="008644F0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6694"/>
    <w:multiLevelType w:val="hybridMultilevel"/>
    <w:tmpl w:val="163EA5E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64A693C8"/>
    <w:lvl w:ilvl="0">
      <w:start w:val="1"/>
      <w:numFmt w:val="decimal"/>
      <w:pStyle w:val="szdcmsor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537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43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1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3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97" w:hanging="360"/>
      </w:pPr>
      <w:rPr>
        <w:rFonts w:hint="default"/>
      </w:rPr>
    </w:lvl>
  </w:abstractNum>
  <w:abstractNum w:abstractNumId="4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9455">
    <w:abstractNumId w:val="4"/>
  </w:num>
  <w:num w:numId="2" w16cid:durableId="515316338">
    <w:abstractNumId w:val="6"/>
  </w:num>
  <w:num w:numId="3" w16cid:durableId="735736523">
    <w:abstractNumId w:val="3"/>
  </w:num>
  <w:num w:numId="4" w16cid:durableId="408037616">
    <w:abstractNumId w:val="4"/>
  </w:num>
  <w:num w:numId="5" w16cid:durableId="714625817">
    <w:abstractNumId w:val="5"/>
  </w:num>
  <w:num w:numId="6" w16cid:durableId="384958476">
    <w:abstractNumId w:val="4"/>
    <w:lvlOverride w:ilvl="0">
      <w:startOverride w:val="1"/>
    </w:lvlOverride>
  </w:num>
  <w:num w:numId="7" w16cid:durableId="1400714213">
    <w:abstractNumId w:val="1"/>
  </w:num>
  <w:num w:numId="8" w16cid:durableId="1304042958">
    <w:abstractNumId w:val="1"/>
    <w:lvlOverride w:ilvl="0">
      <w:startOverride w:val="1"/>
    </w:lvlOverride>
  </w:num>
  <w:num w:numId="9" w16cid:durableId="116028822">
    <w:abstractNumId w:val="4"/>
    <w:lvlOverride w:ilvl="0">
      <w:startOverride w:val="1"/>
    </w:lvlOverride>
  </w:num>
  <w:num w:numId="10" w16cid:durableId="326129256">
    <w:abstractNumId w:val="6"/>
    <w:lvlOverride w:ilvl="0">
      <w:startOverride w:val="1"/>
    </w:lvlOverride>
  </w:num>
  <w:num w:numId="11" w16cid:durableId="412246421">
    <w:abstractNumId w:val="6"/>
    <w:lvlOverride w:ilvl="0">
      <w:startOverride w:val="1"/>
    </w:lvlOverride>
  </w:num>
  <w:num w:numId="12" w16cid:durableId="1610241537">
    <w:abstractNumId w:val="6"/>
    <w:lvlOverride w:ilvl="0">
      <w:startOverride w:val="1"/>
    </w:lvlOverride>
  </w:num>
  <w:num w:numId="13" w16cid:durableId="849956144">
    <w:abstractNumId w:val="6"/>
  </w:num>
  <w:num w:numId="14" w16cid:durableId="677922739">
    <w:abstractNumId w:val="6"/>
    <w:lvlOverride w:ilvl="0">
      <w:startOverride w:val="1"/>
    </w:lvlOverride>
  </w:num>
  <w:num w:numId="15" w16cid:durableId="249200229">
    <w:abstractNumId w:val="2"/>
  </w:num>
  <w:num w:numId="16" w16cid:durableId="69304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1499"/>
    <w:rsid w:val="00011BDE"/>
    <w:rsid w:val="00012362"/>
    <w:rsid w:val="0001538C"/>
    <w:rsid w:val="000205C9"/>
    <w:rsid w:val="00026C01"/>
    <w:rsid w:val="0002714E"/>
    <w:rsid w:val="0002753E"/>
    <w:rsid w:val="0003142F"/>
    <w:rsid w:val="00032C0B"/>
    <w:rsid w:val="00036055"/>
    <w:rsid w:val="000361DC"/>
    <w:rsid w:val="00041674"/>
    <w:rsid w:val="000432E6"/>
    <w:rsid w:val="00051FFB"/>
    <w:rsid w:val="00052D99"/>
    <w:rsid w:val="00055BBF"/>
    <w:rsid w:val="00056B33"/>
    <w:rsid w:val="00056DF2"/>
    <w:rsid w:val="000629F3"/>
    <w:rsid w:val="000638B8"/>
    <w:rsid w:val="00066B87"/>
    <w:rsid w:val="0007105C"/>
    <w:rsid w:val="000730E4"/>
    <w:rsid w:val="0007403A"/>
    <w:rsid w:val="000751B1"/>
    <w:rsid w:val="00075CF4"/>
    <w:rsid w:val="00081A19"/>
    <w:rsid w:val="00083CA1"/>
    <w:rsid w:val="00086913"/>
    <w:rsid w:val="0009199A"/>
    <w:rsid w:val="000929F2"/>
    <w:rsid w:val="00093AB3"/>
    <w:rsid w:val="00093DEB"/>
    <w:rsid w:val="00094672"/>
    <w:rsid w:val="00096B79"/>
    <w:rsid w:val="000A13A3"/>
    <w:rsid w:val="000A4469"/>
    <w:rsid w:val="000A4E1F"/>
    <w:rsid w:val="000B0B49"/>
    <w:rsid w:val="000B1F76"/>
    <w:rsid w:val="000B436F"/>
    <w:rsid w:val="000B54A5"/>
    <w:rsid w:val="000B55AA"/>
    <w:rsid w:val="000B59BE"/>
    <w:rsid w:val="000B659A"/>
    <w:rsid w:val="000C11BD"/>
    <w:rsid w:val="000C3B8E"/>
    <w:rsid w:val="000C7BCF"/>
    <w:rsid w:val="000D2462"/>
    <w:rsid w:val="000D7555"/>
    <w:rsid w:val="000E0E08"/>
    <w:rsid w:val="000E3CC1"/>
    <w:rsid w:val="000F008D"/>
    <w:rsid w:val="000F089E"/>
    <w:rsid w:val="000F5D0A"/>
    <w:rsid w:val="0010025D"/>
    <w:rsid w:val="001101D6"/>
    <w:rsid w:val="00112C97"/>
    <w:rsid w:val="0011317F"/>
    <w:rsid w:val="00113495"/>
    <w:rsid w:val="00113536"/>
    <w:rsid w:val="001135AD"/>
    <w:rsid w:val="00123750"/>
    <w:rsid w:val="00124DA3"/>
    <w:rsid w:val="00130561"/>
    <w:rsid w:val="00130CB1"/>
    <w:rsid w:val="00130D5E"/>
    <w:rsid w:val="00136FB2"/>
    <w:rsid w:val="00140362"/>
    <w:rsid w:val="00147780"/>
    <w:rsid w:val="0014778F"/>
    <w:rsid w:val="00154C25"/>
    <w:rsid w:val="001756C1"/>
    <w:rsid w:val="001768EC"/>
    <w:rsid w:val="0017747A"/>
    <w:rsid w:val="00177667"/>
    <w:rsid w:val="00182EC8"/>
    <w:rsid w:val="001850E7"/>
    <w:rsid w:val="00194C1C"/>
    <w:rsid w:val="001A53E3"/>
    <w:rsid w:val="001B0A6F"/>
    <w:rsid w:val="001C4188"/>
    <w:rsid w:val="001C463A"/>
    <w:rsid w:val="001C6720"/>
    <w:rsid w:val="001C73E8"/>
    <w:rsid w:val="001C7F5D"/>
    <w:rsid w:val="001D01DE"/>
    <w:rsid w:val="001D42A5"/>
    <w:rsid w:val="001D56CE"/>
    <w:rsid w:val="001D6B68"/>
    <w:rsid w:val="001E1236"/>
    <w:rsid w:val="001E3AFC"/>
    <w:rsid w:val="001E4ECB"/>
    <w:rsid w:val="001E4ED2"/>
    <w:rsid w:val="001E78EB"/>
    <w:rsid w:val="001F50A6"/>
    <w:rsid w:val="00202C6E"/>
    <w:rsid w:val="00203A33"/>
    <w:rsid w:val="00204488"/>
    <w:rsid w:val="00206EDF"/>
    <w:rsid w:val="0021040A"/>
    <w:rsid w:val="002104E8"/>
    <w:rsid w:val="002135E8"/>
    <w:rsid w:val="0021791C"/>
    <w:rsid w:val="0022180F"/>
    <w:rsid w:val="00224603"/>
    <w:rsid w:val="0022549B"/>
    <w:rsid w:val="002335C3"/>
    <w:rsid w:val="00242950"/>
    <w:rsid w:val="00242EB8"/>
    <w:rsid w:val="002474DB"/>
    <w:rsid w:val="00250B5B"/>
    <w:rsid w:val="002518F2"/>
    <w:rsid w:val="002528E6"/>
    <w:rsid w:val="00260028"/>
    <w:rsid w:val="0026366F"/>
    <w:rsid w:val="002670F2"/>
    <w:rsid w:val="00267D3B"/>
    <w:rsid w:val="00270C02"/>
    <w:rsid w:val="00275310"/>
    <w:rsid w:val="002940AD"/>
    <w:rsid w:val="00296B10"/>
    <w:rsid w:val="00297D2F"/>
    <w:rsid w:val="002A3041"/>
    <w:rsid w:val="002B2134"/>
    <w:rsid w:val="002B5660"/>
    <w:rsid w:val="002B5EF4"/>
    <w:rsid w:val="002C0F10"/>
    <w:rsid w:val="002C2CAA"/>
    <w:rsid w:val="002C627B"/>
    <w:rsid w:val="002C6543"/>
    <w:rsid w:val="002D0A73"/>
    <w:rsid w:val="002D35FE"/>
    <w:rsid w:val="002E35EC"/>
    <w:rsid w:val="002E5B53"/>
    <w:rsid w:val="002E7073"/>
    <w:rsid w:val="002F128D"/>
    <w:rsid w:val="002F4136"/>
    <w:rsid w:val="002F608B"/>
    <w:rsid w:val="00303042"/>
    <w:rsid w:val="00303B2A"/>
    <w:rsid w:val="0031077E"/>
    <w:rsid w:val="0031358B"/>
    <w:rsid w:val="003156EC"/>
    <w:rsid w:val="00316151"/>
    <w:rsid w:val="00317EF2"/>
    <w:rsid w:val="00320CDA"/>
    <w:rsid w:val="00321128"/>
    <w:rsid w:val="003220E6"/>
    <w:rsid w:val="0032240D"/>
    <w:rsid w:val="00322B3E"/>
    <w:rsid w:val="00322BB7"/>
    <w:rsid w:val="0032423C"/>
    <w:rsid w:val="003268CA"/>
    <w:rsid w:val="0032766A"/>
    <w:rsid w:val="00335004"/>
    <w:rsid w:val="00342751"/>
    <w:rsid w:val="0034305B"/>
    <w:rsid w:val="0035149A"/>
    <w:rsid w:val="00352069"/>
    <w:rsid w:val="003533FC"/>
    <w:rsid w:val="00356221"/>
    <w:rsid w:val="00357D0D"/>
    <w:rsid w:val="0037674D"/>
    <w:rsid w:val="00382731"/>
    <w:rsid w:val="00383B31"/>
    <w:rsid w:val="003847EE"/>
    <w:rsid w:val="0038739D"/>
    <w:rsid w:val="00394139"/>
    <w:rsid w:val="00396DFE"/>
    <w:rsid w:val="003A0D2F"/>
    <w:rsid w:val="003A243D"/>
    <w:rsid w:val="003A6302"/>
    <w:rsid w:val="003B02A3"/>
    <w:rsid w:val="003B125B"/>
    <w:rsid w:val="003B1866"/>
    <w:rsid w:val="003B2768"/>
    <w:rsid w:val="003C07C7"/>
    <w:rsid w:val="003C13B1"/>
    <w:rsid w:val="003C4256"/>
    <w:rsid w:val="003C6216"/>
    <w:rsid w:val="003D0D66"/>
    <w:rsid w:val="003D1115"/>
    <w:rsid w:val="003D16A5"/>
    <w:rsid w:val="003D6E2D"/>
    <w:rsid w:val="003D74E4"/>
    <w:rsid w:val="00400A89"/>
    <w:rsid w:val="0040218F"/>
    <w:rsid w:val="00402F50"/>
    <w:rsid w:val="00405EB7"/>
    <w:rsid w:val="0040660C"/>
    <w:rsid w:val="004116B9"/>
    <w:rsid w:val="00411E89"/>
    <w:rsid w:val="00417FD5"/>
    <w:rsid w:val="0042541B"/>
    <w:rsid w:val="00441403"/>
    <w:rsid w:val="00441F37"/>
    <w:rsid w:val="00444160"/>
    <w:rsid w:val="004456DB"/>
    <w:rsid w:val="00445A1E"/>
    <w:rsid w:val="004475F5"/>
    <w:rsid w:val="004553A3"/>
    <w:rsid w:val="00456768"/>
    <w:rsid w:val="00467A2A"/>
    <w:rsid w:val="00470BB3"/>
    <w:rsid w:val="00473888"/>
    <w:rsid w:val="00476425"/>
    <w:rsid w:val="00481022"/>
    <w:rsid w:val="00481835"/>
    <w:rsid w:val="00481939"/>
    <w:rsid w:val="00481C13"/>
    <w:rsid w:val="00487558"/>
    <w:rsid w:val="004914CD"/>
    <w:rsid w:val="00492FC9"/>
    <w:rsid w:val="00494EA7"/>
    <w:rsid w:val="004960DD"/>
    <w:rsid w:val="004A03BB"/>
    <w:rsid w:val="004A388A"/>
    <w:rsid w:val="004B0EB0"/>
    <w:rsid w:val="004C0A92"/>
    <w:rsid w:val="004C3893"/>
    <w:rsid w:val="004C7BE7"/>
    <w:rsid w:val="004D1A8E"/>
    <w:rsid w:val="004D2451"/>
    <w:rsid w:val="004D5CBE"/>
    <w:rsid w:val="004E06F9"/>
    <w:rsid w:val="004E1EE5"/>
    <w:rsid w:val="004E247D"/>
    <w:rsid w:val="004E503A"/>
    <w:rsid w:val="004E5FBA"/>
    <w:rsid w:val="004E6127"/>
    <w:rsid w:val="004F66D2"/>
    <w:rsid w:val="00502FA9"/>
    <w:rsid w:val="00507543"/>
    <w:rsid w:val="00507981"/>
    <w:rsid w:val="005148DB"/>
    <w:rsid w:val="00521A27"/>
    <w:rsid w:val="00522274"/>
    <w:rsid w:val="00525912"/>
    <w:rsid w:val="00525AC4"/>
    <w:rsid w:val="005276F1"/>
    <w:rsid w:val="00530CFF"/>
    <w:rsid w:val="00533EAC"/>
    <w:rsid w:val="00534E32"/>
    <w:rsid w:val="00535E7F"/>
    <w:rsid w:val="00537883"/>
    <w:rsid w:val="00537E8D"/>
    <w:rsid w:val="00541B7B"/>
    <w:rsid w:val="00543EE0"/>
    <w:rsid w:val="00552449"/>
    <w:rsid w:val="00556672"/>
    <w:rsid w:val="00556B13"/>
    <w:rsid w:val="00560B16"/>
    <w:rsid w:val="00570862"/>
    <w:rsid w:val="00571575"/>
    <w:rsid w:val="00573930"/>
    <w:rsid w:val="0058370D"/>
    <w:rsid w:val="005840CA"/>
    <w:rsid w:val="005841D2"/>
    <w:rsid w:val="005913B3"/>
    <w:rsid w:val="00592330"/>
    <w:rsid w:val="00597A72"/>
    <w:rsid w:val="00597E28"/>
    <w:rsid w:val="005A3D18"/>
    <w:rsid w:val="005A604D"/>
    <w:rsid w:val="005B116B"/>
    <w:rsid w:val="005B268A"/>
    <w:rsid w:val="005B52A1"/>
    <w:rsid w:val="005B7192"/>
    <w:rsid w:val="005C0E41"/>
    <w:rsid w:val="005C2E49"/>
    <w:rsid w:val="005C3FB4"/>
    <w:rsid w:val="005C559D"/>
    <w:rsid w:val="005D5CEE"/>
    <w:rsid w:val="005D62D9"/>
    <w:rsid w:val="005E3EB9"/>
    <w:rsid w:val="005E7176"/>
    <w:rsid w:val="005E75E5"/>
    <w:rsid w:val="005F0B5D"/>
    <w:rsid w:val="005F2E45"/>
    <w:rsid w:val="005F7D68"/>
    <w:rsid w:val="00600892"/>
    <w:rsid w:val="006039F0"/>
    <w:rsid w:val="00605C39"/>
    <w:rsid w:val="00621202"/>
    <w:rsid w:val="00621B31"/>
    <w:rsid w:val="006250AD"/>
    <w:rsid w:val="00626F7D"/>
    <w:rsid w:val="006313D7"/>
    <w:rsid w:val="00632499"/>
    <w:rsid w:val="0063280A"/>
    <w:rsid w:val="00633121"/>
    <w:rsid w:val="006400BD"/>
    <w:rsid w:val="006401F4"/>
    <w:rsid w:val="006412BA"/>
    <w:rsid w:val="00647537"/>
    <w:rsid w:val="00660AD9"/>
    <w:rsid w:val="006672C5"/>
    <w:rsid w:val="00672CA3"/>
    <w:rsid w:val="00672E09"/>
    <w:rsid w:val="00680CD7"/>
    <w:rsid w:val="00681B86"/>
    <w:rsid w:val="0068250E"/>
    <w:rsid w:val="006825D3"/>
    <w:rsid w:val="00693FD2"/>
    <w:rsid w:val="00697A9B"/>
    <w:rsid w:val="006A4A35"/>
    <w:rsid w:val="006A4F4E"/>
    <w:rsid w:val="006B287E"/>
    <w:rsid w:val="006B51E8"/>
    <w:rsid w:val="006B52C9"/>
    <w:rsid w:val="006D03F1"/>
    <w:rsid w:val="006D0D37"/>
    <w:rsid w:val="006F0C3B"/>
    <w:rsid w:val="006F230B"/>
    <w:rsid w:val="006F3F1A"/>
    <w:rsid w:val="00701AE8"/>
    <w:rsid w:val="00701B4C"/>
    <w:rsid w:val="00711BAF"/>
    <w:rsid w:val="007141BA"/>
    <w:rsid w:val="00714E30"/>
    <w:rsid w:val="0072043D"/>
    <w:rsid w:val="00746E47"/>
    <w:rsid w:val="00750750"/>
    <w:rsid w:val="007525EE"/>
    <w:rsid w:val="00756280"/>
    <w:rsid w:val="007575F3"/>
    <w:rsid w:val="00757BC5"/>
    <w:rsid w:val="00766EC9"/>
    <w:rsid w:val="0078613B"/>
    <w:rsid w:val="00793888"/>
    <w:rsid w:val="00794D5E"/>
    <w:rsid w:val="007A019F"/>
    <w:rsid w:val="007A3F2A"/>
    <w:rsid w:val="007A5004"/>
    <w:rsid w:val="007A507C"/>
    <w:rsid w:val="007A61B0"/>
    <w:rsid w:val="007A7420"/>
    <w:rsid w:val="007B08AB"/>
    <w:rsid w:val="007B09F2"/>
    <w:rsid w:val="007B1C62"/>
    <w:rsid w:val="007B2964"/>
    <w:rsid w:val="007B3008"/>
    <w:rsid w:val="007B3433"/>
    <w:rsid w:val="007C3191"/>
    <w:rsid w:val="007D0250"/>
    <w:rsid w:val="007D6E38"/>
    <w:rsid w:val="007E2888"/>
    <w:rsid w:val="007E32FF"/>
    <w:rsid w:val="007E4513"/>
    <w:rsid w:val="007E7D34"/>
    <w:rsid w:val="008000CF"/>
    <w:rsid w:val="00801AEC"/>
    <w:rsid w:val="00802092"/>
    <w:rsid w:val="00802EEC"/>
    <w:rsid w:val="00805D31"/>
    <w:rsid w:val="00807207"/>
    <w:rsid w:val="00807DB0"/>
    <w:rsid w:val="00812A5E"/>
    <w:rsid w:val="008202DC"/>
    <w:rsid w:val="008205C5"/>
    <w:rsid w:val="00823330"/>
    <w:rsid w:val="00824167"/>
    <w:rsid w:val="00825E79"/>
    <w:rsid w:val="0082638A"/>
    <w:rsid w:val="00826A39"/>
    <w:rsid w:val="008304B0"/>
    <w:rsid w:val="00833CEB"/>
    <w:rsid w:val="0083459C"/>
    <w:rsid w:val="00842494"/>
    <w:rsid w:val="00844C21"/>
    <w:rsid w:val="00845126"/>
    <w:rsid w:val="00845811"/>
    <w:rsid w:val="00852044"/>
    <w:rsid w:val="008534C3"/>
    <w:rsid w:val="00856838"/>
    <w:rsid w:val="008616F8"/>
    <w:rsid w:val="008626B6"/>
    <w:rsid w:val="008644F0"/>
    <w:rsid w:val="00864DAA"/>
    <w:rsid w:val="008658F3"/>
    <w:rsid w:val="008663DC"/>
    <w:rsid w:val="008670E1"/>
    <w:rsid w:val="008671CC"/>
    <w:rsid w:val="00873E7B"/>
    <w:rsid w:val="00876296"/>
    <w:rsid w:val="00884AB5"/>
    <w:rsid w:val="00894565"/>
    <w:rsid w:val="008968D1"/>
    <w:rsid w:val="008A5C7B"/>
    <w:rsid w:val="008A6C96"/>
    <w:rsid w:val="008A75D0"/>
    <w:rsid w:val="008B1AB2"/>
    <w:rsid w:val="008B48B0"/>
    <w:rsid w:val="008B6694"/>
    <w:rsid w:val="008B7D75"/>
    <w:rsid w:val="008C3D48"/>
    <w:rsid w:val="008D45F9"/>
    <w:rsid w:val="008D4C73"/>
    <w:rsid w:val="008E1ED7"/>
    <w:rsid w:val="008E2628"/>
    <w:rsid w:val="008E58AB"/>
    <w:rsid w:val="008F06CE"/>
    <w:rsid w:val="008F2D16"/>
    <w:rsid w:val="008F3516"/>
    <w:rsid w:val="008F3970"/>
    <w:rsid w:val="008F473A"/>
    <w:rsid w:val="0090432F"/>
    <w:rsid w:val="00907AA7"/>
    <w:rsid w:val="00910561"/>
    <w:rsid w:val="00916057"/>
    <w:rsid w:val="00916F9F"/>
    <w:rsid w:val="009214ED"/>
    <w:rsid w:val="00926629"/>
    <w:rsid w:val="00934885"/>
    <w:rsid w:val="009361C4"/>
    <w:rsid w:val="0094077D"/>
    <w:rsid w:val="00946BE9"/>
    <w:rsid w:val="00950F31"/>
    <w:rsid w:val="00953373"/>
    <w:rsid w:val="00954972"/>
    <w:rsid w:val="00954F25"/>
    <w:rsid w:val="0096255C"/>
    <w:rsid w:val="009634A2"/>
    <w:rsid w:val="009739F2"/>
    <w:rsid w:val="00973BA9"/>
    <w:rsid w:val="00974E11"/>
    <w:rsid w:val="00975A4E"/>
    <w:rsid w:val="00986A75"/>
    <w:rsid w:val="009A06D8"/>
    <w:rsid w:val="009A2CF4"/>
    <w:rsid w:val="009A3708"/>
    <w:rsid w:val="009B073B"/>
    <w:rsid w:val="009B4476"/>
    <w:rsid w:val="009B474F"/>
    <w:rsid w:val="009B5D79"/>
    <w:rsid w:val="009C2BEE"/>
    <w:rsid w:val="009C7262"/>
    <w:rsid w:val="009C7559"/>
    <w:rsid w:val="009D2C44"/>
    <w:rsid w:val="009D5424"/>
    <w:rsid w:val="009D5B4B"/>
    <w:rsid w:val="009D5E8B"/>
    <w:rsid w:val="009D6DE6"/>
    <w:rsid w:val="009E55F3"/>
    <w:rsid w:val="009E6920"/>
    <w:rsid w:val="009F4F18"/>
    <w:rsid w:val="009F5315"/>
    <w:rsid w:val="009F5597"/>
    <w:rsid w:val="009F6657"/>
    <w:rsid w:val="00A0050F"/>
    <w:rsid w:val="00A03642"/>
    <w:rsid w:val="00A03A72"/>
    <w:rsid w:val="00A04549"/>
    <w:rsid w:val="00A06FB2"/>
    <w:rsid w:val="00A1226E"/>
    <w:rsid w:val="00A12C1B"/>
    <w:rsid w:val="00A2620B"/>
    <w:rsid w:val="00A2690E"/>
    <w:rsid w:val="00A314AE"/>
    <w:rsid w:val="00A33C17"/>
    <w:rsid w:val="00A34FBF"/>
    <w:rsid w:val="00A37CA0"/>
    <w:rsid w:val="00A52491"/>
    <w:rsid w:val="00A526D1"/>
    <w:rsid w:val="00A52B18"/>
    <w:rsid w:val="00A545CC"/>
    <w:rsid w:val="00A6121C"/>
    <w:rsid w:val="00A6211D"/>
    <w:rsid w:val="00A675A8"/>
    <w:rsid w:val="00A713B3"/>
    <w:rsid w:val="00A72F2E"/>
    <w:rsid w:val="00A75DEF"/>
    <w:rsid w:val="00A75FC3"/>
    <w:rsid w:val="00A77797"/>
    <w:rsid w:val="00A80AC4"/>
    <w:rsid w:val="00A80FAE"/>
    <w:rsid w:val="00A8148D"/>
    <w:rsid w:val="00A82C7A"/>
    <w:rsid w:val="00A83BDB"/>
    <w:rsid w:val="00A90050"/>
    <w:rsid w:val="00A900CA"/>
    <w:rsid w:val="00A90CE5"/>
    <w:rsid w:val="00A94DCE"/>
    <w:rsid w:val="00AA0FFA"/>
    <w:rsid w:val="00AA2382"/>
    <w:rsid w:val="00AA435F"/>
    <w:rsid w:val="00AB05A0"/>
    <w:rsid w:val="00AB0DB2"/>
    <w:rsid w:val="00AB2F28"/>
    <w:rsid w:val="00AB3FE0"/>
    <w:rsid w:val="00AC0319"/>
    <w:rsid w:val="00AC0F2C"/>
    <w:rsid w:val="00AC247F"/>
    <w:rsid w:val="00AC4BE1"/>
    <w:rsid w:val="00AC5192"/>
    <w:rsid w:val="00AC651D"/>
    <w:rsid w:val="00AD1BB9"/>
    <w:rsid w:val="00AD24DF"/>
    <w:rsid w:val="00AD77F8"/>
    <w:rsid w:val="00AE0F4B"/>
    <w:rsid w:val="00AE2F29"/>
    <w:rsid w:val="00AE40E2"/>
    <w:rsid w:val="00AE49E0"/>
    <w:rsid w:val="00AE5187"/>
    <w:rsid w:val="00AF21CD"/>
    <w:rsid w:val="00B02692"/>
    <w:rsid w:val="00B028F6"/>
    <w:rsid w:val="00B03456"/>
    <w:rsid w:val="00B05368"/>
    <w:rsid w:val="00B109F9"/>
    <w:rsid w:val="00B12CF4"/>
    <w:rsid w:val="00B1550E"/>
    <w:rsid w:val="00B1628F"/>
    <w:rsid w:val="00B167DE"/>
    <w:rsid w:val="00B22B10"/>
    <w:rsid w:val="00B2740D"/>
    <w:rsid w:val="00B321E8"/>
    <w:rsid w:val="00B3648A"/>
    <w:rsid w:val="00B407F1"/>
    <w:rsid w:val="00B52BCC"/>
    <w:rsid w:val="00B53AE3"/>
    <w:rsid w:val="00B54357"/>
    <w:rsid w:val="00B7004C"/>
    <w:rsid w:val="00B7488B"/>
    <w:rsid w:val="00B74A49"/>
    <w:rsid w:val="00B81C16"/>
    <w:rsid w:val="00B84BCF"/>
    <w:rsid w:val="00B86236"/>
    <w:rsid w:val="00B90661"/>
    <w:rsid w:val="00B94BD0"/>
    <w:rsid w:val="00B95C4E"/>
    <w:rsid w:val="00B97934"/>
    <w:rsid w:val="00BA1CA8"/>
    <w:rsid w:val="00BA28E9"/>
    <w:rsid w:val="00BA2A60"/>
    <w:rsid w:val="00BA7482"/>
    <w:rsid w:val="00BB478E"/>
    <w:rsid w:val="00BB7261"/>
    <w:rsid w:val="00BC1A3C"/>
    <w:rsid w:val="00BC1D68"/>
    <w:rsid w:val="00BC3CEA"/>
    <w:rsid w:val="00BC55D0"/>
    <w:rsid w:val="00BD7615"/>
    <w:rsid w:val="00BE2588"/>
    <w:rsid w:val="00BE59FE"/>
    <w:rsid w:val="00BE6388"/>
    <w:rsid w:val="00BE64E8"/>
    <w:rsid w:val="00BF10E4"/>
    <w:rsid w:val="00C013BB"/>
    <w:rsid w:val="00C01EA0"/>
    <w:rsid w:val="00C025D9"/>
    <w:rsid w:val="00C041FB"/>
    <w:rsid w:val="00C106BE"/>
    <w:rsid w:val="00C1208A"/>
    <w:rsid w:val="00C15EB7"/>
    <w:rsid w:val="00C303D4"/>
    <w:rsid w:val="00C32B5E"/>
    <w:rsid w:val="00C32EAA"/>
    <w:rsid w:val="00C359DC"/>
    <w:rsid w:val="00C42421"/>
    <w:rsid w:val="00C42628"/>
    <w:rsid w:val="00C430E4"/>
    <w:rsid w:val="00C47342"/>
    <w:rsid w:val="00C552F1"/>
    <w:rsid w:val="00C55637"/>
    <w:rsid w:val="00C56096"/>
    <w:rsid w:val="00C56E0B"/>
    <w:rsid w:val="00C57A7F"/>
    <w:rsid w:val="00C62FBB"/>
    <w:rsid w:val="00C70373"/>
    <w:rsid w:val="00C73E12"/>
    <w:rsid w:val="00C7439F"/>
    <w:rsid w:val="00C80724"/>
    <w:rsid w:val="00C8527B"/>
    <w:rsid w:val="00C90020"/>
    <w:rsid w:val="00C910EF"/>
    <w:rsid w:val="00C91450"/>
    <w:rsid w:val="00C9173B"/>
    <w:rsid w:val="00C935A1"/>
    <w:rsid w:val="00CA49E7"/>
    <w:rsid w:val="00CB00F4"/>
    <w:rsid w:val="00CB2B92"/>
    <w:rsid w:val="00CB491C"/>
    <w:rsid w:val="00CB4FA2"/>
    <w:rsid w:val="00CD37BA"/>
    <w:rsid w:val="00CD3ED6"/>
    <w:rsid w:val="00CD3F22"/>
    <w:rsid w:val="00CE1BB1"/>
    <w:rsid w:val="00CE463A"/>
    <w:rsid w:val="00CE781E"/>
    <w:rsid w:val="00CF3211"/>
    <w:rsid w:val="00CF6CE1"/>
    <w:rsid w:val="00CF7471"/>
    <w:rsid w:val="00D14EA9"/>
    <w:rsid w:val="00D172E5"/>
    <w:rsid w:val="00D2466E"/>
    <w:rsid w:val="00D24BAA"/>
    <w:rsid w:val="00D253D7"/>
    <w:rsid w:val="00D2611D"/>
    <w:rsid w:val="00D26B5E"/>
    <w:rsid w:val="00D303DA"/>
    <w:rsid w:val="00D30A73"/>
    <w:rsid w:val="00D32FF2"/>
    <w:rsid w:val="00D33CAF"/>
    <w:rsid w:val="00D34334"/>
    <w:rsid w:val="00D346A0"/>
    <w:rsid w:val="00D41976"/>
    <w:rsid w:val="00D46EF6"/>
    <w:rsid w:val="00D53354"/>
    <w:rsid w:val="00D56C51"/>
    <w:rsid w:val="00D62D1C"/>
    <w:rsid w:val="00D64268"/>
    <w:rsid w:val="00D70D18"/>
    <w:rsid w:val="00D72672"/>
    <w:rsid w:val="00D7417E"/>
    <w:rsid w:val="00D7678C"/>
    <w:rsid w:val="00D81C78"/>
    <w:rsid w:val="00D83624"/>
    <w:rsid w:val="00D8457F"/>
    <w:rsid w:val="00D878BF"/>
    <w:rsid w:val="00D90147"/>
    <w:rsid w:val="00D936AE"/>
    <w:rsid w:val="00D9562C"/>
    <w:rsid w:val="00DA0CF7"/>
    <w:rsid w:val="00DA0E24"/>
    <w:rsid w:val="00DA7F31"/>
    <w:rsid w:val="00DB12A0"/>
    <w:rsid w:val="00DB284B"/>
    <w:rsid w:val="00DB720A"/>
    <w:rsid w:val="00DB7B47"/>
    <w:rsid w:val="00DC0199"/>
    <w:rsid w:val="00DC083A"/>
    <w:rsid w:val="00DC331C"/>
    <w:rsid w:val="00DD02AD"/>
    <w:rsid w:val="00DD6474"/>
    <w:rsid w:val="00DE23EF"/>
    <w:rsid w:val="00DE383A"/>
    <w:rsid w:val="00DE3BF5"/>
    <w:rsid w:val="00DE3DF2"/>
    <w:rsid w:val="00DE5D45"/>
    <w:rsid w:val="00DE779A"/>
    <w:rsid w:val="00DF0290"/>
    <w:rsid w:val="00DF0441"/>
    <w:rsid w:val="00DF2CFE"/>
    <w:rsid w:val="00DF75A4"/>
    <w:rsid w:val="00E037B2"/>
    <w:rsid w:val="00E12B35"/>
    <w:rsid w:val="00E26BB6"/>
    <w:rsid w:val="00E27C9A"/>
    <w:rsid w:val="00E32918"/>
    <w:rsid w:val="00E33F24"/>
    <w:rsid w:val="00E3445A"/>
    <w:rsid w:val="00E3627F"/>
    <w:rsid w:val="00E40625"/>
    <w:rsid w:val="00E41846"/>
    <w:rsid w:val="00E42B46"/>
    <w:rsid w:val="00E444DB"/>
    <w:rsid w:val="00E446AD"/>
    <w:rsid w:val="00E5548B"/>
    <w:rsid w:val="00E6661E"/>
    <w:rsid w:val="00E673D8"/>
    <w:rsid w:val="00E70E43"/>
    <w:rsid w:val="00E739BF"/>
    <w:rsid w:val="00E73DD0"/>
    <w:rsid w:val="00E818C0"/>
    <w:rsid w:val="00E85DD3"/>
    <w:rsid w:val="00E8718C"/>
    <w:rsid w:val="00E879D3"/>
    <w:rsid w:val="00E90AEB"/>
    <w:rsid w:val="00E9518D"/>
    <w:rsid w:val="00E961D3"/>
    <w:rsid w:val="00E965A0"/>
    <w:rsid w:val="00EA130B"/>
    <w:rsid w:val="00EA2930"/>
    <w:rsid w:val="00EA435A"/>
    <w:rsid w:val="00EA5D04"/>
    <w:rsid w:val="00EA6AB8"/>
    <w:rsid w:val="00EA71D7"/>
    <w:rsid w:val="00EB7E00"/>
    <w:rsid w:val="00EC109D"/>
    <w:rsid w:val="00EC2C76"/>
    <w:rsid w:val="00EC345A"/>
    <w:rsid w:val="00ED17DF"/>
    <w:rsid w:val="00ED293B"/>
    <w:rsid w:val="00ED3702"/>
    <w:rsid w:val="00ED4DB0"/>
    <w:rsid w:val="00ED7559"/>
    <w:rsid w:val="00ED7AF8"/>
    <w:rsid w:val="00ED7BBA"/>
    <w:rsid w:val="00EE0730"/>
    <w:rsid w:val="00EE3346"/>
    <w:rsid w:val="00EE4696"/>
    <w:rsid w:val="00EE749F"/>
    <w:rsid w:val="00EF0431"/>
    <w:rsid w:val="00EF4DA3"/>
    <w:rsid w:val="00EF5398"/>
    <w:rsid w:val="00EF5704"/>
    <w:rsid w:val="00EF77FA"/>
    <w:rsid w:val="00F01568"/>
    <w:rsid w:val="00F01BCD"/>
    <w:rsid w:val="00F02CDC"/>
    <w:rsid w:val="00F03B07"/>
    <w:rsid w:val="00F03B77"/>
    <w:rsid w:val="00F07E49"/>
    <w:rsid w:val="00F11BD8"/>
    <w:rsid w:val="00F12FD5"/>
    <w:rsid w:val="00F15460"/>
    <w:rsid w:val="00F2131C"/>
    <w:rsid w:val="00F225E4"/>
    <w:rsid w:val="00F24508"/>
    <w:rsid w:val="00F272A1"/>
    <w:rsid w:val="00F31089"/>
    <w:rsid w:val="00F338E1"/>
    <w:rsid w:val="00F36206"/>
    <w:rsid w:val="00F37E77"/>
    <w:rsid w:val="00F509ED"/>
    <w:rsid w:val="00F56830"/>
    <w:rsid w:val="00F56ABC"/>
    <w:rsid w:val="00F573AE"/>
    <w:rsid w:val="00F57F44"/>
    <w:rsid w:val="00F61E05"/>
    <w:rsid w:val="00F70436"/>
    <w:rsid w:val="00F71E1A"/>
    <w:rsid w:val="00F744D4"/>
    <w:rsid w:val="00F802FB"/>
    <w:rsid w:val="00F84155"/>
    <w:rsid w:val="00F909C9"/>
    <w:rsid w:val="00F91F91"/>
    <w:rsid w:val="00F94734"/>
    <w:rsid w:val="00F95659"/>
    <w:rsid w:val="00FA2F5E"/>
    <w:rsid w:val="00FA7252"/>
    <w:rsid w:val="00FA7DD9"/>
    <w:rsid w:val="00FA7E22"/>
    <w:rsid w:val="00FB322D"/>
    <w:rsid w:val="00FC030F"/>
    <w:rsid w:val="00FC12A4"/>
    <w:rsid w:val="00FC2E74"/>
    <w:rsid w:val="00FC43E2"/>
    <w:rsid w:val="00FC510D"/>
    <w:rsid w:val="00FE1039"/>
    <w:rsid w:val="00FE1A22"/>
    <w:rsid w:val="00FE1B31"/>
    <w:rsid w:val="00FE3B81"/>
    <w:rsid w:val="00FE48AD"/>
    <w:rsid w:val="00FE72AD"/>
    <w:rsid w:val="00F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D172E5"/>
    <w:pPr>
      <w:keepNext/>
      <w:pageBreakBefore/>
      <w:numPr>
        <w:numId w:val="3"/>
      </w:numPr>
      <w:spacing w:before="360" w:after="120" w:line="360" w:lineRule="auto"/>
      <w:ind w:left="357" w:hanging="357"/>
      <w:outlineLvl w:val="0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6400B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customStyle="1" w:styleId="Style21">
    <w:name w:val="Style21"/>
    <w:rsid w:val="004F66D2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styleId="Kpalrs">
    <w:name w:val="caption"/>
    <w:basedOn w:val="Norml"/>
    <w:next w:val="Norml"/>
    <w:uiPriority w:val="35"/>
    <w:unhideWhenUsed/>
    <w:qFormat/>
    <w:rsid w:val="0035149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393</TotalTime>
  <Pages>16</Pages>
  <Words>1658</Words>
  <Characters>11441</Characters>
  <Application>Microsoft Office Word</Application>
  <DocSecurity>0</DocSecurity>
  <Lines>95</Lines>
  <Paragraphs>26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Orsós János</cp:lastModifiedBy>
  <cp:revision>601</cp:revision>
  <dcterms:created xsi:type="dcterms:W3CDTF">2022-04-28T10:09:00Z</dcterms:created>
  <dcterms:modified xsi:type="dcterms:W3CDTF">2024-10-13T16:15:00Z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